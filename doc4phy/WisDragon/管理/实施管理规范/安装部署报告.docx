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1A5" w:rsidRPr="00782DA7" w:rsidRDefault="004C1015" w:rsidP="00782DA7">
      <w:pPr>
        <w:spacing w:line="720" w:lineRule="auto"/>
        <w:jc w:val="center"/>
        <w:rPr>
          <w:rFonts w:ascii="黑体" w:eastAsia="黑体" w:hAnsi="黑体"/>
          <w:sz w:val="48"/>
          <w:szCs w:val="48"/>
        </w:rPr>
      </w:pPr>
      <w:r w:rsidRPr="00782DA7">
        <w:rPr>
          <w:rFonts w:ascii="黑体" w:eastAsia="黑体" w:hAnsi="黑体" w:hint="eastAsia"/>
          <w:sz w:val="48"/>
          <w:szCs w:val="48"/>
        </w:rPr>
        <w:t>四川农业</w:t>
      </w:r>
      <w:r w:rsidR="00076D8B" w:rsidRPr="00782DA7">
        <w:rPr>
          <w:rFonts w:ascii="黑体" w:eastAsia="黑体" w:hAnsi="黑体" w:hint="eastAsia"/>
          <w:sz w:val="48"/>
          <w:szCs w:val="48"/>
        </w:rPr>
        <w:t>大学</w:t>
      </w:r>
    </w:p>
    <w:p w:rsidR="005E21A5" w:rsidRPr="00782DA7" w:rsidRDefault="005E21A5" w:rsidP="00782DA7">
      <w:pPr>
        <w:spacing w:line="720" w:lineRule="auto"/>
        <w:jc w:val="center"/>
        <w:rPr>
          <w:rFonts w:ascii="黑体" w:eastAsia="黑体" w:hAnsi="黑体"/>
          <w:sz w:val="48"/>
          <w:szCs w:val="48"/>
        </w:rPr>
      </w:pPr>
      <w:r w:rsidRPr="00782DA7">
        <w:rPr>
          <w:rFonts w:ascii="黑体" w:eastAsia="黑体" w:hAnsi="黑体" w:hint="eastAsia"/>
          <w:sz w:val="48"/>
          <w:szCs w:val="48"/>
        </w:rPr>
        <w:t>校园一卡通系统</w:t>
      </w:r>
    </w:p>
    <w:p w:rsidR="005E21A5" w:rsidRPr="00782DA7" w:rsidRDefault="005E21A5" w:rsidP="00782DA7">
      <w:pPr>
        <w:spacing w:line="720" w:lineRule="auto"/>
        <w:jc w:val="center"/>
        <w:rPr>
          <w:rFonts w:ascii="黑体" w:eastAsia="黑体" w:hAnsi="黑体"/>
          <w:sz w:val="48"/>
          <w:szCs w:val="48"/>
        </w:rPr>
      </w:pPr>
      <w:r w:rsidRPr="00782DA7">
        <w:rPr>
          <w:rFonts w:ascii="黑体" w:eastAsia="黑体" w:hAnsi="黑体" w:hint="eastAsia"/>
          <w:sz w:val="48"/>
          <w:szCs w:val="48"/>
        </w:rPr>
        <w:t>安装报告</w:t>
      </w:r>
    </w:p>
    <w:p w:rsidR="005E21A5" w:rsidRPr="00874ADD" w:rsidRDefault="005E21A5" w:rsidP="005E21A5">
      <w:pPr>
        <w:jc w:val="right"/>
        <w:rPr>
          <w:sz w:val="32"/>
          <w:szCs w:val="32"/>
        </w:rPr>
      </w:pPr>
    </w:p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06"/>
        <w:gridCol w:w="5206"/>
      </w:tblGrid>
      <w:tr w:rsidR="005E21A5" w:rsidRPr="005E21A5" w:rsidTr="005E21A5">
        <w:tc>
          <w:tcPr>
            <w:tcW w:w="2306" w:type="dxa"/>
          </w:tcPr>
          <w:p w:rsidR="005E21A5" w:rsidRPr="005E21A5" w:rsidRDefault="005E21A5" w:rsidP="005E21A5">
            <w:pPr>
              <w:jc w:val="right"/>
              <w:rPr>
                <w:sz w:val="36"/>
                <w:szCs w:val="36"/>
              </w:rPr>
            </w:pPr>
            <w:r w:rsidRPr="005E21A5">
              <w:rPr>
                <w:rFonts w:hint="eastAsia"/>
                <w:sz w:val="36"/>
                <w:szCs w:val="36"/>
              </w:rPr>
              <w:t>实施人</w:t>
            </w:r>
          </w:p>
        </w:tc>
        <w:tc>
          <w:tcPr>
            <w:tcW w:w="5206" w:type="dxa"/>
          </w:tcPr>
          <w:p w:rsidR="005E21A5" w:rsidRPr="005E21A5" w:rsidRDefault="005E21A5" w:rsidP="00621423">
            <w:pPr>
              <w:rPr>
                <w:sz w:val="36"/>
                <w:szCs w:val="36"/>
              </w:rPr>
            </w:pPr>
          </w:p>
        </w:tc>
      </w:tr>
      <w:tr w:rsidR="005E21A5" w:rsidRPr="005E21A5" w:rsidTr="005E21A5">
        <w:tc>
          <w:tcPr>
            <w:tcW w:w="2306" w:type="dxa"/>
          </w:tcPr>
          <w:p w:rsidR="005E21A5" w:rsidRPr="005E21A5" w:rsidRDefault="005E21A5" w:rsidP="005E21A5">
            <w:pPr>
              <w:jc w:val="right"/>
              <w:rPr>
                <w:sz w:val="36"/>
                <w:szCs w:val="36"/>
              </w:rPr>
            </w:pPr>
            <w:r w:rsidRPr="005E21A5">
              <w:rPr>
                <w:rFonts w:hint="eastAsia"/>
                <w:sz w:val="36"/>
                <w:szCs w:val="36"/>
              </w:rPr>
              <w:t>实施日期</w:t>
            </w:r>
          </w:p>
        </w:tc>
        <w:tc>
          <w:tcPr>
            <w:tcW w:w="5206" w:type="dxa"/>
          </w:tcPr>
          <w:p w:rsidR="005E21A5" w:rsidRPr="005E21A5" w:rsidRDefault="005E21A5" w:rsidP="00712C4E">
            <w:pPr>
              <w:rPr>
                <w:sz w:val="36"/>
                <w:szCs w:val="36"/>
              </w:rPr>
            </w:pPr>
          </w:p>
        </w:tc>
      </w:tr>
      <w:tr w:rsidR="005E21A5" w:rsidRPr="005E21A5" w:rsidTr="005E21A5">
        <w:tc>
          <w:tcPr>
            <w:tcW w:w="2306" w:type="dxa"/>
          </w:tcPr>
          <w:p w:rsidR="005E21A5" w:rsidRPr="005E21A5" w:rsidRDefault="005E21A5" w:rsidP="005E21A5">
            <w:pPr>
              <w:jc w:val="right"/>
              <w:rPr>
                <w:sz w:val="36"/>
                <w:szCs w:val="36"/>
              </w:rPr>
            </w:pPr>
            <w:r w:rsidRPr="005E21A5">
              <w:rPr>
                <w:rFonts w:hint="eastAsia"/>
                <w:sz w:val="36"/>
                <w:szCs w:val="36"/>
              </w:rPr>
              <w:t>确认人</w:t>
            </w:r>
          </w:p>
        </w:tc>
        <w:tc>
          <w:tcPr>
            <w:tcW w:w="5206" w:type="dxa"/>
          </w:tcPr>
          <w:p w:rsidR="005E21A5" w:rsidRPr="005E21A5" w:rsidRDefault="005E21A5" w:rsidP="00621423">
            <w:pPr>
              <w:rPr>
                <w:sz w:val="36"/>
                <w:szCs w:val="36"/>
              </w:rPr>
            </w:pPr>
          </w:p>
        </w:tc>
      </w:tr>
      <w:tr w:rsidR="005E21A5" w:rsidRPr="005E21A5" w:rsidTr="005E21A5">
        <w:tc>
          <w:tcPr>
            <w:tcW w:w="2306" w:type="dxa"/>
          </w:tcPr>
          <w:p w:rsidR="005E21A5" w:rsidRPr="005E21A5" w:rsidRDefault="005E21A5" w:rsidP="005E21A5">
            <w:pPr>
              <w:jc w:val="right"/>
              <w:rPr>
                <w:sz w:val="36"/>
                <w:szCs w:val="36"/>
              </w:rPr>
            </w:pPr>
            <w:r w:rsidRPr="005E21A5">
              <w:rPr>
                <w:rFonts w:hint="eastAsia"/>
                <w:sz w:val="36"/>
                <w:szCs w:val="36"/>
              </w:rPr>
              <w:t>确认日期</w:t>
            </w:r>
          </w:p>
        </w:tc>
        <w:tc>
          <w:tcPr>
            <w:tcW w:w="5206" w:type="dxa"/>
          </w:tcPr>
          <w:p w:rsidR="005E21A5" w:rsidRPr="005E21A5" w:rsidRDefault="005E21A5" w:rsidP="00621423">
            <w:pPr>
              <w:rPr>
                <w:sz w:val="36"/>
                <w:szCs w:val="36"/>
              </w:rPr>
            </w:pPr>
          </w:p>
        </w:tc>
      </w:tr>
      <w:tr w:rsidR="005E21A5" w:rsidRPr="005E21A5" w:rsidTr="005E21A5">
        <w:tc>
          <w:tcPr>
            <w:tcW w:w="2306" w:type="dxa"/>
          </w:tcPr>
          <w:p w:rsidR="005E21A5" w:rsidRPr="005E21A5" w:rsidRDefault="005E21A5" w:rsidP="00621423">
            <w:pPr>
              <w:rPr>
                <w:sz w:val="36"/>
                <w:szCs w:val="36"/>
              </w:rPr>
            </w:pPr>
          </w:p>
        </w:tc>
        <w:tc>
          <w:tcPr>
            <w:tcW w:w="5206" w:type="dxa"/>
          </w:tcPr>
          <w:p w:rsidR="005E21A5" w:rsidRPr="005E21A5" w:rsidRDefault="005E21A5" w:rsidP="00621423">
            <w:pPr>
              <w:rPr>
                <w:sz w:val="36"/>
                <w:szCs w:val="36"/>
              </w:rPr>
            </w:pPr>
          </w:p>
        </w:tc>
      </w:tr>
    </w:tbl>
    <w:p w:rsidR="005E21A5" w:rsidRDefault="005E21A5" w:rsidP="005E21A5"/>
    <w:p w:rsidR="005E21A5" w:rsidRPr="005E21A5" w:rsidRDefault="005E21A5" w:rsidP="005E21A5">
      <w:r>
        <w:br w:type="page"/>
      </w:r>
    </w:p>
    <w:p w:rsidR="00335849" w:rsidRDefault="005E21A5" w:rsidP="007A3122">
      <w:pPr>
        <w:pStyle w:val="2"/>
        <w:numPr>
          <w:ilvl w:val="0"/>
          <w:numId w:val="1"/>
        </w:num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实施过程</w:t>
      </w:r>
      <w:r w:rsidR="006C17AF">
        <w:rPr>
          <w:rFonts w:ascii="宋体" w:eastAsia="宋体" w:hAnsi="宋体" w:hint="eastAsia"/>
        </w:rPr>
        <w:t>及内容</w:t>
      </w:r>
    </w:p>
    <w:p w:rsidR="00335849" w:rsidRDefault="00E93A7B" w:rsidP="007A3122">
      <w:pPr>
        <w:pStyle w:val="ac"/>
        <w:numPr>
          <w:ilvl w:val="0"/>
          <w:numId w:val="3"/>
        </w:numPr>
        <w:snapToGrid w:val="0"/>
        <w:spacing w:before="120" w:after="120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部署Oracle rac</w:t>
      </w:r>
    </w:p>
    <w:p w:rsidR="00E93A7B" w:rsidRPr="00D367B0" w:rsidRDefault="00E93A7B" w:rsidP="007A3122">
      <w:pPr>
        <w:pStyle w:val="ac"/>
        <w:numPr>
          <w:ilvl w:val="0"/>
          <w:numId w:val="3"/>
        </w:numPr>
        <w:snapToGrid w:val="0"/>
        <w:spacing w:before="120" w:after="120"/>
        <w:ind w:firstLineChars="0"/>
        <w:rPr>
          <w:rFonts w:ascii="宋体" w:hAnsi="宋体"/>
          <w:sz w:val="21"/>
          <w:szCs w:val="21"/>
        </w:rPr>
      </w:pPr>
      <w:r w:rsidRPr="00D367B0">
        <w:rPr>
          <w:rFonts w:ascii="宋体" w:hAnsi="宋体" w:hint="eastAsia"/>
          <w:sz w:val="21"/>
          <w:szCs w:val="21"/>
        </w:rPr>
        <w:t>部署一卡通后台双机</w:t>
      </w:r>
      <w:r>
        <w:rPr>
          <w:rFonts w:ascii="宋体" w:hAnsi="宋体" w:hint="eastAsia"/>
          <w:sz w:val="21"/>
          <w:szCs w:val="21"/>
        </w:rPr>
        <w:t>应用</w:t>
      </w:r>
      <w:r w:rsidRPr="00D367B0">
        <w:rPr>
          <w:rFonts w:ascii="宋体" w:hAnsi="宋体" w:hint="eastAsia"/>
          <w:sz w:val="21"/>
          <w:szCs w:val="21"/>
        </w:rPr>
        <w:t>系统</w:t>
      </w:r>
    </w:p>
    <w:p w:rsidR="00D367B0" w:rsidRDefault="00D367B0" w:rsidP="007A3122">
      <w:pPr>
        <w:pStyle w:val="ac"/>
        <w:numPr>
          <w:ilvl w:val="0"/>
          <w:numId w:val="3"/>
        </w:numPr>
        <w:snapToGrid w:val="0"/>
        <w:spacing w:before="120" w:after="120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部署</w:t>
      </w:r>
      <w:r w:rsidR="00FE3CF3">
        <w:rPr>
          <w:rFonts w:ascii="宋体" w:hAnsi="宋体" w:hint="eastAsia"/>
          <w:sz w:val="21"/>
          <w:szCs w:val="21"/>
        </w:rPr>
        <w:t>WEB服务器</w:t>
      </w:r>
    </w:p>
    <w:p w:rsidR="00481ECD" w:rsidRDefault="00481ECD" w:rsidP="007A3122">
      <w:pPr>
        <w:pStyle w:val="ac"/>
        <w:numPr>
          <w:ilvl w:val="0"/>
          <w:numId w:val="3"/>
        </w:numPr>
        <w:snapToGrid w:val="0"/>
        <w:spacing w:before="120" w:after="120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部署WEB客户端</w:t>
      </w:r>
      <w:r w:rsidR="00B47E66">
        <w:rPr>
          <w:rFonts w:ascii="宋体" w:hAnsi="宋体" w:hint="eastAsia"/>
          <w:sz w:val="21"/>
          <w:szCs w:val="21"/>
        </w:rPr>
        <w:t>（多媒体客户端）</w:t>
      </w:r>
    </w:p>
    <w:p w:rsidR="005E21A5" w:rsidRDefault="00D367B0" w:rsidP="007A3122">
      <w:pPr>
        <w:pStyle w:val="ac"/>
        <w:numPr>
          <w:ilvl w:val="0"/>
          <w:numId w:val="3"/>
        </w:numPr>
        <w:snapToGrid w:val="0"/>
        <w:spacing w:before="120" w:after="120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部署</w:t>
      </w:r>
      <w:r w:rsidR="00712C4E">
        <w:rPr>
          <w:rFonts w:ascii="宋体" w:hAnsi="宋体" w:hint="eastAsia"/>
          <w:sz w:val="21"/>
          <w:szCs w:val="21"/>
        </w:rPr>
        <w:t>银行</w:t>
      </w:r>
      <w:r>
        <w:rPr>
          <w:rFonts w:ascii="宋体" w:hAnsi="宋体" w:hint="eastAsia"/>
          <w:sz w:val="21"/>
          <w:szCs w:val="21"/>
        </w:rPr>
        <w:t>圈存前置服务器</w:t>
      </w:r>
    </w:p>
    <w:p w:rsidR="00623CF7" w:rsidRDefault="00623CF7" w:rsidP="007A3122">
      <w:pPr>
        <w:pStyle w:val="ac"/>
        <w:numPr>
          <w:ilvl w:val="0"/>
          <w:numId w:val="3"/>
        </w:numPr>
        <w:snapToGrid w:val="0"/>
        <w:spacing w:before="120" w:after="120"/>
        <w:ind w:firstLineChars="0"/>
        <w:rPr>
          <w:rFonts w:ascii="宋体" w:hAnsi="宋体"/>
          <w:sz w:val="21"/>
          <w:szCs w:val="21"/>
        </w:rPr>
      </w:pPr>
      <w:r w:rsidRPr="00966796">
        <w:rPr>
          <w:rFonts w:ascii="宋体" w:hAnsi="宋体" w:hint="eastAsia"/>
          <w:sz w:val="21"/>
          <w:szCs w:val="21"/>
        </w:rPr>
        <w:t>食堂前置机</w:t>
      </w:r>
    </w:p>
    <w:p w:rsidR="00966796" w:rsidRPr="00623CF7" w:rsidRDefault="00966796" w:rsidP="00966796">
      <w:pPr>
        <w:pStyle w:val="ac"/>
        <w:numPr>
          <w:ilvl w:val="0"/>
          <w:numId w:val="3"/>
        </w:numPr>
        <w:snapToGrid w:val="0"/>
        <w:spacing w:before="120" w:after="120"/>
        <w:ind w:firstLineChars="0"/>
        <w:rPr>
          <w:rFonts w:ascii="宋体" w:hAnsi="宋体"/>
          <w:sz w:val="21"/>
          <w:szCs w:val="21"/>
        </w:rPr>
      </w:pPr>
      <w:r w:rsidRPr="00966796">
        <w:rPr>
          <w:rFonts w:ascii="宋体" w:hAnsi="宋体" w:hint="eastAsia"/>
          <w:sz w:val="21"/>
          <w:szCs w:val="21"/>
        </w:rPr>
        <w:t>水控消费前置</w:t>
      </w:r>
    </w:p>
    <w:p w:rsidR="00623CF7" w:rsidRPr="00623CF7" w:rsidRDefault="00623CF7" w:rsidP="007A3122">
      <w:pPr>
        <w:pStyle w:val="ac"/>
        <w:numPr>
          <w:ilvl w:val="0"/>
          <w:numId w:val="3"/>
        </w:numPr>
        <w:snapToGrid w:val="0"/>
        <w:spacing w:before="120" w:after="120"/>
        <w:ind w:firstLineChars="0"/>
        <w:rPr>
          <w:rFonts w:ascii="宋体" w:hAnsi="宋体"/>
          <w:sz w:val="21"/>
          <w:szCs w:val="21"/>
        </w:rPr>
      </w:pPr>
      <w:r w:rsidRPr="00966796">
        <w:rPr>
          <w:rFonts w:ascii="宋体" w:hAnsi="宋体" w:hint="eastAsia"/>
          <w:sz w:val="21"/>
          <w:szCs w:val="21"/>
        </w:rPr>
        <w:t>停车场服务器</w:t>
      </w:r>
    </w:p>
    <w:p w:rsidR="00623CF7" w:rsidRPr="00623CF7" w:rsidRDefault="00623CF7" w:rsidP="00623CF7">
      <w:pPr>
        <w:pStyle w:val="ac"/>
        <w:numPr>
          <w:ilvl w:val="0"/>
          <w:numId w:val="3"/>
        </w:numPr>
        <w:snapToGrid w:val="0"/>
        <w:spacing w:before="120" w:after="120"/>
        <w:ind w:firstLineChars="0"/>
        <w:rPr>
          <w:rFonts w:ascii="宋体" w:hAnsi="宋体"/>
          <w:sz w:val="21"/>
          <w:szCs w:val="21"/>
        </w:rPr>
      </w:pPr>
      <w:r w:rsidRPr="00966796">
        <w:rPr>
          <w:rFonts w:ascii="宋体" w:hAnsi="宋体" w:hint="eastAsia"/>
          <w:sz w:val="21"/>
          <w:szCs w:val="21"/>
        </w:rPr>
        <w:t>门禁服务器</w:t>
      </w:r>
    </w:p>
    <w:p w:rsidR="00335849" w:rsidRDefault="00335849">
      <w:pPr>
        <w:rPr>
          <w:rFonts w:ascii="宋体" w:hAnsi="宋体"/>
        </w:rPr>
      </w:pPr>
    </w:p>
    <w:p w:rsidR="005E21A5" w:rsidRDefault="005E21A5" w:rsidP="007A3122">
      <w:pPr>
        <w:pStyle w:val="2"/>
        <w:numPr>
          <w:ilvl w:val="0"/>
          <w:numId w:val="1"/>
        </w:numPr>
        <w:spacing w:line="360" w:lineRule="auto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实施结果</w:t>
      </w:r>
    </w:p>
    <w:p w:rsidR="00753B76" w:rsidRDefault="00753B76" w:rsidP="007A3122">
      <w:pPr>
        <w:pStyle w:val="3"/>
        <w:numPr>
          <w:ilvl w:val="1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数据库</w:t>
      </w:r>
    </w:p>
    <w:p w:rsidR="004D3A67" w:rsidRDefault="00712C4E" w:rsidP="00753B76">
      <w:pPr>
        <w:snapToGrid w:val="0"/>
        <w:spacing w:before="120" w:after="1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校方提供Oracle 10g RAC Server </w:t>
      </w:r>
      <w:r w:rsidR="00174351">
        <w:rPr>
          <w:rFonts w:ascii="宋体" w:hAnsi="宋体" w:hint="eastAsia"/>
          <w:sz w:val="21"/>
          <w:szCs w:val="21"/>
        </w:rPr>
        <w:t>数据库双机系统</w:t>
      </w:r>
      <w:r w:rsidR="008059D8">
        <w:rPr>
          <w:rFonts w:ascii="宋体" w:hAnsi="宋体" w:hint="eastAsia"/>
          <w:sz w:val="21"/>
          <w:szCs w:val="21"/>
        </w:rPr>
        <w:t>，相关信息如下：</w:t>
      </w:r>
    </w:p>
    <w:p w:rsidR="00712C4E" w:rsidRPr="002E201A" w:rsidRDefault="00712C4E" w:rsidP="00753B76">
      <w:pPr>
        <w:snapToGrid w:val="0"/>
        <w:spacing w:before="120" w:after="1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2E201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>Database Name = yktdb</w:t>
      </w:r>
    </w:p>
    <w:p w:rsidR="00712C4E" w:rsidRPr="002E201A" w:rsidRDefault="00712C4E" w:rsidP="00C279C5">
      <w:pPr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2E201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 xml:space="preserve">RAC Server IP:  </w:t>
      </w:r>
      <w:r w:rsidR="00C279C5" w:rsidRPr="00A201C2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>10.255.228.12、10.255.228.13</w:t>
      </w:r>
    </w:p>
    <w:p w:rsidR="00712C4E" w:rsidRPr="002E201A" w:rsidRDefault="00712C4E" w:rsidP="00753B76">
      <w:pPr>
        <w:snapToGrid w:val="0"/>
        <w:spacing w:before="120" w:after="1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2E201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>Listener Port : 1521</w:t>
      </w:r>
    </w:p>
    <w:p w:rsidR="00712C4E" w:rsidRDefault="00712C4E" w:rsidP="00753B76">
      <w:pPr>
        <w:snapToGrid w:val="0"/>
        <w:spacing w:before="120" w:after="1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一卡通数据库用户清单</w:t>
      </w:r>
    </w:p>
    <w:tbl>
      <w:tblPr>
        <w:tblStyle w:val="ab"/>
        <w:tblW w:w="0" w:type="auto"/>
        <w:tblLook w:val="04A0"/>
      </w:tblPr>
      <w:tblGrid>
        <w:gridCol w:w="2927"/>
        <w:gridCol w:w="2969"/>
        <w:gridCol w:w="2632"/>
      </w:tblGrid>
      <w:tr w:rsidR="00712C4E" w:rsidTr="002E201A">
        <w:tc>
          <w:tcPr>
            <w:tcW w:w="2927" w:type="dxa"/>
            <w:shd w:val="clear" w:color="auto" w:fill="A6A6A6" w:themeFill="background1" w:themeFillShade="A6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用户名</w:t>
            </w:r>
          </w:p>
        </w:tc>
        <w:tc>
          <w:tcPr>
            <w:tcW w:w="2969" w:type="dxa"/>
            <w:shd w:val="clear" w:color="auto" w:fill="A6A6A6" w:themeFill="background1" w:themeFillShade="A6"/>
          </w:tcPr>
          <w:p w:rsidR="00712C4E" w:rsidRDefault="008D35DB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默认</w:t>
            </w:r>
            <w:r w:rsidR="00712C4E">
              <w:rPr>
                <w:rFonts w:ascii="宋体" w:hAnsi="宋体" w:hint="eastAsia"/>
                <w:sz w:val="21"/>
                <w:szCs w:val="21"/>
              </w:rPr>
              <w:t>密码</w:t>
            </w:r>
          </w:p>
        </w:tc>
        <w:tc>
          <w:tcPr>
            <w:tcW w:w="2632" w:type="dxa"/>
            <w:shd w:val="clear" w:color="auto" w:fill="A6A6A6" w:themeFill="background1" w:themeFillShade="A6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用途</w:t>
            </w:r>
          </w:p>
        </w:tc>
      </w:tr>
      <w:tr w:rsidR="00712C4E" w:rsidTr="00712C4E">
        <w:tc>
          <w:tcPr>
            <w:tcW w:w="2927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 w:rsidRPr="00712C4E">
              <w:rPr>
                <w:rFonts w:ascii="宋体" w:hAnsi="宋体"/>
                <w:sz w:val="21"/>
                <w:szCs w:val="21"/>
              </w:rPr>
              <w:t>YKT_CUR</w:t>
            </w:r>
          </w:p>
        </w:tc>
        <w:tc>
          <w:tcPr>
            <w:tcW w:w="2969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KINGSTAR</w:t>
            </w:r>
          </w:p>
        </w:tc>
        <w:tc>
          <w:tcPr>
            <w:tcW w:w="2632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一卡通系统核心业务用户</w:t>
            </w:r>
          </w:p>
        </w:tc>
      </w:tr>
      <w:tr w:rsidR="00712C4E" w:rsidTr="00712C4E">
        <w:tc>
          <w:tcPr>
            <w:tcW w:w="2927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 w:rsidRPr="00712C4E">
              <w:rPr>
                <w:rFonts w:ascii="宋体" w:hAnsi="宋体"/>
                <w:sz w:val="21"/>
                <w:szCs w:val="21"/>
              </w:rPr>
              <w:t>YKT_MON</w:t>
            </w:r>
          </w:p>
        </w:tc>
        <w:tc>
          <w:tcPr>
            <w:tcW w:w="2969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KINGSTAR</w:t>
            </w:r>
          </w:p>
        </w:tc>
        <w:tc>
          <w:tcPr>
            <w:tcW w:w="2632" w:type="dxa"/>
          </w:tcPr>
          <w:p w:rsidR="00712C4E" w:rsidRP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监控中心</w:t>
            </w:r>
          </w:p>
        </w:tc>
      </w:tr>
      <w:tr w:rsidR="00712C4E" w:rsidTr="00712C4E">
        <w:tc>
          <w:tcPr>
            <w:tcW w:w="2927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 w:rsidRPr="00712C4E">
              <w:rPr>
                <w:rFonts w:ascii="宋体" w:hAnsi="宋体"/>
                <w:sz w:val="21"/>
                <w:szCs w:val="21"/>
              </w:rPr>
              <w:t>YKT_PORTAL</w:t>
            </w:r>
          </w:p>
        </w:tc>
        <w:tc>
          <w:tcPr>
            <w:tcW w:w="2969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KINGSTAR</w:t>
            </w:r>
          </w:p>
        </w:tc>
        <w:tc>
          <w:tcPr>
            <w:tcW w:w="2632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一卡通综合信息平台</w:t>
            </w:r>
          </w:p>
        </w:tc>
      </w:tr>
      <w:tr w:rsidR="00712C4E" w:rsidTr="00712C4E">
        <w:tc>
          <w:tcPr>
            <w:tcW w:w="2927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 w:rsidRPr="00712C4E">
              <w:rPr>
                <w:rFonts w:ascii="宋体" w:hAnsi="宋体"/>
                <w:sz w:val="21"/>
                <w:szCs w:val="21"/>
              </w:rPr>
              <w:t>YKT_CK</w:t>
            </w:r>
          </w:p>
        </w:tc>
        <w:tc>
          <w:tcPr>
            <w:tcW w:w="2969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KINGSTAR</w:t>
            </w:r>
          </w:p>
        </w:tc>
        <w:tc>
          <w:tcPr>
            <w:tcW w:w="2632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考勤系统</w:t>
            </w:r>
          </w:p>
        </w:tc>
      </w:tr>
      <w:tr w:rsidR="00712C4E" w:rsidTr="00712C4E">
        <w:tc>
          <w:tcPr>
            <w:tcW w:w="2927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 w:rsidRPr="00712C4E">
              <w:rPr>
                <w:rFonts w:ascii="宋体" w:hAnsi="宋体"/>
                <w:sz w:val="21"/>
                <w:szCs w:val="21"/>
              </w:rPr>
              <w:t>YKT_CONF</w:t>
            </w:r>
          </w:p>
        </w:tc>
        <w:tc>
          <w:tcPr>
            <w:tcW w:w="2969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KINGSTAR</w:t>
            </w:r>
          </w:p>
        </w:tc>
        <w:tc>
          <w:tcPr>
            <w:tcW w:w="2632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会议签到系统</w:t>
            </w:r>
          </w:p>
        </w:tc>
      </w:tr>
      <w:tr w:rsidR="00712C4E" w:rsidTr="00712C4E">
        <w:tc>
          <w:tcPr>
            <w:tcW w:w="2927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 w:rsidRPr="00712C4E">
              <w:rPr>
                <w:rFonts w:ascii="宋体" w:hAnsi="宋体"/>
                <w:sz w:val="21"/>
                <w:szCs w:val="21"/>
              </w:rPr>
              <w:t>YKTPUB</w:t>
            </w:r>
          </w:p>
        </w:tc>
        <w:tc>
          <w:tcPr>
            <w:tcW w:w="2969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 w:rsidRPr="00712C4E">
              <w:rPr>
                <w:rFonts w:ascii="宋体" w:hAnsi="宋体"/>
                <w:sz w:val="21"/>
                <w:szCs w:val="21"/>
              </w:rPr>
              <w:t>YKTPUB</w:t>
            </w:r>
          </w:p>
        </w:tc>
        <w:tc>
          <w:tcPr>
            <w:tcW w:w="2632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共享数据</w:t>
            </w:r>
          </w:p>
        </w:tc>
      </w:tr>
    </w:tbl>
    <w:p w:rsidR="00712C4E" w:rsidRPr="00712C4E" w:rsidRDefault="00712C4E" w:rsidP="00712C4E">
      <w:pPr>
        <w:snapToGrid w:val="0"/>
        <w:spacing w:before="120" w:after="120"/>
        <w:rPr>
          <w:rFonts w:ascii="宋体" w:hAnsi="宋体"/>
          <w:sz w:val="21"/>
          <w:szCs w:val="21"/>
        </w:rPr>
      </w:pPr>
    </w:p>
    <w:p w:rsidR="00712C4E" w:rsidRPr="00712C4E" w:rsidRDefault="00712C4E" w:rsidP="00712C4E">
      <w:pPr>
        <w:snapToGrid w:val="0"/>
        <w:spacing w:before="120" w:after="120"/>
        <w:rPr>
          <w:rFonts w:ascii="宋体" w:hAnsi="宋体"/>
          <w:sz w:val="21"/>
          <w:szCs w:val="21"/>
        </w:rPr>
      </w:pPr>
    </w:p>
    <w:p w:rsidR="00712C4E" w:rsidRPr="00712C4E" w:rsidRDefault="00712C4E" w:rsidP="00712C4E">
      <w:pPr>
        <w:snapToGrid w:val="0"/>
        <w:spacing w:before="120" w:after="120"/>
        <w:rPr>
          <w:rFonts w:ascii="宋体" w:hAnsi="宋体"/>
          <w:sz w:val="21"/>
          <w:szCs w:val="21"/>
        </w:rPr>
      </w:pPr>
    </w:p>
    <w:p w:rsidR="00712C4E" w:rsidRDefault="00712C4E" w:rsidP="00712C4E">
      <w:pPr>
        <w:snapToGrid w:val="0"/>
        <w:spacing w:before="120" w:after="120"/>
        <w:rPr>
          <w:rFonts w:ascii="宋体" w:hAnsi="宋体"/>
          <w:sz w:val="21"/>
          <w:szCs w:val="21"/>
        </w:rPr>
      </w:pPr>
    </w:p>
    <w:p w:rsidR="00712C4E" w:rsidRDefault="00712C4E" w:rsidP="00753B76">
      <w:pPr>
        <w:snapToGrid w:val="0"/>
        <w:spacing w:before="120" w:after="120"/>
        <w:rPr>
          <w:rFonts w:ascii="宋体" w:hAnsi="宋体"/>
          <w:sz w:val="21"/>
          <w:szCs w:val="21"/>
        </w:rPr>
      </w:pPr>
    </w:p>
    <w:p w:rsidR="005E21A5" w:rsidRPr="002B10E5" w:rsidRDefault="00753B76" w:rsidP="007A3122">
      <w:pPr>
        <w:pStyle w:val="3"/>
        <w:numPr>
          <w:ilvl w:val="1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核心业务平台</w:t>
      </w:r>
    </w:p>
    <w:p w:rsidR="004D3A67" w:rsidRDefault="002B10E5" w:rsidP="00BC03DF">
      <w:pPr>
        <w:rPr>
          <w:rFonts w:ascii="宋体" w:hAnsi="宋体"/>
        </w:rPr>
      </w:pPr>
      <w:r>
        <w:rPr>
          <w:rFonts w:ascii="宋体" w:hAnsi="宋体" w:hint="eastAsia"/>
        </w:rPr>
        <w:t>核心业务平台双机运行</w:t>
      </w:r>
    </w:p>
    <w:p w:rsidR="00F054DB" w:rsidRDefault="009A1857">
      <w:pPr>
        <w:rPr>
          <w:rFonts w:ascii="宋体" w:hAnsi="宋体"/>
        </w:rPr>
      </w:pPr>
      <w:r>
        <w:rPr>
          <w:rFonts w:ascii="宋体" w:hAnsi="宋体"/>
          <w:noProof/>
        </w:rPr>
        <w:pict>
          <v:rect id="Rectangle 10" o:spid="_x0000_s1026" style="position:absolute;left:0;text-align:left;margin-left:135.15pt;margin-top:15.1pt;width:96.75pt;height:26.2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">
            <v:textbox>
              <w:txbxContent>
                <w:p w:rsidR="00B42FEF" w:rsidRDefault="00B42FEF">
                  <w:r>
                    <w:rPr>
                      <w:rFonts w:hint="eastAsia"/>
                    </w:rPr>
                    <w:t>磁盘阵列</w:t>
                  </w:r>
                </w:p>
              </w:txbxContent>
            </v:textbox>
          </v:rect>
        </w:pict>
      </w:r>
    </w:p>
    <w:p w:rsidR="005E21A5" w:rsidRDefault="00BC03DF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6B7558" w:rsidRDefault="009A1857">
      <w:pPr>
        <w:rPr>
          <w:rFonts w:ascii="宋体" w:hAnsi="宋体"/>
        </w:rPr>
      </w:pPr>
      <w:r>
        <w:rPr>
          <w:rFonts w:ascii="宋体" w:hAnsi="宋体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2" o:spid="_x0000_s1054" type="#_x0000_t32" style="position:absolute;left:0;text-align:left;margin-left:195.9pt;margin-top:10.2pt;width:70.5pt;height:29.15pt;flip:x y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">
            <v:stroke endarrow="block"/>
          </v:shape>
        </w:pict>
      </w:r>
      <w:r>
        <w:rPr>
          <w:rFonts w:ascii="宋体" w:hAnsi="宋体"/>
          <w:noProof/>
        </w:rPr>
        <w:pict>
          <v:shape id="AutoShape 11" o:spid="_x0000_s1053" type="#_x0000_t32" style="position:absolute;left:0;text-align:left;margin-left:107.4pt;margin-top:10.2pt;width:59.25pt;height:29.15pt;flip:y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">
            <v:stroke endarrow="block"/>
          </v:shape>
        </w:pict>
      </w:r>
    </w:p>
    <w:p w:rsidR="006925B7" w:rsidRDefault="006925B7">
      <w:pPr>
        <w:rPr>
          <w:rFonts w:ascii="宋体" w:hAnsi="宋体"/>
        </w:rPr>
      </w:pPr>
    </w:p>
    <w:p w:rsidR="006925B7" w:rsidRDefault="009A1857">
      <w:pPr>
        <w:rPr>
          <w:rFonts w:ascii="宋体" w:hAnsi="宋体"/>
        </w:rPr>
      </w:pPr>
      <w:r>
        <w:rPr>
          <w:rFonts w:ascii="宋体" w:hAnsi="宋体"/>
          <w:noProof/>
        </w:rPr>
        <w:pict>
          <v:rect id="Rectangle 4" o:spid="_x0000_s1027" style="position:absolute;left:0;text-align:left;margin-left:204.15pt;margin-top:8.25pt;width:125.25pt;height:39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">
            <v:textbox>
              <w:txbxContent>
                <w:p w:rsidR="00B42FEF" w:rsidRDefault="00B42FEF" w:rsidP="00FD53F9">
                  <w:r>
                    <w:rPr>
                      <w:rFonts w:hint="eastAsia"/>
                    </w:rPr>
                    <w:t>dbserver2</w:t>
                  </w:r>
                </w:p>
                <w:p w:rsidR="00B42FEF" w:rsidRDefault="00B42FEF">
                  <w:r>
                    <w:rPr>
                      <w:rFonts w:ascii="Palatino Linotype" w:hAnsi="Palatino Linotype" w:cs="宋体" w:hint="eastAsia"/>
                      <w:sz w:val="18"/>
                      <w:szCs w:val="18"/>
                    </w:rPr>
                    <w:t>10.255.228.13</w:t>
                  </w:r>
                </w:p>
              </w:txbxContent>
            </v:textbox>
          </v:rect>
        </w:pict>
      </w:r>
      <w:r>
        <w:rPr>
          <w:rFonts w:ascii="宋体" w:hAnsi="宋体"/>
          <w:noProof/>
        </w:rPr>
        <w:pict>
          <v:rect id="Rectangle 3" o:spid="_x0000_s1028" style="position:absolute;left:0;text-align:left;margin-left:45.9pt;margin-top:8.25pt;width:116.25pt;height:39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">
            <v:textbox>
              <w:txbxContent>
                <w:p w:rsidR="00B42FEF" w:rsidRDefault="00B42FEF">
                  <w:r>
                    <w:rPr>
                      <w:rFonts w:hint="eastAsia"/>
                    </w:rPr>
                    <w:t>dbserver1</w:t>
                  </w:r>
                </w:p>
                <w:p w:rsidR="00B42FEF" w:rsidRDefault="00B42FEF" w:rsidP="00C279C5">
                  <w:pPr>
                    <w:rPr>
                      <w:rFonts w:ascii="Palatino Linotype" w:hAnsi="Palatino Linotype" w:cs="宋体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宋体" w:hint="eastAsia"/>
                      <w:sz w:val="18"/>
                      <w:szCs w:val="18"/>
                    </w:rPr>
                    <w:t>10.255.228.12</w:t>
                  </w:r>
                </w:p>
                <w:p w:rsidR="00B42FEF" w:rsidRDefault="00B42FEF" w:rsidP="00C279C5"/>
              </w:txbxContent>
            </v:textbox>
          </v:rect>
        </w:pict>
      </w:r>
    </w:p>
    <w:p w:rsidR="006925B7" w:rsidRDefault="006925B7">
      <w:pPr>
        <w:rPr>
          <w:rFonts w:ascii="宋体" w:hAnsi="宋体"/>
        </w:rPr>
      </w:pPr>
    </w:p>
    <w:p w:rsidR="006925B7" w:rsidRDefault="006925B7">
      <w:pPr>
        <w:rPr>
          <w:rFonts w:ascii="宋体" w:hAnsi="宋体"/>
        </w:rPr>
      </w:pPr>
    </w:p>
    <w:p w:rsidR="006925B7" w:rsidRDefault="009A1857">
      <w:pPr>
        <w:rPr>
          <w:rFonts w:ascii="宋体" w:hAnsi="宋体"/>
        </w:rPr>
      </w:pPr>
      <w:r>
        <w:rPr>
          <w:rFonts w:ascii="宋体" w:hAnsi="宋体"/>
          <w:noProof/>
        </w:rPr>
        <w:pict>
          <v:shape id="AutoShape 42" o:spid="_x0000_s1052" type="#_x0000_t32" style="position:absolute;left:0;text-align:left;margin-left:322.65pt;margin-top:.55pt;width:111pt;height:187.95pt;flip:x y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">
            <v:stroke endarrow="block"/>
          </v:shape>
        </w:pict>
      </w:r>
      <w:r w:rsidRPr="009A1857">
        <w:rPr>
          <w:noProof/>
        </w:rPr>
        <w:pict>
          <v:shape id="AutoShape 41" o:spid="_x0000_s1051" type="#_x0000_t32" style="position:absolute;left:0;text-align:left;margin-left:135.15pt;margin-top:.55pt;width:153.75pt;height:187.95pt;flip:x y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">
            <v:stroke endarrow="block"/>
          </v:shape>
        </w:pict>
      </w:r>
      <w:r w:rsidRPr="009A1857">
        <w:rPr>
          <w:noProof/>
        </w:rPr>
        <w:pict>
          <v:shape id="AutoShape 40" o:spid="_x0000_s1050" type="#_x0000_t32" style="position:absolute;left:0;text-align:left;margin-left:258.15pt;margin-top:.55pt;width:30.75pt;height:187.95pt;flip:x 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">
            <v:stroke endarrow="block"/>
          </v:shape>
        </w:pict>
      </w:r>
      <w:r>
        <w:rPr>
          <w:rFonts w:ascii="宋体" w:hAnsi="宋体"/>
          <w:noProof/>
        </w:rPr>
        <w:pict>
          <v:shape id="AutoShape 14" o:spid="_x0000_s1049" type="#_x0000_t32" style="position:absolute;left:0;text-align:left;margin-left:107.4pt;margin-top:.55pt;width:.05pt;height:28.95pt;flip:y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">
            <v:stroke endarrow="block"/>
          </v:shape>
        </w:pict>
      </w:r>
      <w:r>
        <w:rPr>
          <w:rFonts w:ascii="宋体" w:hAnsi="宋体"/>
          <w:noProof/>
        </w:rPr>
        <w:pict>
          <v:shape id="AutoShape 13" o:spid="_x0000_s1048" type="#_x0000_t32" style="position:absolute;left:0;text-align:left;margin-left:162.15pt;margin-top:.55pt;width:85.5pt;height:45.8pt;flip:y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">
            <v:stroke endarrow="block"/>
          </v:shape>
        </w:pict>
      </w:r>
    </w:p>
    <w:p w:rsidR="006925B7" w:rsidRDefault="009A1857">
      <w:pPr>
        <w:rPr>
          <w:rFonts w:ascii="宋体" w:hAnsi="宋体"/>
        </w:rPr>
      </w:pPr>
      <w:r>
        <w:rPr>
          <w:rFonts w:ascii="宋体" w:hAnsi="宋体"/>
          <w:noProof/>
        </w:rPr>
        <w:pict>
          <v:rect id="Rectangle 5" o:spid="_x0000_s1029" style="position:absolute;left:0;text-align:left;margin-left:45.9pt;margin-top:13.95pt;width:116.25pt;height:55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">
            <v:textbox>
              <w:txbxContent>
                <w:p w:rsidR="00B42FEF" w:rsidRDefault="00B42FEF">
                  <w:r>
                    <w:rPr>
                      <w:rFonts w:hint="eastAsia"/>
                    </w:rPr>
                    <w:t>核心节点</w:t>
                  </w:r>
                  <w:r>
                    <w:rPr>
                      <w:rFonts w:hint="eastAsia"/>
                    </w:rPr>
                    <w:t>1</w:t>
                  </w:r>
                </w:p>
                <w:p w:rsidR="00B42FEF" w:rsidRDefault="00B42FEF" w:rsidP="003E7D97">
                  <w:r>
                    <w:rPr>
                      <w:rFonts w:ascii="Palatino Linotype" w:hAnsi="Palatino Linotype" w:cs="宋体" w:hint="eastAsia"/>
                      <w:sz w:val="18"/>
                      <w:szCs w:val="18"/>
                    </w:rPr>
                    <w:t>10.255.253.11</w:t>
                  </w:r>
                </w:p>
              </w:txbxContent>
            </v:textbox>
          </v:rect>
        </w:pict>
      </w:r>
    </w:p>
    <w:p w:rsidR="006925B7" w:rsidRDefault="006925B7">
      <w:pPr>
        <w:rPr>
          <w:rFonts w:ascii="宋体" w:hAnsi="宋体"/>
        </w:rPr>
      </w:pPr>
    </w:p>
    <w:p w:rsidR="006925B7" w:rsidRDefault="006925B7">
      <w:pPr>
        <w:rPr>
          <w:rFonts w:ascii="宋体" w:hAnsi="宋体"/>
        </w:rPr>
      </w:pPr>
    </w:p>
    <w:p w:rsidR="006925B7" w:rsidRDefault="006925B7">
      <w:pPr>
        <w:rPr>
          <w:rFonts w:ascii="宋体" w:hAnsi="宋体"/>
        </w:rPr>
      </w:pPr>
    </w:p>
    <w:p w:rsidR="006925B7" w:rsidRDefault="009A1857">
      <w:pPr>
        <w:rPr>
          <w:rFonts w:ascii="宋体" w:hAnsi="宋体"/>
        </w:rPr>
      </w:pPr>
      <w:r>
        <w:rPr>
          <w:rFonts w:ascii="宋体" w:hAnsi="宋体"/>
          <w:noProof/>
        </w:rPr>
        <w:pict>
          <v:shape id="AutoShape 26" o:spid="_x0000_s1047" type="#_x0000_t32" style="position:absolute;left:0;text-align:left;margin-left:162.15pt;margin-top:6.7pt;width:137.2pt;height:34.5pt;flip:x y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">
            <v:stroke endarrow="block"/>
          </v:shape>
        </w:pict>
      </w:r>
      <w:r>
        <w:rPr>
          <w:rFonts w:ascii="宋体" w:hAnsi="宋体"/>
          <w:noProof/>
        </w:rPr>
        <w:pict>
          <v:shape id="AutoShape 39" o:spid="_x0000_s1046" type="#_x0000_t32" style="position:absolute;left:0;text-align:left;margin-left:147.15pt;margin-top:6.8pt;width:225pt;height:103.9pt;flip:x y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">
            <v:stroke endarrow="block"/>
          </v:shape>
        </w:pict>
      </w:r>
      <w:r>
        <w:rPr>
          <w:rFonts w:ascii="宋体" w:hAnsi="宋体"/>
          <w:noProof/>
        </w:rPr>
        <w:pict>
          <v:shape id="AutoShape 17" o:spid="_x0000_s1045" type="#_x0000_t32" style="position:absolute;left:0;text-align:left;margin-left:107.4pt;margin-top:6.8pt;width:88.5pt;height:41.25pt;flip:x y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">
            <v:stroke endarrow="block"/>
          </v:shape>
        </w:pict>
      </w:r>
    </w:p>
    <w:p w:rsidR="006925B7" w:rsidRDefault="009A1857">
      <w:pPr>
        <w:rPr>
          <w:rFonts w:ascii="宋体" w:hAnsi="宋体"/>
        </w:rPr>
      </w:pPr>
      <w:r>
        <w:rPr>
          <w:rFonts w:ascii="宋体" w:hAnsi="宋体"/>
          <w:noProof/>
        </w:rPr>
        <w:pict>
          <v:rect id="Rectangle 25" o:spid="_x0000_s1030" style="position:absolute;left:0;text-align:left;margin-left:299.4pt;margin-top:4.4pt;width:76.5pt;height:39.7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">
            <v:textbox>
              <w:txbxContent>
                <w:p w:rsidR="00B42FEF" w:rsidRDefault="00B42FEF">
                  <w:r>
                    <w:rPr>
                      <w:rFonts w:hint="eastAsia"/>
                    </w:rPr>
                    <w:t>圈存前置</w:t>
                  </w:r>
                </w:p>
                <w:p w:rsidR="00B42FEF" w:rsidRDefault="00E13D0B">
                  <w:r>
                    <w:rPr>
                      <w:rFonts w:ascii="Palatino Linotype" w:hAnsi="Palatino Linotype" w:cs="宋体" w:hint="eastAsia"/>
                      <w:sz w:val="18"/>
                      <w:szCs w:val="18"/>
                    </w:rPr>
                    <w:t>10.255.253.11</w:t>
                  </w:r>
                  <w:bookmarkStart w:id="0" w:name="_GoBack"/>
                  <w:bookmarkEnd w:id="0"/>
                </w:p>
              </w:txbxContent>
            </v:textbox>
          </v:rect>
        </w:pict>
      </w:r>
    </w:p>
    <w:p w:rsidR="006925B7" w:rsidRDefault="006925B7">
      <w:pPr>
        <w:rPr>
          <w:rFonts w:ascii="宋体" w:hAnsi="宋体"/>
        </w:rPr>
      </w:pPr>
    </w:p>
    <w:p w:rsidR="006925B7" w:rsidRDefault="009A1857">
      <w:pPr>
        <w:rPr>
          <w:rFonts w:ascii="宋体" w:hAnsi="宋体"/>
        </w:rPr>
      </w:pPr>
      <w:r>
        <w:rPr>
          <w:rFonts w:ascii="宋体" w:hAnsi="宋体"/>
          <w:noProof/>
        </w:rPr>
        <w:pict>
          <v:rect id="Rectangle 7" o:spid="_x0000_s1031" style="position:absolute;left:0;text-align:left;margin-left:135.15pt;margin-top:1.35pt;width:127.5pt;height:40.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">
            <v:textbox>
              <w:txbxContent>
                <w:p w:rsidR="00B42FEF" w:rsidRDefault="00B42FEF">
                  <w:r>
                    <w:t>D</w:t>
                  </w:r>
                  <w:r>
                    <w:rPr>
                      <w:rFonts w:hint="eastAsia"/>
                    </w:rPr>
                    <w:t>rtp</w:t>
                  </w:r>
                  <w:r>
                    <w:rPr>
                      <w:rFonts w:hint="eastAsia"/>
                    </w:rPr>
                    <w:t>节点</w:t>
                  </w:r>
                </w:p>
                <w:p w:rsidR="00B42FEF" w:rsidRDefault="00B42FEF">
                  <w:r>
                    <w:rPr>
                      <w:rFonts w:ascii="Palatino Linotype" w:hAnsi="Palatino Linotype" w:cs="宋体" w:hint="eastAsia"/>
                      <w:sz w:val="18"/>
                      <w:szCs w:val="18"/>
                    </w:rPr>
                    <w:t>10.255.253.11</w:t>
                  </w:r>
                </w:p>
              </w:txbxContent>
            </v:textbox>
          </v:rect>
        </w:pict>
      </w:r>
    </w:p>
    <w:p w:rsidR="006925B7" w:rsidRDefault="006925B7">
      <w:pPr>
        <w:rPr>
          <w:rFonts w:ascii="宋体" w:hAnsi="宋体"/>
        </w:rPr>
      </w:pPr>
    </w:p>
    <w:p w:rsidR="006925B7" w:rsidRDefault="009A1857">
      <w:pPr>
        <w:rPr>
          <w:rFonts w:ascii="宋体" w:hAnsi="宋体"/>
        </w:rPr>
      </w:pPr>
      <w:r>
        <w:rPr>
          <w:rFonts w:ascii="宋体" w:hAnsi="宋体"/>
          <w:noProof/>
        </w:rPr>
        <w:pict>
          <v:shape id="直接箭头连接符 36" o:spid="_x0000_s1044" type="#_x0000_t32" style="position:absolute;left:0;text-align:left;margin-left:174.9pt;margin-top:10.65pt;width:33.75pt;height:67.5pt;flip:y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" strokecolor="#4579b8 [3044]">
            <v:stroke endarrow="open"/>
          </v:shape>
        </w:pict>
      </w:r>
      <w:r>
        <w:rPr>
          <w:rFonts w:ascii="宋体" w:hAnsi="宋体"/>
          <w:noProof/>
        </w:rPr>
        <w:pict>
          <v:shape id="AutoShape 23" o:spid="_x0000_s1043" type="#_x0000_t32" style="position:absolute;left:0;text-align:left;margin-left:135.15pt;margin-top:10.65pt;width:60.75pt;height:30.8pt;flip:y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">
            <v:stroke endarrow="block"/>
          </v:shape>
        </w:pict>
      </w:r>
      <w:r>
        <w:rPr>
          <w:rFonts w:ascii="宋体" w:hAnsi="宋体"/>
          <w:noProof/>
        </w:rPr>
        <w:pict>
          <v:shape id="AutoShape 22" o:spid="_x0000_s1042" type="#_x0000_t32" style="position:absolute;left:0;text-align:left;margin-left:57.9pt;margin-top:10.65pt;width:117pt;height:30.8pt;flip:y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">
            <v:stroke endarrow="block"/>
          </v:shape>
        </w:pict>
      </w:r>
      <w:r>
        <w:rPr>
          <w:rFonts w:ascii="宋体" w:hAnsi="宋体"/>
          <w:noProof/>
        </w:rPr>
        <w:pict>
          <v:shape id="AutoShape 24" o:spid="_x0000_s1041" type="#_x0000_t32" style="position:absolute;left:0;text-align:left;margin-left:225.15pt;margin-top:10.7pt;width:41.25pt;height:22.2pt;flip:x y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">
            <v:stroke endarrow="block"/>
          </v:shape>
        </w:pict>
      </w:r>
    </w:p>
    <w:p w:rsidR="006925B7" w:rsidRDefault="006925B7">
      <w:pPr>
        <w:rPr>
          <w:rFonts w:ascii="宋体" w:hAnsi="宋体"/>
        </w:rPr>
      </w:pPr>
    </w:p>
    <w:p w:rsidR="00115AE4" w:rsidRDefault="009A1857">
      <w:pPr>
        <w:rPr>
          <w:rFonts w:ascii="宋体" w:hAnsi="宋体"/>
        </w:rPr>
      </w:pPr>
      <w:r>
        <w:rPr>
          <w:rFonts w:ascii="宋体" w:hAnsi="宋体"/>
          <w:noProof/>
        </w:rPr>
        <w:pict>
          <v:rect id="Rectangle 20" o:spid="_x0000_s1032" style="position:absolute;left:0;text-align:left;margin-left:87.15pt;margin-top:10.45pt;width:60pt;height:29.2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">
            <v:textbox>
              <w:txbxContent>
                <w:p w:rsidR="00B42FEF" w:rsidRDefault="00B42FEF">
                  <w:r>
                    <w:rPr>
                      <w:rFonts w:hint="eastAsia"/>
                    </w:rPr>
                    <w:t>前台</w:t>
                  </w:r>
                </w:p>
              </w:txbxContent>
            </v:textbox>
          </v:rect>
        </w:pict>
      </w:r>
      <w:r>
        <w:rPr>
          <w:rFonts w:ascii="宋体" w:hAnsi="宋体"/>
          <w:noProof/>
        </w:rPr>
        <w:pict>
          <v:rect id="Rectangle 19" o:spid="_x0000_s1033" style="position:absolute;left:0;text-align:left;margin-left:5.4pt;margin-top:10.4pt;width:52.5pt;height:29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">
            <v:textbox>
              <w:txbxContent>
                <w:p w:rsidR="00B42FEF" w:rsidRDefault="00B42FEF">
                  <w:r>
                    <w:rPr>
                      <w:rFonts w:hint="eastAsia"/>
                    </w:rPr>
                    <w:t>前台</w:t>
                  </w:r>
                </w:p>
              </w:txbxContent>
            </v:textbox>
          </v:rect>
        </w:pict>
      </w:r>
      <w:r>
        <w:rPr>
          <w:rFonts w:ascii="宋体" w:hAnsi="宋体"/>
          <w:noProof/>
        </w:rPr>
        <w:pict>
          <v:rect id="Rectangle 21" o:spid="_x0000_s1034" style="position:absolute;left:0;text-align:left;margin-left:231.9pt;margin-top:1.75pt;width:90.75pt;height:69.7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">
            <v:textbox>
              <w:txbxContent>
                <w:p w:rsidR="00B42FEF" w:rsidRDefault="00B42FEF">
                  <w:r>
                    <w:rPr>
                      <w:rFonts w:hint="eastAsia"/>
                    </w:rPr>
                    <w:t>综合门户、考勤、会议签到服务器</w:t>
                  </w:r>
                </w:p>
                <w:p w:rsidR="00B42FEF" w:rsidRDefault="00B42FEF" w:rsidP="00E47262">
                  <w:r>
                    <w:rPr>
                      <w:rFonts w:ascii="Palatino Linotype" w:hAnsi="Palatino Linotype" w:cs="宋体" w:hint="eastAsia"/>
                      <w:sz w:val="18"/>
                      <w:szCs w:val="18"/>
                    </w:rPr>
                    <w:t>113.54.15.124</w:t>
                  </w:r>
                </w:p>
                <w:p w:rsidR="00B42FEF" w:rsidRDefault="00B42FEF"/>
                <w:p w:rsidR="00B42FEF" w:rsidRDefault="00B42FEF"/>
                <w:p w:rsidR="00B42FEF" w:rsidRDefault="00B42FEF">
                  <w:r>
                    <w:rPr>
                      <w:rFonts w:hint="eastAsia"/>
                    </w:rPr>
                    <w:t>10.1.2.7</w:t>
                  </w:r>
                </w:p>
              </w:txbxContent>
            </v:textbox>
          </v:rect>
        </w:pict>
      </w:r>
      <w:r>
        <w:rPr>
          <w:rFonts w:ascii="宋体" w:hAnsi="宋体"/>
          <w:noProof/>
        </w:rPr>
        <w:pict>
          <v:rect id="Rectangle 37" o:spid="_x0000_s1035" style="position:absolute;left:0;text-align:left;margin-left:346.65pt;margin-top:1.75pt;width:90.75pt;height:59.2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">
            <v:textbox>
              <w:txbxContent>
                <w:p w:rsidR="00B42FEF" w:rsidRDefault="00B42FEF" w:rsidP="00AA66E4">
                  <w:r>
                    <w:rPr>
                      <w:rFonts w:hint="eastAsia"/>
                    </w:rPr>
                    <w:t>监控、多媒体服务器</w:t>
                  </w:r>
                </w:p>
                <w:p w:rsidR="00B42FEF" w:rsidRDefault="00B42FEF" w:rsidP="00A54CAA">
                  <w:r>
                    <w:rPr>
                      <w:rFonts w:ascii="Palatino Linotype" w:hAnsi="Palatino Linotype" w:cs="宋体" w:hint="eastAsia"/>
                      <w:sz w:val="18"/>
                      <w:szCs w:val="18"/>
                    </w:rPr>
                    <w:t>113.54.15.124</w:t>
                  </w:r>
                </w:p>
              </w:txbxContent>
            </v:textbox>
          </v:rect>
        </w:pict>
      </w:r>
    </w:p>
    <w:p w:rsidR="00115AE4" w:rsidRDefault="00115AE4">
      <w:pPr>
        <w:rPr>
          <w:rFonts w:ascii="宋体" w:hAnsi="宋体"/>
        </w:rPr>
      </w:pPr>
    </w:p>
    <w:p w:rsidR="00115AE4" w:rsidRDefault="00115AE4">
      <w:pPr>
        <w:rPr>
          <w:rFonts w:ascii="宋体" w:hAnsi="宋体"/>
        </w:rPr>
      </w:pPr>
    </w:p>
    <w:p w:rsidR="00A85887" w:rsidRPr="003B12BA" w:rsidRDefault="009A1857" w:rsidP="003B12BA">
      <w:r>
        <w:rPr>
          <w:noProof/>
        </w:rPr>
        <w:pict>
          <v:rect id="矩形 35" o:spid="_x0000_s1036" style="position:absolute;left:0;text-align:left;margin-left:120.9pt;margin-top:.25pt;width:104.25pt;height:41.25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" fillcolor="white [3201]" strokecolor="#404040 [2429]" strokeweight="2pt">
            <v:textbox>
              <w:txbxContent>
                <w:p w:rsidR="00B42FEF" w:rsidRPr="00966796" w:rsidRDefault="00B42FEF" w:rsidP="004B1550">
                  <w:pPr>
                    <w:jc w:val="center"/>
                  </w:pPr>
                  <w:r w:rsidRPr="00966796">
                    <w:rPr>
                      <w:rFonts w:hint="eastAsia"/>
                    </w:rPr>
                    <w:t>水控消费前置</w:t>
                  </w:r>
                </w:p>
                <w:p w:rsidR="00B42FEF" w:rsidRDefault="00B42FEF" w:rsidP="004B1550">
                  <w:pPr>
                    <w:jc w:val="center"/>
                  </w:pPr>
                  <w:r w:rsidRPr="00966796">
                    <w:rPr>
                      <w:rFonts w:hint="eastAsia"/>
                    </w:rPr>
                    <w:t>食堂消费前置</w:t>
                  </w:r>
                </w:p>
              </w:txbxContent>
            </v:textbox>
          </v:rect>
        </w:pict>
      </w:r>
    </w:p>
    <w:p w:rsidR="00D66A18" w:rsidRDefault="009A1857" w:rsidP="00D66A18">
      <w:r>
        <w:rPr>
          <w:noProof/>
        </w:rPr>
        <w:pict>
          <v:shape id="AutoShape 30" o:spid="_x0000_s1040" type="#_x0000_t32" style="position:absolute;left:0;text-align:left;margin-left:260.4pt;margin-top:11.3pt;width:10.5pt;height:31.5pt;flip:y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">
            <v:stroke endarrow="block"/>
          </v:shape>
        </w:pict>
      </w:r>
      <w:r w:rsidRPr="009A1857">
        <w:rPr>
          <w:rFonts w:ascii="宋体" w:hAnsi="宋体"/>
          <w:noProof/>
          <w:sz w:val="28"/>
        </w:rPr>
        <w:pict>
          <v:shape id="AutoShape 31" o:spid="_x0000_s1039" type="#_x0000_t32" style="position:absolute;left:0;text-align:left;margin-left:372.15pt;margin-top:.55pt;width:0;height:31.5pt;flip:y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">
            <v:stroke endarrow="block"/>
          </v:shape>
        </w:pict>
      </w:r>
    </w:p>
    <w:p w:rsidR="00D66A18" w:rsidRDefault="00D66A18" w:rsidP="00D66A18"/>
    <w:p w:rsidR="00D66A18" w:rsidRDefault="009A1857" w:rsidP="00D66A18">
      <w:r>
        <w:rPr>
          <w:noProof/>
        </w:rPr>
        <w:pict>
          <v:rect id="Rectangle 38" o:spid="_x0000_s1037" style="position:absolute;left:0;text-align:left;margin-left:355.65pt;margin-top:4.45pt;width:78pt;height:33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">
            <v:textbox>
              <w:txbxContent>
                <w:p w:rsidR="00B42FEF" w:rsidRDefault="00B42FEF" w:rsidP="00AA66E4"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rect>
        </w:pict>
      </w:r>
    </w:p>
    <w:p w:rsidR="00537732" w:rsidRDefault="009A1857" w:rsidP="00D66A18">
      <w:r>
        <w:rPr>
          <w:noProof/>
        </w:rPr>
        <w:pict>
          <v:rect id="Rectangle 28" o:spid="_x0000_s1038" style="position:absolute;left:0;text-align:left;margin-left:225.15pt;margin-top:1.15pt;width:78pt;height:33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">
            <v:textbox>
              <w:txbxContent>
                <w:p w:rsidR="00B42FEF" w:rsidRDefault="00B42FEF"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rect>
        </w:pict>
      </w:r>
    </w:p>
    <w:p w:rsidR="00537732" w:rsidRDefault="00537732" w:rsidP="00D66A18"/>
    <w:p w:rsidR="004F2245" w:rsidRDefault="004F2245" w:rsidP="00D66A18"/>
    <w:p w:rsidR="004F2245" w:rsidRDefault="004F2245" w:rsidP="004F2245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核心节点</w:t>
      </w:r>
      <w:r w:rsidRPr="006340E9">
        <w:rPr>
          <w:rFonts w:ascii="宋体" w:hAnsi="宋体" w:hint="eastAsia"/>
          <w:sz w:val="28"/>
        </w:rPr>
        <w:t>1</w:t>
      </w:r>
    </w:p>
    <w:p w:rsidR="004F2245" w:rsidRPr="00F46613" w:rsidRDefault="004F2245" w:rsidP="004F2245">
      <w:pPr>
        <w:pStyle w:val="ac"/>
        <w:numPr>
          <w:ilvl w:val="0"/>
          <w:numId w:val="2"/>
        </w:numPr>
        <w:ind w:firstLineChars="0"/>
        <w:rPr>
          <w:b/>
        </w:rPr>
      </w:pPr>
      <w:r w:rsidRPr="00F46613">
        <w:rPr>
          <w:rFonts w:hint="eastAsia"/>
          <w:b/>
        </w:rPr>
        <w:t>主机信息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4F2245" w:rsidTr="00621423">
        <w:tc>
          <w:tcPr>
            <w:tcW w:w="2235" w:type="dxa"/>
          </w:tcPr>
          <w:p w:rsidR="004F2245" w:rsidRDefault="004F224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服务器名或域名</w:t>
            </w:r>
          </w:p>
        </w:tc>
        <w:tc>
          <w:tcPr>
            <w:tcW w:w="6293" w:type="dxa"/>
          </w:tcPr>
          <w:p w:rsidR="004F2245" w:rsidRDefault="00C0408F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YKT-</w:t>
            </w:r>
            <w:r w:rsidR="00996A29">
              <w:rPr>
                <w:rFonts w:ascii="宋体" w:hAnsi="宋体"/>
              </w:rPr>
              <w:t>A</w:t>
            </w:r>
            <w:r w:rsidR="00996A29">
              <w:rPr>
                <w:rFonts w:ascii="宋体" w:hAnsi="宋体" w:hint="eastAsia"/>
              </w:rPr>
              <w:t>pp1</w:t>
            </w:r>
          </w:p>
        </w:tc>
      </w:tr>
      <w:tr w:rsidR="004F2245" w:rsidTr="00621423">
        <w:tc>
          <w:tcPr>
            <w:tcW w:w="2235" w:type="dxa"/>
          </w:tcPr>
          <w:p w:rsidR="004F2245" w:rsidRDefault="004F224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  <w:tc>
          <w:tcPr>
            <w:tcW w:w="6293" w:type="dxa"/>
          </w:tcPr>
          <w:p w:rsidR="006144C3" w:rsidRPr="0056212E" w:rsidRDefault="00C0408F" w:rsidP="00621423">
            <w:r w:rsidRPr="00C0408F">
              <w:t>10.255.253.11</w:t>
            </w:r>
          </w:p>
        </w:tc>
      </w:tr>
      <w:tr w:rsidR="004F2245" w:rsidTr="00621423">
        <w:tc>
          <w:tcPr>
            <w:tcW w:w="2235" w:type="dxa"/>
          </w:tcPr>
          <w:p w:rsidR="004F2245" w:rsidRDefault="004F224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6293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ykt</w:t>
            </w:r>
          </w:p>
        </w:tc>
      </w:tr>
      <w:tr w:rsidR="004F2245" w:rsidTr="00621423">
        <w:tc>
          <w:tcPr>
            <w:tcW w:w="2235" w:type="dxa"/>
          </w:tcPr>
          <w:p w:rsidR="004F2245" w:rsidRDefault="004F224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6293" w:type="dxa"/>
          </w:tcPr>
          <w:p w:rsidR="004F2245" w:rsidRDefault="0065585F" w:rsidP="00621423">
            <w:pPr>
              <w:rPr>
                <w:rFonts w:ascii="宋体" w:hAnsi="宋体"/>
              </w:rPr>
            </w:pPr>
            <w:r w:rsidRPr="0065585F">
              <w:rPr>
                <w:rFonts w:ascii="宋体" w:hAnsi="宋体"/>
              </w:rPr>
              <w:t>SCND@yktserver</w:t>
            </w:r>
          </w:p>
        </w:tc>
      </w:tr>
    </w:tbl>
    <w:p w:rsidR="004F2245" w:rsidRDefault="004F2245" w:rsidP="004F2245">
      <w:pPr>
        <w:rPr>
          <w:rFonts w:ascii="宋体" w:hAnsi="宋体"/>
        </w:rPr>
      </w:pPr>
    </w:p>
    <w:p w:rsidR="004F2245" w:rsidRDefault="004F2245" w:rsidP="004F2245">
      <w:pPr>
        <w:rPr>
          <w:rFonts w:ascii="宋体" w:hAnsi="宋体"/>
        </w:rPr>
      </w:pPr>
    </w:p>
    <w:p w:rsidR="004F2245" w:rsidRPr="00680DCE" w:rsidRDefault="00680DCE" w:rsidP="00680DCE">
      <w:pPr>
        <w:pStyle w:val="ac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lastRenderedPageBreak/>
        <w:t>核心节点</w:t>
      </w:r>
      <w:r>
        <w:rPr>
          <w:rFonts w:hint="eastAsia"/>
          <w:b/>
        </w:rPr>
        <w:t>1</w:t>
      </w:r>
      <w:r w:rsidR="004F2245" w:rsidRPr="00680DCE">
        <w:rPr>
          <w:rFonts w:hint="eastAsia"/>
          <w:b/>
        </w:rPr>
        <w:t>相关说明</w:t>
      </w:r>
    </w:p>
    <w:p w:rsidR="004F2245" w:rsidRDefault="004F2245" w:rsidP="004F2245">
      <w:pPr>
        <w:rPr>
          <w:rFonts w:ascii="宋体" w:hAnsi="宋体"/>
        </w:rPr>
      </w:pP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4F2245" w:rsidTr="00621423">
        <w:tc>
          <w:tcPr>
            <w:tcW w:w="2235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应用程序名称</w:t>
            </w:r>
          </w:p>
        </w:tc>
        <w:tc>
          <w:tcPr>
            <w:tcW w:w="6293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sall  kall dps</w:t>
            </w:r>
          </w:p>
        </w:tc>
      </w:tr>
      <w:tr w:rsidR="004F2245" w:rsidTr="00621423">
        <w:tc>
          <w:tcPr>
            <w:tcW w:w="2235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安装目录</w:t>
            </w:r>
          </w:p>
        </w:tc>
        <w:tc>
          <w:tcPr>
            <w:tcW w:w="6293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r w:rsidRPr="0028635A">
              <w:rPr>
                <w:rFonts w:ascii="宋体" w:hAnsi="宋体"/>
              </w:rPr>
              <w:t>/home/ykt/ykt/bin</w:t>
            </w:r>
          </w:p>
        </w:tc>
      </w:tr>
      <w:tr w:rsidR="004F2245" w:rsidTr="00621423">
        <w:tc>
          <w:tcPr>
            <w:tcW w:w="2235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系统配置文件清单</w:t>
            </w:r>
          </w:p>
        </w:tc>
        <w:tc>
          <w:tcPr>
            <w:tcW w:w="6293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K</w:t>
            </w:r>
            <w:r>
              <w:rPr>
                <w:rFonts w:ascii="宋体" w:hAnsi="宋体" w:hint="eastAsia"/>
              </w:rPr>
              <w:t>smbcc配置文件：</w:t>
            </w:r>
            <w:r w:rsidRPr="00292D4A">
              <w:rPr>
                <w:rFonts w:ascii="宋体" w:hAnsi="宋体"/>
              </w:rPr>
              <w:t>/home/ykt/ykt/bin</w:t>
            </w:r>
            <w:r>
              <w:rPr>
                <w:rFonts w:ascii="宋体" w:hAnsi="宋体" w:hint="eastAsia"/>
              </w:rPr>
              <w:t>/ksmbcc.ini</w:t>
            </w:r>
          </w:p>
          <w:p w:rsidR="004F2245" w:rsidRDefault="004F2245" w:rsidP="00996A2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rtp配置文件：</w:t>
            </w:r>
            <w:r w:rsidRPr="006E3D5B">
              <w:rPr>
                <w:rFonts w:ascii="宋体" w:hAnsi="宋体"/>
              </w:rPr>
              <w:t>/home/ykt/</w:t>
            </w:r>
            <w:r w:rsidR="00996A29">
              <w:rPr>
                <w:rFonts w:ascii="宋体" w:hAnsi="宋体" w:hint="eastAsia"/>
              </w:rPr>
              <w:t>ykt</w:t>
            </w:r>
            <w:r w:rsidRPr="006E3D5B">
              <w:rPr>
                <w:rFonts w:ascii="宋体" w:hAnsi="宋体"/>
              </w:rPr>
              <w:t>/bin</w:t>
            </w:r>
            <w:r>
              <w:rPr>
                <w:rFonts w:ascii="宋体" w:hAnsi="宋体" w:hint="eastAsia"/>
              </w:rPr>
              <w:t>/drtp.ini</w:t>
            </w:r>
          </w:p>
        </w:tc>
      </w:tr>
      <w:tr w:rsidR="004F2245" w:rsidTr="00621423">
        <w:tc>
          <w:tcPr>
            <w:tcW w:w="2235" w:type="dxa"/>
          </w:tcPr>
          <w:p w:rsidR="004F2245" w:rsidRPr="00996A29" w:rsidRDefault="00996A29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随机启动配置文件/etc/rc.local</w:t>
            </w:r>
          </w:p>
        </w:tc>
        <w:tc>
          <w:tcPr>
            <w:tcW w:w="6293" w:type="dxa"/>
          </w:tcPr>
          <w:p w:rsidR="004F2245" w:rsidRDefault="00996A29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增加以下命令：</w:t>
            </w:r>
          </w:p>
          <w:p w:rsidR="00996A29" w:rsidRPr="00996A29" w:rsidRDefault="00996A29" w:rsidP="00996A29">
            <w:pPr>
              <w:rPr>
                <w:rFonts w:ascii="宋体" w:hAnsi="宋体"/>
              </w:rPr>
            </w:pPr>
            <w:r w:rsidRPr="00996A29">
              <w:rPr>
                <w:rFonts w:ascii="宋体" w:hAnsi="宋体"/>
              </w:rPr>
              <w:t>su - ykt -c "/home/ykt/ykt/bin/drtp -b -i /home/ykt/ykt/ykt/bin/drtp.ini"</w:t>
            </w:r>
          </w:p>
          <w:p w:rsidR="00996A29" w:rsidRDefault="00996A29" w:rsidP="00996A29">
            <w:pPr>
              <w:rPr>
                <w:rFonts w:ascii="宋体" w:hAnsi="宋体"/>
              </w:rPr>
            </w:pPr>
            <w:r w:rsidRPr="00996A29">
              <w:rPr>
                <w:rFonts w:ascii="宋体" w:hAnsi="宋体"/>
              </w:rPr>
              <w:t>su - root -c "/usr/local/nagios/bin/nrpe -c /usr/local/nagios/etc/nrpe.cfg -d"</w:t>
            </w:r>
          </w:p>
          <w:p w:rsidR="00996A29" w:rsidRDefault="00996A29" w:rsidP="00621423">
            <w:pPr>
              <w:rPr>
                <w:rFonts w:ascii="宋体" w:hAnsi="宋体"/>
              </w:rPr>
            </w:pPr>
          </w:p>
        </w:tc>
      </w:tr>
    </w:tbl>
    <w:p w:rsidR="004F2245" w:rsidRDefault="004F2245" w:rsidP="004F2245">
      <w:pPr>
        <w:rPr>
          <w:rFonts w:ascii="宋体" w:hAnsi="宋体"/>
        </w:rPr>
      </w:pPr>
    </w:p>
    <w:p w:rsidR="004F2245" w:rsidRPr="00781429" w:rsidRDefault="009264D6" w:rsidP="004F2245">
      <w:pPr>
        <w:pStyle w:val="ac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核心节点</w:t>
      </w:r>
      <w:r>
        <w:rPr>
          <w:rFonts w:hint="eastAsia"/>
          <w:b/>
        </w:rPr>
        <w:t>1</w:t>
      </w:r>
      <w:r w:rsidR="004F2245">
        <w:rPr>
          <w:rFonts w:hint="eastAsia"/>
          <w:b/>
        </w:rPr>
        <w:t>启动、检查、停止步骤</w:t>
      </w:r>
    </w:p>
    <w:p w:rsidR="004F2245" w:rsidRDefault="004F2245" w:rsidP="004F2245">
      <w:pPr>
        <w:rPr>
          <w:rFonts w:ascii="宋体" w:hAnsi="宋体"/>
        </w:rPr>
      </w:pPr>
      <w:r>
        <w:rPr>
          <w:rFonts w:ascii="宋体" w:hAnsi="宋体" w:hint="eastAsia"/>
        </w:rPr>
        <w:t>用ykt用户登陆到</w:t>
      </w:r>
      <w:r w:rsidR="00A50092">
        <w:rPr>
          <w:rFonts w:ascii="宋体" w:hAnsi="宋体" w:hint="eastAsia"/>
        </w:rPr>
        <w:t>服务器</w:t>
      </w:r>
      <w:r>
        <w:rPr>
          <w:rFonts w:ascii="宋体" w:hAnsi="宋体" w:hint="eastAsia"/>
        </w:rPr>
        <w:t>执行下面的命令：</w:t>
      </w:r>
    </w:p>
    <w:tbl>
      <w:tblPr>
        <w:tblStyle w:val="ab"/>
        <w:tblW w:w="0" w:type="auto"/>
        <w:tblLook w:val="04A0"/>
      </w:tblPr>
      <w:tblGrid>
        <w:gridCol w:w="959"/>
        <w:gridCol w:w="1984"/>
        <w:gridCol w:w="5584"/>
      </w:tblGrid>
      <w:tr w:rsidR="00996A29" w:rsidTr="009C575C">
        <w:tc>
          <w:tcPr>
            <w:tcW w:w="959" w:type="dxa"/>
            <w:shd w:val="clear" w:color="auto" w:fill="A6A6A6" w:themeFill="background1" w:themeFillShade="A6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步骤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命令</w:t>
            </w:r>
          </w:p>
        </w:tc>
        <w:tc>
          <w:tcPr>
            <w:tcW w:w="5584" w:type="dxa"/>
            <w:shd w:val="clear" w:color="auto" w:fill="A6A6A6" w:themeFill="background1" w:themeFillShade="A6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996A29" w:rsidTr="00996A29">
        <w:tc>
          <w:tcPr>
            <w:tcW w:w="959" w:type="dxa"/>
          </w:tcPr>
          <w:p w:rsidR="00996A29" w:rsidRPr="00996A29" w:rsidRDefault="00996A29" w:rsidP="00996A29">
            <w:pPr>
              <w:pStyle w:val="ac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19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cdb</w:t>
            </w:r>
          </w:p>
        </w:tc>
        <w:tc>
          <w:tcPr>
            <w:tcW w:w="55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切换到$HOME/ykt/bin目录下</w:t>
            </w:r>
          </w:p>
        </w:tc>
      </w:tr>
      <w:tr w:rsidR="00996A29" w:rsidTr="00996A29">
        <w:tc>
          <w:tcPr>
            <w:tcW w:w="959" w:type="dxa"/>
          </w:tcPr>
          <w:p w:rsidR="00996A29" w:rsidRPr="00996A29" w:rsidRDefault="00996A29" w:rsidP="00996A29">
            <w:pPr>
              <w:pStyle w:val="ac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19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sall</w:t>
            </w:r>
          </w:p>
        </w:tc>
        <w:tc>
          <w:tcPr>
            <w:tcW w:w="55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启动ykt核心业务后台服务</w:t>
            </w:r>
          </w:p>
        </w:tc>
      </w:tr>
      <w:tr w:rsidR="00996A29" w:rsidTr="00996A29">
        <w:tc>
          <w:tcPr>
            <w:tcW w:w="959" w:type="dxa"/>
          </w:tcPr>
          <w:p w:rsidR="00996A29" w:rsidRPr="00996A29" w:rsidRDefault="00996A29" w:rsidP="00996A29">
            <w:pPr>
              <w:pStyle w:val="ac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19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dps</w:t>
            </w:r>
          </w:p>
        </w:tc>
        <w:tc>
          <w:tcPr>
            <w:tcW w:w="55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检查一卡通核心业务后台进程运行情况</w:t>
            </w:r>
          </w:p>
        </w:tc>
      </w:tr>
      <w:tr w:rsidR="00996A29" w:rsidTr="00996A29">
        <w:tc>
          <w:tcPr>
            <w:tcW w:w="959" w:type="dxa"/>
          </w:tcPr>
          <w:p w:rsidR="00996A29" w:rsidRPr="00996A29" w:rsidRDefault="00996A29" w:rsidP="00996A29">
            <w:pPr>
              <w:pStyle w:val="ac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19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kall</w:t>
            </w:r>
          </w:p>
        </w:tc>
        <w:tc>
          <w:tcPr>
            <w:tcW w:w="55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停止ykt核心业务后台服务</w:t>
            </w:r>
          </w:p>
        </w:tc>
      </w:tr>
    </w:tbl>
    <w:p w:rsidR="00996A29" w:rsidRDefault="00996A29" w:rsidP="004F2245">
      <w:pPr>
        <w:rPr>
          <w:rFonts w:ascii="宋体" w:hAnsi="宋体"/>
        </w:rPr>
      </w:pPr>
    </w:p>
    <w:p w:rsidR="00996A29" w:rsidRDefault="00A50092" w:rsidP="004F2245">
      <w:pPr>
        <w:rPr>
          <w:rFonts w:ascii="宋体" w:hAnsi="宋体"/>
        </w:rPr>
      </w:pPr>
      <w:r>
        <w:rPr>
          <w:rFonts w:ascii="宋体" w:hAnsi="宋体" w:hint="eastAsia"/>
        </w:rPr>
        <w:t>dps命令运行的检查结果参考：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3733     1  0 Sep27 ?        00:00:03 ./drtp -b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3734  3733  0 Sep27 ?        00:00:00 ./drtp -b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3735  3734  0 Sep27 ?        03:47:35 ./drtp -b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3749     1  0 Sep27 ?        05:31:43 ksmbcc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3752  3749  0 Sep27 ?        00:08:37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3758  3749  0 Sep27 ?        04:24:48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3762  3749  0 Sep27 ?        00:02:18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3764  3749  0 Sep27 ?        00:01:28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3766  3749  0 Sep27 ?        00:01:11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3768  3749  0 Sep27 ?        00:01:06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3770  3749  0 Sep27 ?        00:01:04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3772  3749  0 Sep27 ?        00:01:02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3774  3749  0 Sep27 ?        00:00:59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3776  3749  0 Sep27 ?        00:00:59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3778  3749  0 Sep27 ?        00:00:59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3780  3749  0 Sep27 ?        00:00:56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3782  3749  0 Sep27 ?        00:00:58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3784  3749  0 Sep27 ?        00:00:59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3786  3749  0 Sep27 ?        00:00:57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3788  3749  0 Sep27 ?        00:00:58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3790  3749  0 Sep27 ?        00:00:59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3792  3749  0 Sep27 ?        00:01:01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lastRenderedPageBreak/>
        <w:t>ykt       3794  3749  0 Sep27 ?        00:01:01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3796  3749  0 Sep27 ?        00:00:57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3798  3749  0 Sep27 ?        00:00:59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3800  3749  0 Sep27 ?        00:01:03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3802  3749  0 Sep27 ?        00:00:59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3804  3749  0 Sep27 ?        00:01:03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3806  3749  0 Sep27 ?        00:00:58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3808  3749  0 Sep27 ?        00:01:00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3810  3749  0 Sep27 ?        00:01:03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3812  3749  0 Sep27 ?        00:01:03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3814  3749  0 Sep27 ?        00:00:58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15673  3749  0 Oct27 ?        07:29:38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3741  3740  0 Sep27 ?        06:27:05 posdtlacc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3744  3740  0 Sep27 ?        02:33:09 waterdtlacc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28447  3740  0 Nov29 ?        00:00:25 gatesvr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7868  3740  0 Nov25 ?        00:00:00 colposdtl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8828  3740  0 15:52 ?        00:00:00 statdiffacc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3747  3740  0 Sep27 ?        00:27:50 transpackacc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28442  3740  0 Nov29 ?        00:02:10 bankchksvr</w:t>
      </w:r>
    </w:p>
    <w:p w:rsidR="004F2245" w:rsidRPr="00A50092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3740     1  0 Sep27 ?        00:00:12 start</w:t>
      </w:r>
    </w:p>
    <w:p w:rsidR="00996A29" w:rsidRDefault="00996A29" w:rsidP="004F2245">
      <w:pPr>
        <w:rPr>
          <w:rFonts w:ascii="宋体" w:hAnsi="宋体"/>
        </w:rPr>
      </w:pPr>
    </w:p>
    <w:p w:rsidR="00996A29" w:rsidRPr="006D2D91" w:rsidRDefault="00996A29" w:rsidP="004F2245">
      <w:pPr>
        <w:rPr>
          <w:rFonts w:ascii="宋体" w:hAnsi="宋体"/>
        </w:rPr>
      </w:pPr>
    </w:p>
    <w:p w:rsidR="004F2245" w:rsidRDefault="004F2245" w:rsidP="004F2245">
      <w:pPr>
        <w:rPr>
          <w:rFonts w:ascii="宋体" w:hAnsi="宋体"/>
        </w:rPr>
      </w:pPr>
    </w:p>
    <w:p w:rsidR="004F2245" w:rsidRDefault="004F2245" w:rsidP="004F2245">
      <w:pPr>
        <w:pStyle w:val="ac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定时任务相关说明</w:t>
      </w:r>
    </w:p>
    <w:p w:rsidR="009C575C" w:rsidRDefault="009C575C" w:rsidP="009C575C">
      <w:pPr>
        <w:rPr>
          <w:b/>
        </w:rPr>
      </w:pPr>
      <w:r>
        <w:rPr>
          <w:rFonts w:hint="eastAsia"/>
          <w:b/>
        </w:rPr>
        <w:t>以</w:t>
      </w:r>
      <w:r>
        <w:rPr>
          <w:rFonts w:hint="eastAsia"/>
          <w:b/>
        </w:rPr>
        <w:t>root</w:t>
      </w:r>
      <w:r>
        <w:rPr>
          <w:rFonts w:hint="eastAsia"/>
          <w:b/>
        </w:rPr>
        <w:t>用户登录服务器，</w:t>
      </w:r>
    </w:p>
    <w:tbl>
      <w:tblPr>
        <w:tblStyle w:val="ab"/>
        <w:tblW w:w="0" w:type="auto"/>
        <w:tblLook w:val="04A0"/>
      </w:tblPr>
      <w:tblGrid>
        <w:gridCol w:w="1984"/>
        <w:gridCol w:w="5584"/>
      </w:tblGrid>
      <w:tr w:rsidR="009C575C" w:rsidTr="009C575C">
        <w:tc>
          <w:tcPr>
            <w:tcW w:w="1984" w:type="dxa"/>
            <w:shd w:val="clear" w:color="auto" w:fill="A6A6A6" w:themeFill="background1" w:themeFillShade="A6"/>
          </w:tcPr>
          <w:p w:rsidR="009C575C" w:rsidRDefault="009C575C" w:rsidP="009C57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命令</w:t>
            </w:r>
          </w:p>
        </w:tc>
        <w:tc>
          <w:tcPr>
            <w:tcW w:w="5584" w:type="dxa"/>
            <w:shd w:val="clear" w:color="auto" w:fill="A6A6A6" w:themeFill="background1" w:themeFillShade="A6"/>
          </w:tcPr>
          <w:p w:rsidR="009C575C" w:rsidRDefault="009C575C" w:rsidP="009C57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9C575C" w:rsidTr="009C575C">
        <w:tc>
          <w:tcPr>
            <w:tcW w:w="1984" w:type="dxa"/>
          </w:tcPr>
          <w:p w:rsidR="009C575C" w:rsidRDefault="009C575C" w:rsidP="009C57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crontab -l</w:t>
            </w:r>
          </w:p>
        </w:tc>
        <w:tc>
          <w:tcPr>
            <w:tcW w:w="5584" w:type="dxa"/>
          </w:tcPr>
          <w:p w:rsidR="009C575C" w:rsidRDefault="009C575C" w:rsidP="009C57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查看已有的定时任务列表</w:t>
            </w:r>
          </w:p>
        </w:tc>
      </w:tr>
      <w:tr w:rsidR="009C575C" w:rsidTr="009C575C">
        <w:tc>
          <w:tcPr>
            <w:tcW w:w="1984" w:type="dxa"/>
          </w:tcPr>
          <w:p w:rsidR="009C575C" w:rsidRDefault="009C575C" w:rsidP="009C57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crontab -e</w:t>
            </w:r>
          </w:p>
        </w:tc>
        <w:tc>
          <w:tcPr>
            <w:tcW w:w="5584" w:type="dxa"/>
          </w:tcPr>
          <w:p w:rsidR="009C575C" w:rsidRDefault="009C575C" w:rsidP="009C57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编辑定时任务列表</w:t>
            </w:r>
          </w:p>
        </w:tc>
      </w:tr>
    </w:tbl>
    <w:p w:rsidR="009C575C" w:rsidRPr="009C575C" w:rsidRDefault="009C575C" w:rsidP="009C575C">
      <w:pPr>
        <w:rPr>
          <w:b/>
        </w:rPr>
      </w:pPr>
    </w:p>
    <w:p w:rsidR="009C575C" w:rsidRPr="009C575C" w:rsidRDefault="009C575C" w:rsidP="009C575C">
      <w:pPr>
        <w:rPr>
          <w:b/>
        </w:rPr>
      </w:pPr>
      <w:r>
        <w:rPr>
          <w:rFonts w:hint="eastAsia"/>
          <w:b/>
        </w:rPr>
        <w:t xml:space="preserve">crontab </w:t>
      </w:r>
      <w:r>
        <w:rPr>
          <w:b/>
        </w:rPr>
        <w:t>–</w:t>
      </w:r>
      <w:r>
        <w:rPr>
          <w:rFonts w:hint="eastAsia"/>
          <w:b/>
        </w:rPr>
        <w:t xml:space="preserve">l </w:t>
      </w:r>
      <w:r>
        <w:rPr>
          <w:rFonts w:hint="eastAsia"/>
          <w:b/>
        </w:rPr>
        <w:t>的运行结果如下：</w:t>
      </w:r>
    </w:p>
    <w:p w:rsidR="004F2245" w:rsidRPr="00B33247" w:rsidRDefault="004F2245" w:rsidP="004F2245">
      <w:pPr>
        <w:rPr>
          <w:rFonts w:ascii="宋体" w:hAnsi="宋体"/>
        </w:rPr>
      </w:pPr>
      <w:r w:rsidRPr="00B33247">
        <w:rPr>
          <w:rFonts w:ascii="宋体" w:hAnsi="宋体"/>
        </w:rPr>
        <w:t>0 1 * * * su - ykt -c "/h</w:t>
      </w:r>
      <w:r>
        <w:rPr>
          <w:rFonts w:ascii="宋体" w:hAnsi="宋体"/>
        </w:rPr>
        <w:t>ome/ykt/ykt/sbin/dayendbala.sh"</w:t>
      </w:r>
      <w:r w:rsidR="00AE49D2">
        <w:rPr>
          <w:rFonts w:ascii="宋体" w:hAnsi="宋体" w:hint="eastAsia"/>
        </w:rPr>
        <w:t xml:space="preserve"> （结算）</w:t>
      </w:r>
    </w:p>
    <w:p w:rsidR="004F2245" w:rsidRPr="00FA1C1C" w:rsidRDefault="004F2245" w:rsidP="004F2245">
      <w:pPr>
        <w:rPr>
          <w:rFonts w:ascii="宋体" w:hAnsi="宋体"/>
        </w:rPr>
      </w:pPr>
      <w:r w:rsidRPr="00B33247">
        <w:rPr>
          <w:rFonts w:ascii="宋体" w:hAnsi="宋体"/>
        </w:rPr>
        <w:t>0 2 * * * su - ykt -c "/home/ykt/ykt/sbin/dataclean.sh"</w:t>
      </w:r>
      <w:r w:rsidR="00AE49D2">
        <w:rPr>
          <w:rFonts w:ascii="宋体" w:hAnsi="宋体" w:hint="eastAsia"/>
        </w:rPr>
        <w:tab/>
        <w:t>（清理数据）</w:t>
      </w:r>
    </w:p>
    <w:p w:rsidR="004F2245" w:rsidRDefault="004F2245" w:rsidP="00D66A18"/>
    <w:p w:rsidR="004F2245" w:rsidRDefault="004F2245" w:rsidP="00D66A18"/>
    <w:p w:rsidR="007C644B" w:rsidRPr="007C644B" w:rsidRDefault="007C644B" w:rsidP="00D66A18">
      <w:pPr>
        <w:rPr>
          <w:shd w:val="clear" w:color="auto" w:fill="FF6600"/>
        </w:rPr>
      </w:pPr>
      <w:r w:rsidRPr="007C644B">
        <w:rPr>
          <w:rFonts w:hint="eastAsia"/>
          <w:shd w:val="clear" w:color="auto" w:fill="FF6600"/>
        </w:rPr>
        <w:t>注意：当系统运行过程中，一卡通管理中心前台登录到系统中，出现“系统结算日期与系统日期不符</w:t>
      </w:r>
      <w:r w:rsidRPr="007C644B">
        <w:rPr>
          <w:shd w:val="clear" w:color="auto" w:fill="FF6600"/>
        </w:rPr>
        <w:t>………</w:t>
      </w:r>
      <w:r w:rsidRPr="007C644B">
        <w:rPr>
          <w:rFonts w:hint="eastAsia"/>
          <w:shd w:val="clear" w:color="auto" w:fill="FF6600"/>
        </w:rPr>
        <w:t>”的信息提示时，需要以</w:t>
      </w:r>
      <w:r w:rsidRPr="007C644B">
        <w:rPr>
          <w:rFonts w:hint="eastAsia"/>
          <w:shd w:val="clear" w:color="auto" w:fill="FF6600"/>
        </w:rPr>
        <w:t>ykt</w:t>
      </w:r>
      <w:r w:rsidRPr="007C644B">
        <w:rPr>
          <w:rFonts w:hint="eastAsia"/>
          <w:shd w:val="clear" w:color="auto" w:fill="FF6600"/>
        </w:rPr>
        <w:t>用户手工运行</w:t>
      </w:r>
      <w:r w:rsidRPr="007C644B">
        <w:rPr>
          <w:rFonts w:ascii="宋体" w:hAnsi="宋体"/>
          <w:shd w:val="clear" w:color="auto" w:fill="FF6600"/>
        </w:rPr>
        <w:t>/home/ykt/ykt/sbin/dayendbala.sh</w:t>
      </w:r>
      <w:r w:rsidRPr="007C644B">
        <w:rPr>
          <w:rFonts w:ascii="宋体" w:hAnsi="宋体" w:hint="eastAsia"/>
          <w:shd w:val="clear" w:color="auto" w:fill="FF6600"/>
        </w:rPr>
        <w:t>命令，就可以解决该问题。</w:t>
      </w:r>
    </w:p>
    <w:p w:rsidR="007C644B" w:rsidRDefault="007C644B" w:rsidP="00D66A18"/>
    <w:p w:rsidR="005033BC" w:rsidRPr="00781429" w:rsidRDefault="00875932" w:rsidP="00D66A18">
      <w:pPr>
        <w:pStyle w:val="ac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安装过程</w:t>
      </w:r>
    </w:p>
    <w:p w:rsidR="009C575C" w:rsidRDefault="009C575C" w:rsidP="00513BCA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oracle client 10g</w:t>
      </w:r>
      <w:r>
        <w:rPr>
          <w:rFonts w:hint="eastAsia"/>
        </w:rPr>
        <w:t>，安装</w:t>
      </w:r>
      <w:r>
        <w:rPr>
          <w:rFonts w:hint="eastAsia"/>
        </w:rPr>
        <w:t>oracle</w:t>
      </w:r>
      <w:r>
        <w:rPr>
          <w:rFonts w:hint="eastAsia"/>
        </w:rPr>
        <w:t>补丁</w:t>
      </w:r>
      <w:r>
        <w:rPr>
          <w:rFonts w:hint="eastAsia"/>
        </w:rPr>
        <w:t>10.2.0.4</w:t>
      </w:r>
      <w:r>
        <w:rPr>
          <w:rFonts w:hint="eastAsia"/>
        </w:rPr>
        <w:t>。注意，安装时请将</w:t>
      </w:r>
      <w:r>
        <w:rPr>
          <w:rFonts w:hint="eastAsia"/>
        </w:rPr>
        <w:t>oracle</w:t>
      </w:r>
      <w:r>
        <w:rPr>
          <w:rFonts w:hint="eastAsia"/>
        </w:rPr>
        <w:t>用户的组设置为</w:t>
      </w:r>
      <w:r>
        <w:rPr>
          <w:rFonts w:hint="eastAsia"/>
        </w:rPr>
        <w:t xml:space="preserve">dba </w:t>
      </w:r>
      <w:r>
        <w:rPr>
          <w:rFonts w:hint="eastAsia"/>
        </w:rPr>
        <w:t>和</w:t>
      </w:r>
      <w:r>
        <w:rPr>
          <w:rFonts w:hint="eastAsia"/>
        </w:rPr>
        <w:t>oinstall</w:t>
      </w:r>
    </w:p>
    <w:p w:rsidR="00DC38AE" w:rsidRDefault="00594439" w:rsidP="00513BCA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建立系统用户</w:t>
      </w:r>
      <w:r>
        <w:rPr>
          <w:rFonts w:hint="eastAsia"/>
        </w:rPr>
        <w:t xml:space="preserve"> ykt , ykt</w:t>
      </w:r>
      <w:r>
        <w:rPr>
          <w:rFonts w:hint="eastAsia"/>
        </w:rPr>
        <w:t>用户必须在数据库实例用户组下</w:t>
      </w:r>
    </w:p>
    <w:p w:rsidR="00594439" w:rsidRDefault="00594439" w:rsidP="00594439">
      <w:pPr>
        <w:pStyle w:val="ac"/>
        <w:ind w:left="420" w:firstLineChars="0" w:firstLine="0"/>
      </w:pPr>
      <w:r>
        <w:rPr>
          <w:rFonts w:hint="eastAsia"/>
        </w:rPr>
        <w:t xml:space="preserve">$ groupadd </w:t>
      </w:r>
      <w:r>
        <w:t>–</w:t>
      </w:r>
      <w:r>
        <w:rPr>
          <w:rFonts w:hint="eastAsia"/>
        </w:rPr>
        <w:t>g 10001 yktdevgrp</w:t>
      </w:r>
    </w:p>
    <w:p w:rsidR="00594439" w:rsidRDefault="00594439" w:rsidP="00594439">
      <w:pPr>
        <w:pStyle w:val="ac"/>
        <w:ind w:left="420" w:firstLineChars="0" w:firstLine="0"/>
      </w:pPr>
      <w:r>
        <w:rPr>
          <w:rFonts w:hint="eastAsia"/>
        </w:rPr>
        <w:t xml:space="preserve">$ useradd </w:t>
      </w:r>
      <w:r>
        <w:t>–</w:t>
      </w:r>
      <w:r>
        <w:rPr>
          <w:rFonts w:hint="eastAsia"/>
        </w:rPr>
        <w:t xml:space="preserve">u 2001 </w:t>
      </w:r>
      <w:r>
        <w:t>–</w:t>
      </w:r>
      <w:r>
        <w:rPr>
          <w:rFonts w:hint="eastAsia"/>
        </w:rPr>
        <w:t xml:space="preserve">g yktdevgrp </w:t>
      </w:r>
      <w:r>
        <w:t>–</w:t>
      </w:r>
      <w:r>
        <w:rPr>
          <w:rFonts w:hint="eastAsia"/>
        </w:rPr>
        <w:t xml:space="preserve">G oinstall </w:t>
      </w:r>
      <w:r>
        <w:t>–</w:t>
      </w:r>
      <w:r>
        <w:rPr>
          <w:rFonts w:hint="eastAsia"/>
        </w:rPr>
        <w:t>s /bin/bash ykt</w:t>
      </w:r>
    </w:p>
    <w:p w:rsidR="009C575C" w:rsidRDefault="009C575C" w:rsidP="00594439">
      <w:pPr>
        <w:pStyle w:val="ac"/>
        <w:ind w:left="420" w:firstLineChars="0" w:firstLine="0"/>
      </w:pPr>
      <w:r>
        <w:rPr>
          <w:rFonts w:hint="eastAsia"/>
        </w:rPr>
        <w:t>$gpasswd -a ykt dba</w:t>
      </w:r>
    </w:p>
    <w:p w:rsidR="009C575C" w:rsidRDefault="009C575C" w:rsidP="009C575C">
      <w:pPr>
        <w:pStyle w:val="ac"/>
        <w:ind w:left="420" w:firstLineChars="0" w:firstLine="0"/>
      </w:pPr>
      <w:r>
        <w:rPr>
          <w:rFonts w:hint="eastAsia"/>
        </w:rPr>
        <w:lastRenderedPageBreak/>
        <w:t>$gpasswd -a ykt oinstall</w:t>
      </w:r>
    </w:p>
    <w:p w:rsidR="009C575C" w:rsidRPr="009C575C" w:rsidRDefault="009C575C" w:rsidP="00594439">
      <w:pPr>
        <w:pStyle w:val="ac"/>
        <w:ind w:left="420" w:firstLineChars="0" w:firstLine="0"/>
      </w:pPr>
    </w:p>
    <w:p w:rsidR="00594439" w:rsidRDefault="00594439" w:rsidP="00594439">
      <w:pPr>
        <w:pStyle w:val="ac"/>
        <w:ind w:left="420" w:firstLineChars="0" w:firstLine="0"/>
      </w:pPr>
      <w:r>
        <w:rPr>
          <w:rFonts w:hint="eastAsia"/>
        </w:rPr>
        <w:t>修改用户密码</w:t>
      </w:r>
    </w:p>
    <w:p w:rsidR="00594439" w:rsidRPr="00F02FA3" w:rsidRDefault="00594439" w:rsidP="00594439">
      <w:pPr>
        <w:pStyle w:val="ac"/>
        <w:ind w:left="420" w:firstLineChars="0" w:firstLine="0"/>
      </w:pPr>
      <w:r>
        <w:rPr>
          <w:rFonts w:hint="eastAsia"/>
        </w:rPr>
        <w:t>$ passwd ykt</w:t>
      </w:r>
    </w:p>
    <w:p w:rsidR="00594439" w:rsidRDefault="00594439" w:rsidP="00594439">
      <w:pPr>
        <w:pStyle w:val="ac"/>
        <w:ind w:left="1080" w:firstLineChars="0" w:firstLine="0"/>
      </w:pPr>
    </w:p>
    <w:p w:rsidR="00A63B26" w:rsidRDefault="00244A77" w:rsidP="00513BCA">
      <w:pPr>
        <w:pStyle w:val="ac"/>
        <w:numPr>
          <w:ilvl w:val="0"/>
          <w:numId w:val="9"/>
        </w:numPr>
        <w:ind w:firstLineChars="0"/>
      </w:pPr>
      <w:bookmarkStart w:id="1" w:name="_Toc169592368"/>
      <w:r>
        <w:rPr>
          <w:rFonts w:hint="eastAsia"/>
        </w:rPr>
        <w:t>上传应用软件包</w:t>
      </w:r>
      <w:bookmarkEnd w:id="1"/>
    </w:p>
    <w:p w:rsidR="00CC43B5" w:rsidRDefault="00465A0C" w:rsidP="00B64FC3">
      <w:pPr>
        <w:ind w:leftChars="100" w:left="240"/>
      </w:pPr>
      <w:r>
        <w:rPr>
          <w:rFonts w:hint="eastAsia"/>
        </w:rPr>
        <w:t xml:space="preserve"> </w:t>
      </w:r>
      <w:r w:rsidR="00CC43B5">
        <w:rPr>
          <w:rFonts w:hint="eastAsia"/>
        </w:rPr>
        <w:t>目录规划方式</w:t>
      </w:r>
    </w:p>
    <w:p w:rsidR="00CC43B5" w:rsidRDefault="00CC43B5" w:rsidP="00B64FC3">
      <w:pPr>
        <w:ind w:leftChars="100" w:left="240" w:firstLineChars="50" w:firstLine="120"/>
      </w:pPr>
      <w:r>
        <w:rPr>
          <w:rFonts w:hint="eastAsia"/>
        </w:rPr>
        <w:t>$HOME-</w:t>
      </w:r>
    </w:p>
    <w:p w:rsidR="00CC43B5" w:rsidRDefault="00CC43B5" w:rsidP="00B64FC3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  <w:t>|_ykt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>一卡通应用服务</w:t>
      </w:r>
    </w:p>
    <w:p w:rsidR="00CC43B5" w:rsidRDefault="00CC43B5" w:rsidP="00B64FC3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|_bin    </w:t>
      </w:r>
      <w:r>
        <w:rPr>
          <w:rFonts w:hint="eastAsia"/>
        </w:rPr>
        <w:t>可执行程序</w:t>
      </w:r>
    </w:p>
    <w:p w:rsidR="00CC43B5" w:rsidRDefault="00CC43B5" w:rsidP="00B64FC3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|_lib</w:t>
      </w:r>
      <w:r>
        <w:rPr>
          <w:rFonts w:hint="eastAsia"/>
        </w:rPr>
        <w:tab/>
        <w:t xml:space="preserve"> </w:t>
      </w:r>
      <w:r>
        <w:rPr>
          <w:rFonts w:hint="eastAsia"/>
        </w:rPr>
        <w:t>程序库文件</w:t>
      </w:r>
    </w:p>
    <w:p w:rsidR="00CC43B5" w:rsidRDefault="00CC43B5" w:rsidP="00B64FC3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|_sbin   </w:t>
      </w:r>
      <w:r>
        <w:rPr>
          <w:rFonts w:hint="eastAsia"/>
        </w:rPr>
        <w:t>脚本程序</w:t>
      </w:r>
    </w:p>
    <w:p w:rsidR="00CC43B5" w:rsidRDefault="00CC43B5" w:rsidP="00B64FC3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|_</w:t>
      </w:r>
      <w:r w:rsidR="009C575C">
        <w:rPr>
          <w:rFonts w:hint="eastAsia"/>
        </w:rPr>
        <w:t>sql_...</w:t>
      </w:r>
      <w:r>
        <w:rPr>
          <w:rFonts w:hint="eastAsia"/>
        </w:rPr>
        <w:t xml:space="preserve">  </w:t>
      </w:r>
      <w:r>
        <w:rPr>
          <w:rFonts w:hint="eastAsia"/>
        </w:rPr>
        <w:t>初始化数据与脚本</w:t>
      </w:r>
    </w:p>
    <w:p w:rsidR="00547108" w:rsidRDefault="00547108" w:rsidP="00CC43B5"/>
    <w:p w:rsidR="00244A77" w:rsidRDefault="004850FF" w:rsidP="00513BCA">
      <w:pPr>
        <w:pStyle w:val="ac"/>
        <w:numPr>
          <w:ilvl w:val="0"/>
          <w:numId w:val="9"/>
        </w:numPr>
        <w:ind w:firstLineChars="0"/>
      </w:pPr>
      <w:bookmarkStart w:id="2" w:name="_Toc169592369"/>
      <w:r>
        <w:rPr>
          <w:rFonts w:hint="eastAsia"/>
        </w:rPr>
        <w:t>配置系统变量</w:t>
      </w:r>
      <w:bookmarkEnd w:id="2"/>
    </w:p>
    <w:p w:rsidR="00DC38AE" w:rsidRDefault="003C554B" w:rsidP="00C33446">
      <w:pPr>
        <w:ind w:left="420"/>
      </w:pPr>
      <w:r>
        <w:rPr>
          <w:rFonts w:hint="eastAsia"/>
        </w:rPr>
        <w:t>用</w:t>
      </w:r>
      <w:r>
        <w:rPr>
          <w:rFonts w:hint="eastAsia"/>
        </w:rPr>
        <w:t xml:space="preserve"> ykt </w:t>
      </w:r>
      <w:r>
        <w:rPr>
          <w:rFonts w:hint="eastAsia"/>
        </w:rPr>
        <w:t>用户登录</w:t>
      </w:r>
      <w:r>
        <w:rPr>
          <w:rFonts w:hint="eastAsia"/>
        </w:rPr>
        <w:t>,</w:t>
      </w:r>
      <w:r w:rsidR="00C33446">
        <w:rPr>
          <w:rFonts w:hint="eastAsia"/>
        </w:rPr>
        <w:t xml:space="preserve"> </w:t>
      </w:r>
      <w:r w:rsidR="009C575C">
        <w:rPr>
          <w:rFonts w:hint="eastAsia"/>
        </w:rPr>
        <w:t>修改</w:t>
      </w:r>
      <w:r w:rsidR="00C33446">
        <w:rPr>
          <w:rFonts w:hint="eastAsia"/>
        </w:rPr>
        <w:t>用户的环境</w:t>
      </w:r>
      <w:r w:rsidR="009C575C">
        <w:rPr>
          <w:rFonts w:hint="eastAsia"/>
        </w:rPr>
        <w:t>配置文件</w:t>
      </w:r>
      <w:r w:rsidR="00C33446">
        <w:rPr>
          <w:rFonts w:hint="eastAsia"/>
        </w:rPr>
        <w:t xml:space="preserve"> ( $HOME/.bash_profile)</w:t>
      </w:r>
      <w:r w:rsidR="009C575C">
        <w:rPr>
          <w:rFonts w:hint="eastAsia"/>
        </w:rPr>
        <w:t>，在最后增加下面的内容：</w:t>
      </w:r>
    </w:p>
    <w:p w:rsidR="007C0D1B" w:rsidRDefault="007C0D1B" w:rsidP="00B64FC3">
      <w:pPr>
        <w:ind w:leftChars="400" w:left="960"/>
      </w:pPr>
    </w:p>
    <w:p w:rsidR="007C0D1B" w:rsidRPr="007C644B" w:rsidRDefault="007C0D1B" w:rsidP="00B64FC3">
      <w:pPr>
        <w:ind w:leftChars="400" w:left="960"/>
        <w:rPr>
          <w:shd w:val="clear" w:color="auto" w:fill="D9D9D9" w:themeFill="background1" w:themeFillShade="D9"/>
        </w:rPr>
      </w:pPr>
      <w:r w:rsidRPr="007C644B">
        <w:rPr>
          <w:shd w:val="clear" w:color="auto" w:fill="D9D9D9" w:themeFill="background1" w:themeFillShade="D9"/>
        </w:rPr>
        <w:t>if [ -f ~/ykt/yktprofile ]; then</w:t>
      </w:r>
    </w:p>
    <w:p w:rsidR="007C0D1B" w:rsidRPr="007C644B" w:rsidRDefault="007C0D1B" w:rsidP="00B64FC3">
      <w:pPr>
        <w:ind w:leftChars="400" w:left="960"/>
        <w:rPr>
          <w:shd w:val="clear" w:color="auto" w:fill="D9D9D9" w:themeFill="background1" w:themeFillShade="D9"/>
        </w:rPr>
      </w:pPr>
      <w:r w:rsidRPr="007C644B">
        <w:rPr>
          <w:shd w:val="clear" w:color="auto" w:fill="D9D9D9" w:themeFill="background1" w:themeFillShade="D9"/>
        </w:rPr>
        <w:t xml:space="preserve">    . ~/ykt/yktprofile</w:t>
      </w:r>
    </w:p>
    <w:p w:rsidR="007C0D1B" w:rsidRPr="007C644B" w:rsidRDefault="007C0D1B" w:rsidP="00B64FC3">
      <w:pPr>
        <w:ind w:leftChars="400" w:left="960"/>
        <w:rPr>
          <w:shd w:val="clear" w:color="auto" w:fill="D9D9D9" w:themeFill="background1" w:themeFillShade="D9"/>
        </w:rPr>
      </w:pPr>
      <w:r w:rsidRPr="007C644B">
        <w:rPr>
          <w:shd w:val="clear" w:color="auto" w:fill="D9D9D9" w:themeFill="background1" w:themeFillShade="D9"/>
        </w:rPr>
        <w:t>fi</w:t>
      </w:r>
    </w:p>
    <w:p w:rsidR="0086042E" w:rsidRDefault="0086042E" w:rsidP="00B0677E"/>
    <w:p w:rsidR="005033BC" w:rsidRDefault="00906E98" w:rsidP="00D66A18">
      <w:pPr>
        <w:rPr>
          <w:color w:val="FF0000"/>
        </w:rPr>
      </w:pPr>
      <w:r w:rsidRPr="0086042E">
        <w:rPr>
          <w:rFonts w:hint="eastAsia"/>
          <w:color w:val="FF0000"/>
        </w:rPr>
        <w:t>注意：如果修改了数据库</w:t>
      </w:r>
      <w:r w:rsidRPr="0086042E">
        <w:rPr>
          <w:rFonts w:hint="eastAsia"/>
          <w:color w:val="FF0000"/>
        </w:rPr>
        <w:t xml:space="preserve"> ykt_cur </w:t>
      </w:r>
      <w:r w:rsidRPr="0086042E">
        <w:rPr>
          <w:rFonts w:hint="eastAsia"/>
          <w:color w:val="FF0000"/>
        </w:rPr>
        <w:t>的密码，请同时修改上面</w:t>
      </w:r>
      <w:r w:rsidR="007C644B">
        <w:rPr>
          <w:rFonts w:hint="eastAsia"/>
          <w:color w:val="FF0000"/>
        </w:rPr>
        <w:t>yktprofile</w:t>
      </w:r>
      <w:r w:rsidR="007C644B">
        <w:rPr>
          <w:rFonts w:hint="eastAsia"/>
          <w:color w:val="FF0000"/>
        </w:rPr>
        <w:t>中</w:t>
      </w:r>
      <w:r w:rsidRPr="0086042E">
        <w:rPr>
          <w:rFonts w:hint="eastAsia"/>
          <w:color w:val="FF0000"/>
        </w:rPr>
        <w:t>的</w:t>
      </w:r>
      <w:r w:rsidRPr="0086042E">
        <w:rPr>
          <w:rFonts w:hint="eastAsia"/>
          <w:color w:val="FF0000"/>
        </w:rPr>
        <w:t xml:space="preserve"> </w:t>
      </w:r>
      <w:r w:rsidRPr="0086042E">
        <w:rPr>
          <w:rFonts w:hint="eastAsia"/>
          <w:color w:val="FF0000"/>
        </w:rPr>
        <w:t>“</w:t>
      </w:r>
      <w:r w:rsidRPr="0086042E">
        <w:rPr>
          <w:color w:val="FF0000"/>
        </w:rPr>
        <w:t>YKT_PWD</w:t>
      </w:r>
      <w:r w:rsidRPr="0086042E">
        <w:rPr>
          <w:rFonts w:hint="eastAsia"/>
          <w:color w:val="FF0000"/>
        </w:rPr>
        <w:t>”这个变量的值</w:t>
      </w:r>
    </w:p>
    <w:p w:rsidR="008233BE" w:rsidRDefault="008233BE" w:rsidP="00D66A18">
      <w:pPr>
        <w:rPr>
          <w:color w:val="FF0000"/>
        </w:rPr>
      </w:pPr>
    </w:p>
    <w:p w:rsidR="008233BE" w:rsidRPr="001A1F6E" w:rsidRDefault="008233BE" w:rsidP="00513BCA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 w:rsidR="0060291A">
        <w:rPr>
          <w:rFonts w:ascii="宋体" w:hAnsi="宋体" w:hint="eastAsia"/>
        </w:rPr>
        <w:t xml:space="preserve">ksmbcc.ini </w:t>
      </w:r>
      <w:r w:rsidR="00CE60DE">
        <w:rPr>
          <w:rFonts w:ascii="宋体" w:hAnsi="宋体" w:hint="eastAsia"/>
        </w:rPr>
        <w:t>drtp.ini</w:t>
      </w:r>
    </w:p>
    <w:p w:rsidR="001A1F6E" w:rsidRDefault="00BF4AD2" w:rsidP="00B64FC3">
      <w:pPr>
        <w:pStyle w:val="ac"/>
        <w:ind w:leftChars="150" w:left="360" w:firstLineChars="0" w:firstLine="60"/>
        <w:rPr>
          <w:rFonts w:ascii="宋体" w:hAnsi="宋体"/>
        </w:rPr>
      </w:pPr>
      <w:r>
        <w:rPr>
          <w:rFonts w:ascii="宋体" w:hAnsi="宋体" w:hint="eastAsia"/>
        </w:rPr>
        <w:t>ksmbcc.ini 修改下面的配置：</w:t>
      </w:r>
    </w:p>
    <w:p w:rsidR="00BF4AD2" w:rsidRPr="007C644B" w:rsidRDefault="00BF4AD2" w:rsidP="00B64FC3">
      <w:pPr>
        <w:pStyle w:val="ac"/>
        <w:ind w:leftChars="200" w:left="480" w:firstLine="480"/>
        <w:rPr>
          <w:rFonts w:ascii="宋体" w:hAnsi="宋体"/>
          <w:shd w:val="clear" w:color="auto" w:fill="D9D9D9" w:themeFill="background1" w:themeFillShade="D9"/>
        </w:rPr>
      </w:pPr>
      <w:r w:rsidRPr="007C644B">
        <w:rPr>
          <w:rFonts w:ascii="宋体" w:hAnsi="宋体"/>
          <w:shd w:val="clear" w:color="auto" w:fill="D9D9D9" w:themeFill="background1" w:themeFillShade="D9"/>
        </w:rPr>
        <w:t>ID=1</w:t>
      </w:r>
    </w:p>
    <w:p w:rsidR="00BF4AD2" w:rsidRPr="007C644B" w:rsidRDefault="00BF4AD2" w:rsidP="00B64FC3">
      <w:pPr>
        <w:pStyle w:val="ac"/>
        <w:ind w:leftChars="400" w:left="96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7C644B">
        <w:rPr>
          <w:rFonts w:ascii="宋体" w:hAnsi="宋体"/>
          <w:shd w:val="clear" w:color="auto" w:fill="D9D9D9" w:themeFill="background1" w:themeFillShade="D9"/>
        </w:rPr>
        <w:t>BASEFUNCNO=6000</w:t>
      </w:r>
    </w:p>
    <w:p w:rsidR="00427766" w:rsidRPr="007C644B" w:rsidRDefault="00427766" w:rsidP="00B64FC3">
      <w:pPr>
        <w:ind w:leftChars="225" w:left="540" w:firstLineChars="175" w:firstLine="420"/>
        <w:rPr>
          <w:shd w:val="clear" w:color="auto" w:fill="D9D9D9" w:themeFill="background1" w:themeFillShade="D9"/>
        </w:rPr>
      </w:pPr>
      <w:r w:rsidRPr="007C644B">
        <w:rPr>
          <w:shd w:val="clear" w:color="auto" w:fill="D9D9D9" w:themeFill="background1" w:themeFillShade="D9"/>
        </w:rPr>
        <w:t>SERVERCOUNT=2</w:t>
      </w:r>
    </w:p>
    <w:p w:rsidR="00427766" w:rsidRPr="007C644B" w:rsidRDefault="00427766" w:rsidP="00B64FC3">
      <w:pPr>
        <w:ind w:leftChars="225" w:left="540" w:firstLineChars="175" w:firstLine="420"/>
        <w:rPr>
          <w:shd w:val="clear" w:color="auto" w:fill="D9D9D9" w:themeFill="background1" w:themeFillShade="D9"/>
        </w:rPr>
      </w:pPr>
      <w:r w:rsidRPr="007C644B">
        <w:rPr>
          <w:shd w:val="clear" w:color="auto" w:fill="D9D9D9" w:themeFill="background1" w:themeFillShade="D9"/>
        </w:rPr>
        <w:t>SERVER1=</w:t>
      </w:r>
      <w:r w:rsidR="007C06E3" w:rsidRPr="007C06E3">
        <w:t xml:space="preserve"> </w:t>
      </w:r>
      <w:r w:rsidR="007C06E3" w:rsidRPr="007C06E3">
        <w:rPr>
          <w:shd w:val="clear" w:color="auto" w:fill="D9D9D9" w:themeFill="background1" w:themeFillShade="D9"/>
        </w:rPr>
        <w:t>127.0.0.1:4000:1000</w:t>
      </w:r>
    </w:p>
    <w:p w:rsidR="0077655A" w:rsidRDefault="00D250E3" w:rsidP="00D250E3">
      <w:r>
        <w:rPr>
          <w:rFonts w:hint="eastAsia"/>
        </w:rPr>
        <w:tab/>
      </w:r>
      <w:r w:rsidR="0077655A">
        <w:rPr>
          <w:rFonts w:hint="eastAsia"/>
        </w:rPr>
        <w:t>drtp.ini</w:t>
      </w:r>
      <w:r w:rsidR="002B7F49">
        <w:rPr>
          <w:rFonts w:hint="eastAsia"/>
        </w:rPr>
        <w:t xml:space="preserve"> </w:t>
      </w:r>
      <w:r w:rsidR="002B7F49">
        <w:rPr>
          <w:rFonts w:hint="eastAsia"/>
        </w:rPr>
        <w:t>修改下面的配置</w:t>
      </w:r>
      <w:r w:rsidR="001569B6">
        <w:rPr>
          <w:rFonts w:hint="eastAsia"/>
        </w:rPr>
        <w:t>：</w:t>
      </w:r>
    </w:p>
    <w:p w:rsidR="001569B6" w:rsidRPr="007C644B" w:rsidRDefault="001569B6" w:rsidP="00D250E3">
      <w:pPr>
        <w:rPr>
          <w:shd w:val="clear" w:color="auto" w:fill="D9D9D9" w:themeFill="background1" w:themeFillShade="D9"/>
        </w:rPr>
      </w:pPr>
      <w:r w:rsidRPr="007C644B">
        <w:rPr>
          <w:rFonts w:hint="eastAsia"/>
          <w:shd w:val="clear" w:color="auto" w:fill="D9D9D9" w:themeFill="background1" w:themeFillShade="D9"/>
        </w:rPr>
        <w:tab/>
      </w:r>
      <w:r w:rsidRPr="007C644B">
        <w:rPr>
          <w:rFonts w:hint="eastAsia"/>
          <w:shd w:val="clear" w:color="auto" w:fill="D9D9D9" w:themeFill="background1" w:themeFillShade="D9"/>
        </w:rPr>
        <w:tab/>
      </w:r>
      <w:r w:rsidR="00D250E3" w:rsidRPr="007C644B">
        <w:rPr>
          <w:rFonts w:hint="eastAsia"/>
          <w:shd w:val="clear" w:color="auto" w:fill="D9D9D9" w:themeFill="background1" w:themeFillShade="D9"/>
        </w:rPr>
        <w:t xml:space="preserve">  </w:t>
      </w:r>
      <w:r w:rsidR="001E0F7F" w:rsidRPr="007C644B">
        <w:rPr>
          <w:shd w:val="clear" w:color="auto" w:fill="D9D9D9" w:themeFill="background1" w:themeFillShade="D9"/>
        </w:rPr>
        <w:t>node=</w:t>
      </w:r>
      <w:r w:rsidR="007C06E3" w:rsidRPr="007C06E3">
        <w:t xml:space="preserve"> </w:t>
      </w:r>
      <w:r w:rsidR="007C06E3" w:rsidRPr="007C06E3">
        <w:rPr>
          <w:shd w:val="clear" w:color="auto" w:fill="D9D9D9" w:themeFill="background1" w:themeFillShade="D9"/>
        </w:rPr>
        <w:t>10.255.253.11</w:t>
      </w:r>
    </w:p>
    <w:p w:rsidR="001E0F7F" w:rsidRPr="007C644B" w:rsidRDefault="00D250E3" w:rsidP="00D250E3">
      <w:pPr>
        <w:rPr>
          <w:shd w:val="clear" w:color="auto" w:fill="D9D9D9" w:themeFill="background1" w:themeFillShade="D9"/>
        </w:rPr>
      </w:pPr>
      <w:r w:rsidRPr="007C644B">
        <w:rPr>
          <w:rFonts w:hint="eastAsia"/>
          <w:shd w:val="clear" w:color="auto" w:fill="D9D9D9" w:themeFill="background1" w:themeFillShade="D9"/>
        </w:rPr>
        <w:tab/>
      </w:r>
      <w:r w:rsidRPr="007C644B">
        <w:rPr>
          <w:rFonts w:hint="eastAsia"/>
          <w:shd w:val="clear" w:color="auto" w:fill="D9D9D9" w:themeFill="background1" w:themeFillShade="D9"/>
        </w:rPr>
        <w:tab/>
        <w:t xml:space="preserve">  </w:t>
      </w:r>
      <w:r w:rsidR="007C644B" w:rsidRPr="007C644B">
        <w:rPr>
          <w:shd w:val="clear" w:color="auto" w:fill="D9D9D9" w:themeFill="background1" w:themeFillShade="D9"/>
        </w:rPr>
        <w:t>BRANCH=</w:t>
      </w:r>
      <w:r w:rsidR="007C06E3" w:rsidRPr="007C06E3">
        <w:t xml:space="preserve"> </w:t>
      </w:r>
      <w:r w:rsidR="007C06E3" w:rsidRPr="007C06E3">
        <w:rPr>
          <w:shd w:val="clear" w:color="auto" w:fill="D9D9D9" w:themeFill="background1" w:themeFillShade="D9"/>
        </w:rPr>
        <w:t>1000</w:t>
      </w:r>
    </w:p>
    <w:p w:rsidR="005576AA" w:rsidRPr="005576AA" w:rsidRDefault="005576AA" w:rsidP="005576AA">
      <w:pPr>
        <w:pStyle w:val="ac"/>
        <w:ind w:left="1080" w:firstLineChars="0" w:firstLine="0"/>
      </w:pPr>
    </w:p>
    <w:p w:rsidR="008233BE" w:rsidRPr="0086042E" w:rsidRDefault="008233BE" w:rsidP="00D66A18">
      <w:pPr>
        <w:rPr>
          <w:color w:val="FF0000"/>
        </w:rPr>
      </w:pPr>
    </w:p>
    <w:p w:rsidR="000A568E" w:rsidRDefault="000A568E" w:rsidP="000A568E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DRTP节点</w:t>
      </w:r>
    </w:p>
    <w:p w:rsidR="000A568E" w:rsidRDefault="00357FEB" w:rsidP="00FE3566">
      <w:pPr>
        <w:ind w:left="420"/>
      </w:pPr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r w:rsidRPr="00157E80">
        <w:rPr>
          <w:rFonts w:hint="eastAsia"/>
          <w:b/>
        </w:rPr>
        <w:t>主机信息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F536DB" w:rsidTr="00621423">
        <w:tc>
          <w:tcPr>
            <w:tcW w:w="2235" w:type="dxa"/>
          </w:tcPr>
          <w:p w:rsidR="00F536DB" w:rsidRDefault="00F536DB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服务器名或域名</w:t>
            </w:r>
          </w:p>
        </w:tc>
        <w:tc>
          <w:tcPr>
            <w:tcW w:w="6293" w:type="dxa"/>
          </w:tcPr>
          <w:p w:rsidR="00F536DB" w:rsidRDefault="00180E1B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YKT-APP1</w:t>
            </w:r>
          </w:p>
        </w:tc>
      </w:tr>
      <w:tr w:rsidR="00F536DB" w:rsidTr="00621423">
        <w:tc>
          <w:tcPr>
            <w:tcW w:w="2235" w:type="dxa"/>
          </w:tcPr>
          <w:p w:rsidR="00F536DB" w:rsidRDefault="00F536DB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  <w:tc>
          <w:tcPr>
            <w:tcW w:w="6293" w:type="dxa"/>
          </w:tcPr>
          <w:p w:rsidR="00F536DB" w:rsidRPr="0056212E" w:rsidRDefault="00A807E4" w:rsidP="00621423">
            <w:r>
              <w:rPr>
                <w:rFonts w:hint="eastAsia"/>
              </w:rPr>
              <w:t>10.255.253.11</w:t>
            </w:r>
          </w:p>
        </w:tc>
      </w:tr>
      <w:tr w:rsidR="00F536DB" w:rsidTr="00621423">
        <w:tc>
          <w:tcPr>
            <w:tcW w:w="2235" w:type="dxa"/>
          </w:tcPr>
          <w:p w:rsidR="00F536DB" w:rsidRDefault="00F536DB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6293" w:type="dxa"/>
          </w:tcPr>
          <w:p w:rsidR="00F536DB" w:rsidRDefault="00A807E4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ykt</w:t>
            </w:r>
          </w:p>
        </w:tc>
      </w:tr>
      <w:tr w:rsidR="00F536DB" w:rsidTr="00621423">
        <w:tc>
          <w:tcPr>
            <w:tcW w:w="2235" w:type="dxa"/>
          </w:tcPr>
          <w:p w:rsidR="00F536DB" w:rsidRDefault="00F536DB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6293" w:type="dxa"/>
          </w:tcPr>
          <w:p w:rsidR="00F536DB" w:rsidRDefault="00A807E4" w:rsidP="00621423">
            <w:pPr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SCND@yktserver</w:t>
            </w:r>
          </w:p>
        </w:tc>
      </w:tr>
    </w:tbl>
    <w:p w:rsidR="006D681B" w:rsidRDefault="006D681B" w:rsidP="00621423">
      <w:pPr>
        <w:rPr>
          <w:b/>
        </w:rPr>
      </w:pPr>
    </w:p>
    <w:p w:rsidR="00621423" w:rsidRPr="00574E63" w:rsidRDefault="00621423" w:rsidP="00621423">
      <w:pPr>
        <w:rPr>
          <w:b/>
        </w:rPr>
      </w:pPr>
      <w:r>
        <w:rPr>
          <w:rFonts w:hint="eastAsia"/>
          <w:b/>
        </w:rPr>
        <w:t>B</w:t>
      </w:r>
      <w:r>
        <w:rPr>
          <w:rFonts w:hint="eastAsia"/>
          <w:b/>
        </w:rPr>
        <w:t>、</w:t>
      </w:r>
      <w:r w:rsidR="006D681B" w:rsidRPr="006D681B">
        <w:rPr>
          <w:rFonts w:hint="eastAsia"/>
          <w:b/>
        </w:rPr>
        <w:t>DRTP</w:t>
      </w:r>
      <w:r w:rsidR="006D681B" w:rsidRPr="006D681B">
        <w:rPr>
          <w:rFonts w:hint="eastAsia"/>
          <w:b/>
        </w:rPr>
        <w:t>节点</w:t>
      </w:r>
      <w:r w:rsidRPr="00680DCE">
        <w:rPr>
          <w:rFonts w:hint="eastAsia"/>
          <w:b/>
        </w:rPr>
        <w:t>相关说明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621423" w:rsidTr="00621423">
        <w:tc>
          <w:tcPr>
            <w:tcW w:w="2235" w:type="dxa"/>
          </w:tcPr>
          <w:p w:rsidR="00621423" w:rsidRDefault="00621423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应用程序名称</w:t>
            </w:r>
          </w:p>
        </w:tc>
        <w:tc>
          <w:tcPr>
            <w:tcW w:w="6293" w:type="dxa"/>
          </w:tcPr>
          <w:p w:rsidR="00621423" w:rsidRDefault="00FD4A7F" w:rsidP="0062142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 w:rsidR="0093601C">
              <w:rPr>
                <w:rFonts w:ascii="宋体" w:hAnsi="宋体" w:hint="eastAsia"/>
              </w:rPr>
              <w:t>rtp</w:t>
            </w:r>
          </w:p>
        </w:tc>
      </w:tr>
      <w:tr w:rsidR="00621423" w:rsidTr="00621423">
        <w:tc>
          <w:tcPr>
            <w:tcW w:w="2235" w:type="dxa"/>
          </w:tcPr>
          <w:p w:rsidR="00621423" w:rsidRDefault="00621423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安装目录</w:t>
            </w:r>
          </w:p>
        </w:tc>
        <w:tc>
          <w:tcPr>
            <w:tcW w:w="6293" w:type="dxa"/>
          </w:tcPr>
          <w:p w:rsidR="00621423" w:rsidRDefault="00A807E4" w:rsidP="00FD4A7F">
            <w:pPr>
              <w:rPr>
                <w:rFonts w:ascii="宋体" w:hAnsi="宋体"/>
              </w:rPr>
            </w:pPr>
            <w:r w:rsidRPr="00A807E4">
              <w:rPr>
                <w:rFonts w:ascii="宋体" w:hAnsi="宋体"/>
              </w:rPr>
              <w:t>/home/ykt/ykt/bin</w:t>
            </w:r>
          </w:p>
        </w:tc>
      </w:tr>
      <w:tr w:rsidR="00621423" w:rsidTr="00621423">
        <w:tc>
          <w:tcPr>
            <w:tcW w:w="2235" w:type="dxa"/>
          </w:tcPr>
          <w:p w:rsidR="00621423" w:rsidRDefault="00621423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系统配置文件清单</w:t>
            </w:r>
          </w:p>
        </w:tc>
        <w:tc>
          <w:tcPr>
            <w:tcW w:w="6293" w:type="dxa"/>
          </w:tcPr>
          <w:p w:rsidR="00621423" w:rsidRDefault="00621423" w:rsidP="00FD4A7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rtp配置文件：</w:t>
            </w:r>
            <w:r w:rsidR="00A807E4" w:rsidRPr="00A807E4">
              <w:rPr>
                <w:rFonts w:ascii="宋体" w:hAnsi="宋体"/>
              </w:rPr>
              <w:t>/home/ykt/ykt/bin</w:t>
            </w:r>
            <w:r>
              <w:rPr>
                <w:rFonts w:ascii="宋体" w:hAnsi="宋体" w:hint="eastAsia"/>
              </w:rPr>
              <w:t>/drtp.ini</w:t>
            </w:r>
          </w:p>
        </w:tc>
      </w:tr>
    </w:tbl>
    <w:p w:rsidR="00F536DB" w:rsidRPr="0093601C" w:rsidRDefault="00F536DB" w:rsidP="00FE3566">
      <w:pPr>
        <w:ind w:left="420"/>
      </w:pPr>
    </w:p>
    <w:p w:rsidR="002C60BE" w:rsidRPr="002C60BE" w:rsidRDefault="00E62040" w:rsidP="002C60BE">
      <w:pPr>
        <w:pStyle w:val="ac"/>
        <w:numPr>
          <w:ilvl w:val="0"/>
          <w:numId w:val="12"/>
        </w:numPr>
        <w:ind w:firstLineChars="0"/>
        <w:rPr>
          <w:b/>
        </w:rPr>
      </w:pPr>
      <w:r w:rsidRPr="006D681B">
        <w:rPr>
          <w:rFonts w:hint="eastAsia"/>
          <w:b/>
        </w:rPr>
        <w:t>DRTP</w:t>
      </w:r>
      <w:r w:rsidRPr="006D681B">
        <w:rPr>
          <w:rFonts w:hint="eastAsia"/>
          <w:b/>
        </w:rPr>
        <w:t>节点</w:t>
      </w:r>
      <w:r w:rsidR="002C60BE" w:rsidRPr="002C60BE">
        <w:rPr>
          <w:rFonts w:hint="eastAsia"/>
          <w:b/>
        </w:rPr>
        <w:t>启动、检查、停止步骤</w:t>
      </w:r>
    </w:p>
    <w:p w:rsidR="002C60BE" w:rsidRDefault="002C60BE" w:rsidP="002C60BE">
      <w:pPr>
        <w:rPr>
          <w:rFonts w:ascii="宋体" w:hAnsi="宋体"/>
        </w:rPr>
      </w:pPr>
      <w:r>
        <w:rPr>
          <w:rFonts w:ascii="宋体" w:hAnsi="宋体" w:hint="eastAsia"/>
        </w:rPr>
        <w:t>用</w:t>
      </w:r>
      <w:r w:rsidR="00AE2374">
        <w:rPr>
          <w:rFonts w:ascii="宋体" w:hAnsi="宋体" w:hint="eastAsia"/>
        </w:rPr>
        <w:t>root</w:t>
      </w:r>
      <w:r>
        <w:rPr>
          <w:rFonts w:ascii="宋体" w:hAnsi="宋体" w:hint="eastAsia"/>
        </w:rPr>
        <w:t>用户登陆到</w:t>
      </w:r>
      <w:r w:rsidR="00FD4A7F">
        <w:rPr>
          <w:rFonts w:ascii="宋体" w:hAnsi="宋体" w:hint="eastAsia"/>
        </w:rPr>
        <w:t>服务器</w:t>
      </w:r>
      <w:r>
        <w:rPr>
          <w:rFonts w:ascii="宋体" w:hAnsi="宋体" w:hint="eastAsia"/>
        </w:rPr>
        <w:t>执行下面的命令：</w:t>
      </w:r>
    </w:p>
    <w:p w:rsidR="002C60BE" w:rsidRDefault="002C60BE" w:rsidP="002C60BE">
      <w:pPr>
        <w:rPr>
          <w:rFonts w:ascii="宋体" w:hAnsi="宋体"/>
        </w:rPr>
      </w:pPr>
      <w:r>
        <w:rPr>
          <w:rFonts w:ascii="宋体" w:hAnsi="宋体" w:hint="eastAsia"/>
        </w:rPr>
        <w:t>$</w:t>
      </w:r>
      <w:r w:rsidR="004C2F9A">
        <w:rPr>
          <w:rFonts w:ascii="宋体" w:hAnsi="宋体" w:hint="eastAsia"/>
        </w:rPr>
        <w:t xml:space="preserve">cd </w:t>
      </w:r>
      <w:r w:rsidR="00A807E4" w:rsidRPr="00A807E4">
        <w:rPr>
          <w:rFonts w:ascii="宋体" w:hAnsi="宋体"/>
        </w:rPr>
        <w:t>/home/ykt/ykt</w:t>
      </w:r>
      <w:r w:rsidR="00A807E4">
        <w:rPr>
          <w:rFonts w:ascii="宋体" w:hAnsi="宋体" w:hint="eastAsia"/>
        </w:rPr>
        <w:t>/bin</w:t>
      </w:r>
    </w:p>
    <w:p w:rsidR="002C60BE" w:rsidRDefault="002C60BE" w:rsidP="002C60BE">
      <w:pPr>
        <w:rPr>
          <w:rFonts w:ascii="宋体" w:hAnsi="宋体"/>
        </w:rPr>
      </w:pPr>
      <w:r>
        <w:rPr>
          <w:rFonts w:ascii="宋体" w:hAnsi="宋体" w:hint="eastAsia"/>
        </w:rPr>
        <w:t>启动：</w:t>
      </w:r>
    </w:p>
    <w:p w:rsidR="002C60BE" w:rsidRDefault="004C2F9A" w:rsidP="002C60BE">
      <w:pPr>
        <w:rPr>
          <w:rFonts w:ascii="宋体" w:hAnsi="宋体"/>
        </w:rPr>
      </w:pPr>
      <w:r>
        <w:rPr>
          <w:rFonts w:ascii="宋体" w:hAnsi="宋体" w:hint="eastAsia"/>
        </w:rPr>
        <w:tab/>
        <w:t>$drtp -b</w:t>
      </w:r>
    </w:p>
    <w:p w:rsidR="002C60BE" w:rsidRDefault="002C60BE" w:rsidP="002C60BE">
      <w:pPr>
        <w:rPr>
          <w:rFonts w:ascii="宋体" w:hAnsi="宋体"/>
        </w:rPr>
      </w:pPr>
      <w:r>
        <w:rPr>
          <w:rFonts w:ascii="宋体" w:hAnsi="宋体" w:hint="eastAsia"/>
        </w:rPr>
        <w:t>停止：</w:t>
      </w:r>
    </w:p>
    <w:p w:rsidR="002C60BE" w:rsidRDefault="004C2F9A" w:rsidP="002C60BE">
      <w:pPr>
        <w:rPr>
          <w:rFonts w:ascii="宋体" w:hAnsi="宋体"/>
        </w:rPr>
      </w:pPr>
      <w:r>
        <w:rPr>
          <w:rFonts w:ascii="宋体" w:hAnsi="宋体" w:hint="eastAsia"/>
        </w:rPr>
        <w:tab/>
        <w:t>$pkill -9 drtp</w:t>
      </w:r>
    </w:p>
    <w:p w:rsidR="002C60BE" w:rsidRDefault="002C60BE" w:rsidP="002C60BE">
      <w:pPr>
        <w:rPr>
          <w:rFonts w:ascii="宋体" w:hAnsi="宋体"/>
        </w:rPr>
      </w:pPr>
      <w:r>
        <w:rPr>
          <w:rFonts w:ascii="宋体" w:hAnsi="宋体" w:hint="eastAsia"/>
        </w:rPr>
        <w:t>检查：</w:t>
      </w:r>
    </w:p>
    <w:p w:rsidR="002C60BE" w:rsidRPr="00AA3B65" w:rsidRDefault="004C2F9A" w:rsidP="002C60BE">
      <w:pPr>
        <w:rPr>
          <w:rFonts w:ascii="宋体" w:hAnsi="宋体"/>
        </w:rPr>
      </w:pPr>
      <w:r>
        <w:rPr>
          <w:rFonts w:ascii="宋体" w:hAnsi="宋体" w:hint="eastAsia"/>
        </w:rPr>
        <w:tab/>
        <w:t xml:space="preserve">$ps </w:t>
      </w:r>
      <w:r>
        <w:rPr>
          <w:rFonts w:ascii="宋体" w:hAnsi="宋体"/>
        </w:rPr>
        <w:t>–</w:t>
      </w:r>
      <w:r>
        <w:rPr>
          <w:rFonts w:ascii="宋体" w:hAnsi="宋体" w:hint="eastAsia"/>
        </w:rPr>
        <w:t>ef|grep drtp</w:t>
      </w:r>
    </w:p>
    <w:p w:rsidR="002C60BE" w:rsidRDefault="002C60BE" w:rsidP="002C60BE"/>
    <w:p w:rsidR="002C60BE" w:rsidRPr="007E513A" w:rsidRDefault="002C60BE" w:rsidP="002C60BE">
      <w:pPr>
        <w:pStyle w:val="ac"/>
        <w:numPr>
          <w:ilvl w:val="0"/>
          <w:numId w:val="12"/>
        </w:numPr>
        <w:ind w:firstLineChars="0"/>
        <w:rPr>
          <w:b/>
        </w:rPr>
      </w:pPr>
      <w:r w:rsidRPr="007E513A">
        <w:rPr>
          <w:rFonts w:hint="eastAsia"/>
          <w:b/>
        </w:rPr>
        <w:t>安装过程</w:t>
      </w:r>
    </w:p>
    <w:p w:rsidR="00621423" w:rsidRDefault="00EB003C" w:rsidP="00EB003C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用</w:t>
      </w:r>
      <w:r w:rsidR="00A807E4">
        <w:rPr>
          <w:rFonts w:hint="eastAsia"/>
        </w:rPr>
        <w:t>ykt</w:t>
      </w:r>
      <w:r>
        <w:rPr>
          <w:rFonts w:hint="eastAsia"/>
        </w:rPr>
        <w:t>用户上传</w:t>
      </w:r>
      <w:r>
        <w:rPr>
          <w:rFonts w:hint="eastAsia"/>
        </w:rPr>
        <w:t>drtp</w:t>
      </w:r>
      <w:r>
        <w:rPr>
          <w:rFonts w:hint="eastAsia"/>
        </w:rPr>
        <w:t>应用软件包到</w:t>
      </w:r>
      <w:r w:rsidR="00A807E4" w:rsidRPr="00A807E4">
        <w:rPr>
          <w:rFonts w:ascii="宋体" w:hAnsi="宋体"/>
        </w:rPr>
        <w:t>/home/ykt/yk</w:t>
      </w:r>
      <w:r w:rsidR="00A807E4">
        <w:rPr>
          <w:rFonts w:ascii="宋体" w:hAnsi="宋体" w:hint="eastAsia"/>
        </w:rPr>
        <w:t>t</w:t>
      </w:r>
      <w:r>
        <w:rPr>
          <w:rFonts w:hint="eastAsia"/>
        </w:rPr>
        <w:t>下</w:t>
      </w:r>
    </w:p>
    <w:p w:rsidR="00EB003C" w:rsidRDefault="00EB003C" w:rsidP="00EB003C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 xml:space="preserve">drtp.ini </w:t>
      </w:r>
      <w:r>
        <w:rPr>
          <w:rFonts w:hint="eastAsia"/>
        </w:rPr>
        <w:t>为下面的参数</w:t>
      </w:r>
    </w:p>
    <w:p w:rsidR="003452D3" w:rsidRPr="00FD4A7F" w:rsidRDefault="00FD4A7F" w:rsidP="003452D3">
      <w:pPr>
        <w:pStyle w:val="ac"/>
        <w:ind w:left="1500" w:firstLineChars="0" w:firstLine="0"/>
        <w:rPr>
          <w:shd w:val="clear" w:color="auto" w:fill="D9D9D9" w:themeFill="background1" w:themeFillShade="D9"/>
        </w:rPr>
      </w:pPr>
      <w:r w:rsidRPr="00FD4A7F">
        <w:rPr>
          <w:shd w:val="clear" w:color="auto" w:fill="D9D9D9" w:themeFill="background1" w:themeFillShade="D9"/>
        </w:rPr>
        <w:t>node=</w:t>
      </w:r>
      <w:r w:rsidR="00A807E4" w:rsidRPr="00A807E4">
        <w:rPr>
          <w:shd w:val="clear" w:color="auto" w:fill="D9D9D9" w:themeFill="background1" w:themeFillShade="D9"/>
        </w:rPr>
        <w:t>10.255.253.11</w:t>
      </w:r>
    </w:p>
    <w:p w:rsidR="003452D3" w:rsidRPr="00FD4A7F" w:rsidRDefault="00434D5A" w:rsidP="003452D3">
      <w:pPr>
        <w:pStyle w:val="ac"/>
        <w:ind w:left="1500" w:firstLineChars="0" w:firstLine="0"/>
        <w:rPr>
          <w:shd w:val="clear" w:color="auto" w:fill="D9D9D9" w:themeFill="background1" w:themeFillShade="D9"/>
        </w:rPr>
      </w:pPr>
      <w:r w:rsidRPr="00FD4A7F">
        <w:rPr>
          <w:shd w:val="clear" w:color="auto" w:fill="D9D9D9" w:themeFill="background1" w:themeFillShade="D9"/>
        </w:rPr>
        <w:t>BRANCH=</w:t>
      </w:r>
      <w:r w:rsidR="00A807E4">
        <w:rPr>
          <w:rFonts w:hint="eastAsia"/>
          <w:shd w:val="clear" w:color="auto" w:fill="D9D9D9" w:themeFill="background1" w:themeFillShade="D9"/>
        </w:rPr>
        <w:t>1000</w:t>
      </w:r>
    </w:p>
    <w:p w:rsidR="00CB7220" w:rsidRPr="00FD4A7F" w:rsidRDefault="00A807E4" w:rsidP="003452D3">
      <w:pPr>
        <w:pStyle w:val="ac"/>
        <w:ind w:left="1500" w:firstLineChars="0" w:firstLine="0"/>
        <w:rPr>
          <w:shd w:val="clear" w:color="auto" w:fill="D9D9D9" w:themeFill="background1" w:themeFillShade="D9"/>
        </w:rPr>
      </w:pPr>
      <w:r>
        <w:rPr>
          <w:shd w:val="clear" w:color="auto" w:fill="D9D9D9" w:themeFill="background1" w:themeFillShade="D9"/>
        </w:rPr>
        <w:t>counts=</w:t>
      </w:r>
      <w:r>
        <w:rPr>
          <w:rFonts w:hint="eastAsia"/>
          <w:shd w:val="clear" w:color="auto" w:fill="D9D9D9" w:themeFill="background1" w:themeFillShade="D9"/>
        </w:rPr>
        <w:t>0</w:t>
      </w:r>
    </w:p>
    <w:p w:rsidR="00CB7220" w:rsidRPr="00FD4A7F" w:rsidRDefault="00FD4A7F" w:rsidP="003452D3">
      <w:pPr>
        <w:pStyle w:val="ac"/>
        <w:ind w:left="1500" w:firstLineChars="0" w:firstLine="0"/>
        <w:rPr>
          <w:shd w:val="clear" w:color="auto" w:fill="D9D9D9" w:themeFill="background1" w:themeFillShade="D9"/>
        </w:rPr>
      </w:pPr>
      <w:r w:rsidRPr="00FD4A7F">
        <w:rPr>
          <w:shd w:val="clear" w:color="auto" w:fill="D9D9D9" w:themeFill="background1" w:themeFillShade="D9"/>
        </w:rPr>
        <w:t>ip1=</w:t>
      </w:r>
      <w:r w:rsidR="00A807E4" w:rsidRPr="00A807E4">
        <w:t xml:space="preserve"> </w:t>
      </w:r>
      <w:r w:rsidR="00A807E4" w:rsidRPr="00A807E4">
        <w:rPr>
          <w:shd w:val="clear" w:color="auto" w:fill="D9D9D9" w:themeFill="background1" w:themeFillShade="D9"/>
        </w:rPr>
        <w:t>10.49.188.108</w:t>
      </w:r>
    </w:p>
    <w:p w:rsidR="00FD4A7F" w:rsidRPr="00D66A18" w:rsidRDefault="00FD4A7F" w:rsidP="003452D3">
      <w:pPr>
        <w:pStyle w:val="ac"/>
        <w:ind w:left="1500" w:firstLineChars="0" w:firstLine="0"/>
      </w:pPr>
    </w:p>
    <w:p w:rsidR="00115AE4" w:rsidRDefault="004D5B04" w:rsidP="007A3122">
      <w:pPr>
        <w:pStyle w:val="3"/>
        <w:numPr>
          <w:ilvl w:val="1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银行</w:t>
      </w:r>
      <w:r w:rsidR="00115AE4">
        <w:rPr>
          <w:rFonts w:ascii="宋体" w:hAnsi="宋体" w:hint="eastAsia"/>
          <w:sz w:val="28"/>
        </w:rPr>
        <w:t>前置</w:t>
      </w:r>
    </w:p>
    <w:p w:rsidR="00AF427F" w:rsidRPr="00641149" w:rsidRDefault="00641149" w:rsidP="00641149">
      <w:pPr>
        <w:rPr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r w:rsidR="00AF427F" w:rsidRPr="00641149">
        <w:rPr>
          <w:rFonts w:hint="eastAsia"/>
          <w:b/>
        </w:rPr>
        <w:t>主机信息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AF427F" w:rsidTr="00621423">
        <w:tc>
          <w:tcPr>
            <w:tcW w:w="2235" w:type="dxa"/>
          </w:tcPr>
          <w:p w:rsidR="00AF427F" w:rsidRDefault="00AF427F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服务器名或域名</w:t>
            </w:r>
          </w:p>
        </w:tc>
        <w:tc>
          <w:tcPr>
            <w:tcW w:w="6293" w:type="dxa"/>
          </w:tcPr>
          <w:p w:rsidR="00AF427F" w:rsidRDefault="00B42BFD" w:rsidP="00621423">
            <w:pPr>
              <w:rPr>
                <w:rFonts w:ascii="宋体" w:hAnsi="宋体"/>
              </w:rPr>
            </w:pPr>
            <w:r w:rsidRPr="00B42BFD">
              <w:rPr>
                <w:rFonts w:ascii="宋体" w:hAnsi="宋体"/>
              </w:rPr>
              <w:t>YKT-APP1</w:t>
            </w:r>
          </w:p>
        </w:tc>
      </w:tr>
      <w:tr w:rsidR="00AF427F" w:rsidTr="00621423">
        <w:tc>
          <w:tcPr>
            <w:tcW w:w="2235" w:type="dxa"/>
          </w:tcPr>
          <w:p w:rsidR="00AF427F" w:rsidRDefault="00AF427F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  <w:tc>
          <w:tcPr>
            <w:tcW w:w="6293" w:type="dxa"/>
          </w:tcPr>
          <w:p w:rsidR="00AF427F" w:rsidRPr="0056212E" w:rsidRDefault="00B42BFD" w:rsidP="00621423">
            <w:r w:rsidRPr="00B42BFD">
              <w:t>10.255.253.11</w:t>
            </w:r>
          </w:p>
        </w:tc>
      </w:tr>
      <w:tr w:rsidR="00AF427F" w:rsidTr="00621423">
        <w:tc>
          <w:tcPr>
            <w:tcW w:w="2235" w:type="dxa"/>
          </w:tcPr>
          <w:p w:rsidR="00AF427F" w:rsidRDefault="00AF427F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  <w:r w:rsidR="00E75E62">
              <w:rPr>
                <w:rFonts w:ascii="宋体" w:hAnsi="宋体" w:hint="eastAsia"/>
              </w:rPr>
              <w:t>1</w:t>
            </w:r>
          </w:p>
        </w:tc>
        <w:tc>
          <w:tcPr>
            <w:tcW w:w="6293" w:type="dxa"/>
          </w:tcPr>
          <w:p w:rsidR="00AF427F" w:rsidRDefault="00B42BFD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 w:rsidR="00BC774C">
              <w:rPr>
                <w:rFonts w:ascii="宋体" w:hAnsi="宋体" w:hint="eastAsia"/>
              </w:rPr>
              <w:t>ank</w:t>
            </w:r>
          </w:p>
        </w:tc>
      </w:tr>
      <w:tr w:rsidR="00AF427F" w:rsidTr="00621423">
        <w:tc>
          <w:tcPr>
            <w:tcW w:w="2235" w:type="dxa"/>
          </w:tcPr>
          <w:p w:rsidR="00AF427F" w:rsidRDefault="00AF427F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  <w:r w:rsidR="00E75E62">
              <w:rPr>
                <w:rFonts w:ascii="宋体" w:hAnsi="宋体" w:hint="eastAsia"/>
              </w:rPr>
              <w:t>1</w:t>
            </w:r>
          </w:p>
        </w:tc>
        <w:tc>
          <w:tcPr>
            <w:tcW w:w="6293" w:type="dxa"/>
          </w:tcPr>
          <w:p w:rsidR="00AF427F" w:rsidRDefault="00157F63" w:rsidP="00621423">
            <w:pPr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SCND@yktserver</w:t>
            </w:r>
          </w:p>
        </w:tc>
      </w:tr>
      <w:tr w:rsidR="00E75E62" w:rsidTr="00C279C5">
        <w:tc>
          <w:tcPr>
            <w:tcW w:w="2235" w:type="dxa"/>
          </w:tcPr>
          <w:p w:rsidR="000039C0" w:rsidRDefault="00E75E62" w:rsidP="000039C0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用户名2</w:t>
            </w:r>
          </w:p>
        </w:tc>
        <w:tc>
          <w:tcPr>
            <w:tcW w:w="6293" w:type="dxa"/>
          </w:tcPr>
          <w:p w:rsidR="00E75E62" w:rsidRDefault="00E75E62" w:rsidP="00C279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bankftp</w:t>
            </w:r>
            <w:r w:rsidR="000039C0">
              <w:rPr>
                <w:rFonts w:ascii="宋体" w:hAnsi="宋体" w:hint="eastAsia"/>
              </w:rPr>
              <w:t xml:space="preserve">           -- 用于银行方上传对账文件</w:t>
            </w:r>
          </w:p>
        </w:tc>
      </w:tr>
      <w:tr w:rsidR="00E75E62" w:rsidTr="00C279C5">
        <w:tc>
          <w:tcPr>
            <w:tcW w:w="2235" w:type="dxa"/>
          </w:tcPr>
          <w:p w:rsidR="00E75E62" w:rsidRDefault="00E75E62" w:rsidP="00C279C5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密码2</w:t>
            </w:r>
          </w:p>
        </w:tc>
        <w:tc>
          <w:tcPr>
            <w:tcW w:w="6293" w:type="dxa"/>
          </w:tcPr>
          <w:p w:rsidR="00E75E62" w:rsidRDefault="00E75E62" w:rsidP="00C279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bank1234</w:t>
            </w:r>
          </w:p>
        </w:tc>
      </w:tr>
    </w:tbl>
    <w:p w:rsidR="00AF427F" w:rsidRDefault="00AF427F" w:rsidP="00AF427F">
      <w:pPr>
        <w:rPr>
          <w:rFonts w:ascii="宋体" w:hAnsi="宋体"/>
        </w:rPr>
      </w:pPr>
    </w:p>
    <w:p w:rsidR="00AF427F" w:rsidRPr="00937444" w:rsidRDefault="00641149" w:rsidP="00AF427F">
      <w:pPr>
        <w:rPr>
          <w:b/>
        </w:rPr>
      </w:pPr>
      <w:r>
        <w:rPr>
          <w:rFonts w:hint="eastAsia"/>
          <w:b/>
        </w:rPr>
        <w:t>B</w:t>
      </w:r>
      <w:r>
        <w:rPr>
          <w:rFonts w:hint="eastAsia"/>
          <w:b/>
        </w:rPr>
        <w:t>、</w:t>
      </w:r>
      <w:r w:rsidR="00AF427F" w:rsidRPr="00641149">
        <w:rPr>
          <w:rFonts w:hint="eastAsia"/>
          <w:b/>
        </w:rPr>
        <w:t>应用系统相关说明</w:t>
      </w:r>
    </w:p>
    <w:tbl>
      <w:tblPr>
        <w:tblStyle w:val="ab"/>
        <w:tblW w:w="9039" w:type="dxa"/>
        <w:tblLook w:val="04A0"/>
      </w:tblPr>
      <w:tblGrid>
        <w:gridCol w:w="2235"/>
        <w:gridCol w:w="6804"/>
      </w:tblGrid>
      <w:tr w:rsidR="00AF427F" w:rsidTr="00FC4FF9">
        <w:tc>
          <w:tcPr>
            <w:tcW w:w="2235" w:type="dxa"/>
          </w:tcPr>
          <w:p w:rsidR="00AF427F" w:rsidRDefault="00AF427F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应用程序名称</w:t>
            </w:r>
          </w:p>
        </w:tc>
        <w:tc>
          <w:tcPr>
            <w:tcW w:w="6804" w:type="dxa"/>
          </w:tcPr>
          <w:p w:rsidR="00AF427F" w:rsidRDefault="00AF427F" w:rsidP="0062142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sall  kall dps</w:t>
            </w:r>
          </w:p>
        </w:tc>
      </w:tr>
      <w:tr w:rsidR="00AF427F" w:rsidTr="00FC4FF9">
        <w:tc>
          <w:tcPr>
            <w:tcW w:w="2235" w:type="dxa"/>
          </w:tcPr>
          <w:p w:rsidR="00AF427F" w:rsidRDefault="00AF427F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安装目录</w:t>
            </w:r>
          </w:p>
        </w:tc>
        <w:tc>
          <w:tcPr>
            <w:tcW w:w="6804" w:type="dxa"/>
          </w:tcPr>
          <w:p w:rsidR="00AF427F" w:rsidRDefault="00B42BFD" w:rsidP="0086493A">
            <w:pPr>
              <w:rPr>
                <w:rFonts w:ascii="宋体" w:hAnsi="宋体"/>
              </w:rPr>
            </w:pPr>
            <w:r w:rsidRPr="00B42BFD">
              <w:rPr>
                <w:rFonts w:ascii="宋体" w:hAnsi="宋体"/>
              </w:rPr>
              <w:t>/home/bank/bankdata</w:t>
            </w:r>
          </w:p>
        </w:tc>
      </w:tr>
      <w:tr w:rsidR="00AF427F" w:rsidTr="00FC4FF9">
        <w:tc>
          <w:tcPr>
            <w:tcW w:w="2235" w:type="dxa"/>
          </w:tcPr>
          <w:p w:rsidR="00AF427F" w:rsidRDefault="00AF427F" w:rsidP="00487ED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系统配置文件清单</w:t>
            </w:r>
          </w:p>
        </w:tc>
        <w:tc>
          <w:tcPr>
            <w:tcW w:w="6804" w:type="dxa"/>
          </w:tcPr>
          <w:p w:rsidR="00AF427F" w:rsidRDefault="00AF427F" w:rsidP="00F6019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K</w:t>
            </w:r>
            <w:r>
              <w:rPr>
                <w:rFonts w:ascii="宋体" w:hAnsi="宋体" w:hint="eastAsia"/>
              </w:rPr>
              <w:t>smbcc配置文件：</w:t>
            </w:r>
            <w:r w:rsidR="00626B67" w:rsidRPr="00626B67">
              <w:rPr>
                <w:rFonts w:ascii="宋体" w:hAnsi="宋体"/>
              </w:rPr>
              <w:t>/home/bank/bank/bin</w:t>
            </w:r>
            <w:r>
              <w:rPr>
                <w:rFonts w:ascii="宋体" w:hAnsi="宋体" w:hint="eastAsia"/>
              </w:rPr>
              <w:t>/ksmbcc.ini</w:t>
            </w:r>
          </w:p>
        </w:tc>
      </w:tr>
    </w:tbl>
    <w:p w:rsidR="00B70442" w:rsidRDefault="00B70442" w:rsidP="00FE3801">
      <w:pPr>
        <w:rPr>
          <w:b/>
        </w:rPr>
      </w:pPr>
    </w:p>
    <w:p w:rsidR="00AF427F" w:rsidRPr="00937444" w:rsidRDefault="00FE3801" w:rsidP="00AF427F">
      <w:pPr>
        <w:rPr>
          <w:b/>
        </w:rPr>
      </w:pPr>
      <w:r>
        <w:rPr>
          <w:rFonts w:hint="eastAsia"/>
          <w:b/>
        </w:rPr>
        <w:t>C</w:t>
      </w:r>
      <w:r>
        <w:rPr>
          <w:rFonts w:hint="eastAsia"/>
          <w:b/>
        </w:rPr>
        <w:t>、</w:t>
      </w:r>
      <w:r w:rsidR="00AF427F" w:rsidRPr="00FE3801">
        <w:rPr>
          <w:rFonts w:hint="eastAsia"/>
          <w:b/>
        </w:rPr>
        <w:t>应用系统启动、检查、停止步骤</w:t>
      </w:r>
    </w:p>
    <w:p w:rsidR="00AF427F" w:rsidRDefault="00AF427F" w:rsidP="00AF427F">
      <w:pPr>
        <w:rPr>
          <w:rFonts w:ascii="宋体" w:hAnsi="宋体"/>
        </w:rPr>
      </w:pPr>
      <w:r>
        <w:rPr>
          <w:rFonts w:ascii="宋体" w:hAnsi="宋体" w:hint="eastAsia"/>
        </w:rPr>
        <w:t>用</w:t>
      </w:r>
      <w:r w:rsidR="00192BA9">
        <w:rPr>
          <w:rFonts w:ascii="宋体" w:hAnsi="宋体" w:hint="eastAsia"/>
        </w:rPr>
        <w:t>bank</w:t>
      </w:r>
      <w:r>
        <w:rPr>
          <w:rFonts w:ascii="宋体" w:hAnsi="宋体" w:hint="eastAsia"/>
        </w:rPr>
        <w:t>用户登陆到</w:t>
      </w:r>
      <w:r w:rsidR="00F60190">
        <w:rPr>
          <w:rFonts w:ascii="宋体" w:hAnsi="宋体" w:hint="eastAsia"/>
        </w:rPr>
        <w:t>服务器</w:t>
      </w:r>
      <w:r>
        <w:rPr>
          <w:rFonts w:ascii="宋体" w:hAnsi="宋体" w:hint="eastAsia"/>
        </w:rPr>
        <w:t>执行下面的命令：</w:t>
      </w:r>
    </w:p>
    <w:p w:rsidR="00AF427F" w:rsidRDefault="00AF427F" w:rsidP="00B64FC3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$cdb</w:t>
      </w:r>
    </w:p>
    <w:p w:rsidR="00AF427F" w:rsidRDefault="00AF427F" w:rsidP="00AF427F">
      <w:pPr>
        <w:rPr>
          <w:rFonts w:ascii="宋体" w:hAnsi="宋体"/>
        </w:rPr>
      </w:pPr>
      <w:r>
        <w:rPr>
          <w:rFonts w:ascii="宋体" w:hAnsi="宋体" w:hint="eastAsia"/>
        </w:rPr>
        <w:t>启动：</w:t>
      </w:r>
    </w:p>
    <w:p w:rsidR="00AF427F" w:rsidRDefault="00AF427F" w:rsidP="00AF427F">
      <w:pPr>
        <w:rPr>
          <w:rFonts w:ascii="宋体" w:hAnsi="宋体"/>
        </w:rPr>
      </w:pPr>
      <w:r>
        <w:rPr>
          <w:rFonts w:ascii="宋体" w:hAnsi="宋体" w:hint="eastAsia"/>
        </w:rPr>
        <w:tab/>
        <w:t>$sall</w:t>
      </w:r>
    </w:p>
    <w:p w:rsidR="00AF427F" w:rsidRDefault="00AF427F" w:rsidP="00AF427F">
      <w:pPr>
        <w:rPr>
          <w:rFonts w:ascii="宋体" w:hAnsi="宋体"/>
        </w:rPr>
      </w:pPr>
      <w:r>
        <w:rPr>
          <w:rFonts w:ascii="宋体" w:hAnsi="宋体" w:hint="eastAsia"/>
        </w:rPr>
        <w:t>停止：</w:t>
      </w:r>
    </w:p>
    <w:p w:rsidR="00AF427F" w:rsidRDefault="00AF427F" w:rsidP="00AF427F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ab/>
        <w:t>$kall</w:t>
      </w:r>
    </w:p>
    <w:p w:rsidR="00AF427F" w:rsidRDefault="00AF427F" w:rsidP="00AF427F">
      <w:pPr>
        <w:rPr>
          <w:rFonts w:ascii="宋体" w:hAnsi="宋体"/>
        </w:rPr>
      </w:pPr>
      <w:r>
        <w:rPr>
          <w:rFonts w:ascii="宋体" w:hAnsi="宋体" w:hint="eastAsia"/>
        </w:rPr>
        <w:t>检查：</w:t>
      </w:r>
    </w:p>
    <w:p w:rsidR="00AF427F" w:rsidRPr="006D2D91" w:rsidRDefault="00AF427F" w:rsidP="00AF427F">
      <w:pPr>
        <w:rPr>
          <w:rFonts w:ascii="宋体" w:hAnsi="宋体"/>
        </w:rPr>
      </w:pPr>
      <w:r>
        <w:rPr>
          <w:rFonts w:ascii="宋体" w:hAnsi="宋体" w:hint="eastAsia"/>
        </w:rPr>
        <w:tab/>
        <w:t>$dps</w:t>
      </w:r>
    </w:p>
    <w:p w:rsidR="00AF427F" w:rsidRDefault="00AF427F">
      <w:pPr>
        <w:widowControl/>
        <w:jc w:val="left"/>
        <w:rPr>
          <w:rFonts w:ascii="宋体" w:hAnsi="宋体"/>
        </w:rPr>
      </w:pPr>
    </w:p>
    <w:p w:rsidR="001C2482" w:rsidRDefault="001C2482" w:rsidP="001C2482">
      <w:pPr>
        <w:pStyle w:val="ac"/>
        <w:numPr>
          <w:ilvl w:val="0"/>
          <w:numId w:val="10"/>
        </w:numPr>
        <w:ind w:firstLineChars="0"/>
        <w:rPr>
          <w:b/>
        </w:rPr>
      </w:pPr>
      <w:r w:rsidRPr="001C2482">
        <w:rPr>
          <w:rFonts w:hint="eastAsia"/>
          <w:b/>
        </w:rPr>
        <w:t>安装过程</w:t>
      </w:r>
    </w:p>
    <w:p w:rsidR="001E469C" w:rsidRDefault="00D66387" w:rsidP="00D66387">
      <w:pPr>
        <w:pStyle w:val="ac"/>
        <w:numPr>
          <w:ilvl w:val="0"/>
          <w:numId w:val="9"/>
        </w:numPr>
        <w:ind w:firstLineChars="0"/>
      </w:pPr>
      <w:r w:rsidRPr="00846659">
        <w:rPr>
          <w:rFonts w:hint="eastAsia"/>
        </w:rPr>
        <w:t>建立</w:t>
      </w:r>
      <w:r w:rsidRPr="00846659">
        <w:rPr>
          <w:rFonts w:hint="eastAsia"/>
        </w:rPr>
        <w:t>bank</w:t>
      </w:r>
      <w:r w:rsidRPr="00846659">
        <w:rPr>
          <w:rFonts w:hint="eastAsia"/>
        </w:rPr>
        <w:t>用户</w:t>
      </w:r>
    </w:p>
    <w:p w:rsidR="003053A8" w:rsidRDefault="003053A8" w:rsidP="003053A8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$useradd bank</w:t>
      </w:r>
    </w:p>
    <w:p w:rsidR="001F2123" w:rsidRPr="003053A8" w:rsidRDefault="001F2123" w:rsidP="008F0370">
      <w:pPr>
        <w:ind w:left="420"/>
      </w:pPr>
    </w:p>
    <w:p w:rsidR="00057F09" w:rsidRDefault="00472C06" w:rsidP="00D66387">
      <w:pPr>
        <w:pStyle w:val="ac"/>
        <w:numPr>
          <w:ilvl w:val="0"/>
          <w:numId w:val="9"/>
        </w:numPr>
        <w:ind w:firstLineChars="0"/>
      </w:pPr>
      <w:r w:rsidRPr="00846659">
        <w:rPr>
          <w:rFonts w:hint="eastAsia"/>
        </w:rPr>
        <w:t>上传应用软件包</w:t>
      </w:r>
    </w:p>
    <w:p w:rsidR="00326214" w:rsidRDefault="00326214" w:rsidP="00B64FC3">
      <w:pPr>
        <w:ind w:leftChars="175" w:left="420"/>
      </w:pPr>
      <w:r>
        <w:rPr>
          <w:rFonts w:hint="eastAsia"/>
        </w:rPr>
        <w:t>目录规划方式</w:t>
      </w:r>
    </w:p>
    <w:p w:rsidR="00326214" w:rsidRPr="00F60190" w:rsidRDefault="00326214" w:rsidP="00B64FC3">
      <w:pPr>
        <w:ind w:leftChars="175" w:left="420"/>
        <w:rPr>
          <w:shd w:val="clear" w:color="auto" w:fill="D9D9D9" w:themeFill="background1" w:themeFillShade="D9"/>
        </w:rPr>
      </w:pPr>
      <w:r w:rsidRPr="00F60190">
        <w:rPr>
          <w:rFonts w:hint="eastAsia"/>
          <w:shd w:val="clear" w:color="auto" w:fill="D9D9D9" w:themeFill="background1" w:themeFillShade="D9"/>
        </w:rPr>
        <w:t>$HOME-</w:t>
      </w:r>
    </w:p>
    <w:p w:rsidR="00326214" w:rsidRPr="00F60190" w:rsidRDefault="00326214" w:rsidP="00B64FC3">
      <w:pPr>
        <w:ind w:leftChars="175" w:left="420"/>
        <w:rPr>
          <w:shd w:val="clear" w:color="auto" w:fill="D9D9D9" w:themeFill="background1" w:themeFillShade="D9"/>
        </w:rPr>
      </w:pPr>
      <w:r w:rsidRPr="00F60190">
        <w:rPr>
          <w:rFonts w:hint="eastAsia"/>
          <w:shd w:val="clear" w:color="auto" w:fill="D9D9D9" w:themeFill="background1" w:themeFillShade="D9"/>
        </w:rPr>
        <w:t>|_bank</w:t>
      </w:r>
      <w:r w:rsidRPr="00F60190">
        <w:rPr>
          <w:rFonts w:hint="eastAsia"/>
          <w:shd w:val="clear" w:color="auto" w:fill="D9D9D9" w:themeFill="background1" w:themeFillShade="D9"/>
        </w:rPr>
        <w:tab/>
        <w:t xml:space="preserve">        </w:t>
      </w:r>
      <w:r w:rsidR="004155F9" w:rsidRPr="00F60190">
        <w:rPr>
          <w:rFonts w:hint="eastAsia"/>
          <w:shd w:val="clear" w:color="auto" w:fill="D9D9D9" w:themeFill="background1" w:themeFillShade="D9"/>
        </w:rPr>
        <w:t>圈存</w:t>
      </w:r>
      <w:r w:rsidRPr="00F60190">
        <w:rPr>
          <w:rFonts w:hint="eastAsia"/>
          <w:shd w:val="clear" w:color="auto" w:fill="D9D9D9" w:themeFill="background1" w:themeFillShade="D9"/>
        </w:rPr>
        <w:t>应用服务</w:t>
      </w:r>
    </w:p>
    <w:p w:rsidR="00326214" w:rsidRPr="00F60190" w:rsidRDefault="00326214" w:rsidP="00B64FC3">
      <w:pPr>
        <w:ind w:leftChars="175" w:left="420" w:firstLine="420"/>
        <w:rPr>
          <w:shd w:val="clear" w:color="auto" w:fill="D9D9D9" w:themeFill="background1" w:themeFillShade="D9"/>
        </w:rPr>
      </w:pPr>
      <w:r w:rsidRPr="00F60190">
        <w:rPr>
          <w:rFonts w:hint="eastAsia"/>
          <w:shd w:val="clear" w:color="auto" w:fill="D9D9D9" w:themeFill="background1" w:themeFillShade="D9"/>
        </w:rPr>
        <w:t xml:space="preserve">|_bin    </w:t>
      </w:r>
      <w:r w:rsidRPr="00F60190">
        <w:rPr>
          <w:rFonts w:hint="eastAsia"/>
          <w:shd w:val="clear" w:color="auto" w:fill="D9D9D9" w:themeFill="background1" w:themeFillShade="D9"/>
        </w:rPr>
        <w:t>可执行程序</w:t>
      </w:r>
    </w:p>
    <w:p w:rsidR="00326214" w:rsidRPr="00F60190" w:rsidRDefault="00326214" w:rsidP="00B64FC3">
      <w:pPr>
        <w:ind w:leftChars="175" w:left="420" w:firstLine="420"/>
        <w:rPr>
          <w:shd w:val="clear" w:color="auto" w:fill="D9D9D9" w:themeFill="background1" w:themeFillShade="D9"/>
        </w:rPr>
      </w:pPr>
      <w:r w:rsidRPr="00F60190">
        <w:rPr>
          <w:rFonts w:hint="eastAsia"/>
          <w:shd w:val="clear" w:color="auto" w:fill="D9D9D9" w:themeFill="background1" w:themeFillShade="D9"/>
        </w:rPr>
        <w:t>|_lib</w:t>
      </w:r>
      <w:r w:rsidRPr="00F60190">
        <w:rPr>
          <w:rFonts w:hint="eastAsia"/>
          <w:shd w:val="clear" w:color="auto" w:fill="D9D9D9" w:themeFill="background1" w:themeFillShade="D9"/>
        </w:rPr>
        <w:tab/>
        <w:t xml:space="preserve"> </w:t>
      </w:r>
      <w:r w:rsidRPr="00F60190">
        <w:rPr>
          <w:rFonts w:hint="eastAsia"/>
          <w:shd w:val="clear" w:color="auto" w:fill="D9D9D9" w:themeFill="background1" w:themeFillShade="D9"/>
        </w:rPr>
        <w:t>程序库文件</w:t>
      </w:r>
    </w:p>
    <w:p w:rsidR="001F2123" w:rsidRPr="00846659" w:rsidRDefault="001F2123" w:rsidP="00326214"/>
    <w:p w:rsidR="006B1521" w:rsidRPr="00846659" w:rsidRDefault="00472C06" w:rsidP="00602131">
      <w:pPr>
        <w:pStyle w:val="ac"/>
        <w:numPr>
          <w:ilvl w:val="0"/>
          <w:numId w:val="9"/>
        </w:numPr>
        <w:ind w:firstLineChars="0"/>
      </w:pPr>
      <w:r w:rsidRPr="00846659">
        <w:rPr>
          <w:rFonts w:hint="eastAsia"/>
        </w:rPr>
        <w:t>配置</w:t>
      </w:r>
      <w:r w:rsidR="00F60190">
        <w:rPr>
          <w:rFonts w:hint="eastAsia"/>
        </w:rPr>
        <w:t>用户环境配置文件</w:t>
      </w:r>
    </w:p>
    <w:p w:rsidR="006B1521" w:rsidRPr="006B1521" w:rsidRDefault="006B1521" w:rsidP="00B64FC3">
      <w:pPr>
        <w:widowControl/>
        <w:ind w:leftChars="100" w:left="240"/>
        <w:jc w:val="left"/>
        <w:rPr>
          <w:rFonts w:ascii="宋体" w:hAnsi="宋体"/>
        </w:rPr>
      </w:pPr>
    </w:p>
    <w:p w:rsidR="006B1521" w:rsidRPr="00F60190" w:rsidRDefault="006B1521" w:rsidP="00B64FC3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60190">
        <w:rPr>
          <w:rFonts w:ascii="宋体" w:hAnsi="宋体"/>
          <w:shd w:val="clear" w:color="auto" w:fill="D9D9D9" w:themeFill="background1" w:themeFillShade="D9"/>
        </w:rPr>
        <w:t>if [ -f ~/bank/yktprofile ]; then</w:t>
      </w:r>
    </w:p>
    <w:p w:rsidR="006B1521" w:rsidRPr="00F60190" w:rsidRDefault="006B1521" w:rsidP="00B64FC3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60190">
        <w:rPr>
          <w:rFonts w:ascii="宋体" w:hAnsi="宋体"/>
          <w:shd w:val="clear" w:color="auto" w:fill="D9D9D9" w:themeFill="background1" w:themeFillShade="D9"/>
        </w:rPr>
        <w:t xml:space="preserve">    . ~/bank/yktprofile</w:t>
      </w:r>
    </w:p>
    <w:p w:rsidR="006B1521" w:rsidRPr="00F60190" w:rsidRDefault="006B1521" w:rsidP="00B64FC3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60190">
        <w:rPr>
          <w:rFonts w:ascii="宋体" w:hAnsi="宋体"/>
          <w:shd w:val="clear" w:color="auto" w:fill="D9D9D9" w:themeFill="background1" w:themeFillShade="D9"/>
        </w:rPr>
        <w:t>fi</w:t>
      </w:r>
    </w:p>
    <w:p w:rsidR="008B35FA" w:rsidRDefault="008B35FA" w:rsidP="006B1521">
      <w:pPr>
        <w:widowControl/>
        <w:jc w:val="left"/>
        <w:rPr>
          <w:rFonts w:ascii="宋体" w:hAnsi="宋体"/>
        </w:rPr>
      </w:pPr>
    </w:p>
    <w:p w:rsidR="00441767" w:rsidRPr="001A1F6E" w:rsidRDefault="00441767" w:rsidP="00441767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 w:rsidRPr="00052B22">
        <w:rPr>
          <w:rFonts w:ascii="宋体" w:hAnsi="宋体" w:hint="eastAsia"/>
        </w:rPr>
        <w:t xml:space="preserve">ksmbcc.ini </w:t>
      </w:r>
    </w:p>
    <w:p w:rsidR="00441767" w:rsidRPr="005C0E27" w:rsidRDefault="00441767" w:rsidP="00B64FC3">
      <w:pPr>
        <w:pStyle w:val="ac"/>
        <w:ind w:leftChars="150"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ksmbcc.ini 修改下面的配置：</w:t>
      </w:r>
    </w:p>
    <w:p w:rsidR="005C0E27" w:rsidRPr="00F60190" w:rsidRDefault="00F60190" w:rsidP="00B64FC3">
      <w:pPr>
        <w:ind w:leftChars="225" w:left="540" w:firstLineChars="175" w:firstLine="420"/>
        <w:rPr>
          <w:rFonts w:ascii="宋体" w:hAnsi="宋体"/>
          <w:shd w:val="clear" w:color="auto" w:fill="D9D9D9" w:themeFill="background1" w:themeFillShade="D9"/>
        </w:rPr>
      </w:pPr>
      <w:r>
        <w:rPr>
          <w:rFonts w:ascii="宋体" w:hAnsi="宋体"/>
          <w:shd w:val="clear" w:color="auto" w:fill="D9D9D9" w:themeFill="background1" w:themeFillShade="D9"/>
        </w:rPr>
        <w:t>BASEFUNCNO=</w:t>
      </w:r>
      <w:r w:rsidR="00B42BFD">
        <w:rPr>
          <w:rFonts w:ascii="宋体" w:hAnsi="宋体" w:hint="eastAsia"/>
          <w:shd w:val="clear" w:color="auto" w:fill="D9D9D9" w:themeFill="background1" w:themeFillShade="D9"/>
        </w:rPr>
        <w:t>8001</w:t>
      </w:r>
    </w:p>
    <w:p w:rsidR="00441767" w:rsidRPr="00F60190" w:rsidRDefault="005C0E27" w:rsidP="00B64FC3">
      <w:pPr>
        <w:pStyle w:val="ac"/>
        <w:ind w:leftChars="400" w:left="960" w:firstLineChars="0" w:firstLine="0"/>
        <w:rPr>
          <w:shd w:val="clear" w:color="auto" w:fill="D9D9D9" w:themeFill="background1" w:themeFillShade="D9"/>
        </w:rPr>
      </w:pPr>
      <w:r w:rsidRPr="00F60190">
        <w:rPr>
          <w:shd w:val="clear" w:color="auto" w:fill="D9D9D9" w:themeFill="background1" w:themeFillShade="D9"/>
        </w:rPr>
        <w:t>SERVER1=</w:t>
      </w:r>
      <w:r w:rsidR="00B42BFD" w:rsidRPr="00B42BFD">
        <w:t xml:space="preserve"> </w:t>
      </w:r>
      <w:r w:rsidR="00B42BFD" w:rsidRPr="00B42BFD">
        <w:rPr>
          <w:shd w:val="clear" w:color="auto" w:fill="D9D9D9" w:themeFill="background1" w:themeFillShade="D9"/>
        </w:rPr>
        <w:t>127.0.0.1:4000:1000</w:t>
      </w:r>
    </w:p>
    <w:p w:rsidR="00F60190" w:rsidRDefault="00F60190" w:rsidP="00B64FC3">
      <w:pPr>
        <w:pStyle w:val="ac"/>
        <w:ind w:leftChars="400" w:left="960" w:firstLineChars="0" w:firstLine="0"/>
      </w:pPr>
    </w:p>
    <w:p w:rsidR="004D5B04" w:rsidRDefault="004D758E" w:rsidP="004D5B04">
      <w:pPr>
        <w:pStyle w:val="3"/>
        <w:numPr>
          <w:ilvl w:val="1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食堂消费前置</w:t>
      </w:r>
    </w:p>
    <w:p w:rsidR="004D5B04" w:rsidRPr="00641149" w:rsidRDefault="004D5B04" w:rsidP="004D5B04">
      <w:pPr>
        <w:rPr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r w:rsidRPr="00641149">
        <w:rPr>
          <w:rFonts w:hint="eastAsia"/>
          <w:b/>
        </w:rPr>
        <w:t>主机信息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4D5B04" w:rsidTr="00B42FEF">
        <w:tc>
          <w:tcPr>
            <w:tcW w:w="2235" w:type="dxa"/>
          </w:tcPr>
          <w:p w:rsidR="004D5B04" w:rsidRDefault="004D5B04" w:rsidP="00B42FEF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服务器名或域名</w:t>
            </w:r>
          </w:p>
        </w:tc>
        <w:tc>
          <w:tcPr>
            <w:tcW w:w="6293" w:type="dxa"/>
          </w:tcPr>
          <w:p w:rsidR="004D5B04" w:rsidRDefault="00B142AD" w:rsidP="00B42F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4YKT</w:t>
            </w:r>
          </w:p>
        </w:tc>
      </w:tr>
      <w:tr w:rsidR="004D5B04" w:rsidTr="00B42FEF">
        <w:tc>
          <w:tcPr>
            <w:tcW w:w="2235" w:type="dxa"/>
          </w:tcPr>
          <w:p w:rsidR="004D5B04" w:rsidRDefault="004D5B04" w:rsidP="00B42FEF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  <w:tc>
          <w:tcPr>
            <w:tcW w:w="6293" w:type="dxa"/>
          </w:tcPr>
          <w:p w:rsidR="004D5B04" w:rsidRPr="0056212E" w:rsidRDefault="004D5B04" w:rsidP="00B42FEF">
            <w:r w:rsidRPr="00B42BFD">
              <w:t>10.255.253.1</w:t>
            </w:r>
            <w:r w:rsidR="00157F63">
              <w:rPr>
                <w:rFonts w:hint="eastAsia"/>
              </w:rPr>
              <w:t>2</w:t>
            </w:r>
          </w:p>
        </w:tc>
      </w:tr>
      <w:tr w:rsidR="004D5B04" w:rsidTr="00B42FEF">
        <w:tc>
          <w:tcPr>
            <w:tcW w:w="2235" w:type="dxa"/>
          </w:tcPr>
          <w:p w:rsidR="004D5B04" w:rsidRDefault="004D5B04" w:rsidP="00B42FEF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用户名1</w:t>
            </w:r>
          </w:p>
        </w:tc>
        <w:tc>
          <w:tcPr>
            <w:tcW w:w="6293" w:type="dxa"/>
          </w:tcPr>
          <w:p w:rsidR="004D5B04" w:rsidRDefault="00223C14" w:rsidP="00B42F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dministrator</w:t>
            </w:r>
          </w:p>
        </w:tc>
      </w:tr>
      <w:tr w:rsidR="004D5B04" w:rsidTr="00B42FEF">
        <w:tc>
          <w:tcPr>
            <w:tcW w:w="2235" w:type="dxa"/>
          </w:tcPr>
          <w:p w:rsidR="004D5B04" w:rsidRDefault="004D5B04" w:rsidP="00B42FEF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密码1</w:t>
            </w:r>
          </w:p>
        </w:tc>
        <w:tc>
          <w:tcPr>
            <w:tcW w:w="6293" w:type="dxa"/>
          </w:tcPr>
          <w:p w:rsidR="004D5B04" w:rsidRPr="00223C14" w:rsidRDefault="00223C14" w:rsidP="00B42F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dministrator</w:t>
            </w:r>
            <w:r>
              <w:rPr>
                <w:rFonts w:hint="eastAsia"/>
                <w:sz w:val="18"/>
                <w:szCs w:val="18"/>
              </w:rPr>
              <w:t>/123456</w:t>
            </w:r>
          </w:p>
        </w:tc>
      </w:tr>
    </w:tbl>
    <w:p w:rsidR="004D5B04" w:rsidRDefault="004D5B04" w:rsidP="004D5B04">
      <w:pPr>
        <w:rPr>
          <w:rFonts w:ascii="宋体" w:hAnsi="宋体"/>
        </w:rPr>
      </w:pPr>
    </w:p>
    <w:p w:rsidR="004D5B04" w:rsidRPr="00937444" w:rsidRDefault="004D5B04" w:rsidP="004D5B04">
      <w:pPr>
        <w:rPr>
          <w:b/>
        </w:rPr>
      </w:pPr>
      <w:r>
        <w:rPr>
          <w:rFonts w:hint="eastAsia"/>
          <w:b/>
        </w:rPr>
        <w:t>B</w:t>
      </w:r>
      <w:r>
        <w:rPr>
          <w:rFonts w:hint="eastAsia"/>
          <w:b/>
        </w:rPr>
        <w:t>、</w:t>
      </w:r>
      <w:r w:rsidRPr="00641149">
        <w:rPr>
          <w:rFonts w:hint="eastAsia"/>
          <w:b/>
        </w:rPr>
        <w:t>应用系统相关说明</w:t>
      </w:r>
    </w:p>
    <w:tbl>
      <w:tblPr>
        <w:tblStyle w:val="ab"/>
        <w:tblW w:w="9039" w:type="dxa"/>
        <w:tblLook w:val="04A0"/>
      </w:tblPr>
      <w:tblGrid>
        <w:gridCol w:w="2235"/>
        <w:gridCol w:w="6804"/>
      </w:tblGrid>
      <w:tr w:rsidR="004D5B04" w:rsidTr="00B42FEF">
        <w:tc>
          <w:tcPr>
            <w:tcW w:w="2235" w:type="dxa"/>
          </w:tcPr>
          <w:p w:rsidR="004D5B04" w:rsidRDefault="004D5B04" w:rsidP="00B42F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应用程序名称</w:t>
            </w:r>
          </w:p>
        </w:tc>
        <w:tc>
          <w:tcPr>
            <w:tcW w:w="6804" w:type="dxa"/>
          </w:tcPr>
          <w:p w:rsidR="004D5B04" w:rsidRDefault="002064D8" w:rsidP="00B42FE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gwmain</w:t>
            </w:r>
          </w:p>
        </w:tc>
      </w:tr>
      <w:tr w:rsidR="004D5B04" w:rsidTr="00B42FEF">
        <w:tc>
          <w:tcPr>
            <w:tcW w:w="2235" w:type="dxa"/>
          </w:tcPr>
          <w:p w:rsidR="004D5B04" w:rsidRDefault="004D5B04" w:rsidP="00B42F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安装目录</w:t>
            </w:r>
          </w:p>
        </w:tc>
        <w:tc>
          <w:tcPr>
            <w:tcW w:w="6804" w:type="dxa"/>
          </w:tcPr>
          <w:p w:rsidR="004D5B04" w:rsidRDefault="00AD6B68" w:rsidP="00B42F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E:\前置机\msw</w:t>
            </w:r>
          </w:p>
        </w:tc>
      </w:tr>
      <w:tr w:rsidR="004D5B04" w:rsidTr="00B42FEF">
        <w:tc>
          <w:tcPr>
            <w:tcW w:w="2235" w:type="dxa"/>
          </w:tcPr>
          <w:p w:rsidR="004D5B04" w:rsidRDefault="004D5B04" w:rsidP="00B42F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系统配置文件清单</w:t>
            </w:r>
          </w:p>
        </w:tc>
        <w:tc>
          <w:tcPr>
            <w:tcW w:w="6804" w:type="dxa"/>
          </w:tcPr>
          <w:p w:rsidR="004D5B04" w:rsidRDefault="006A0DD9" w:rsidP="00B42FE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修改前置机所在目录的</w:t>
            </w:r>
            <w:r>
              <w:rPr>
                <w:rFonts w:hint="eastAsia"/>
              </w:rPr>
              <w:t>ksgateway.ini</w:t>
            </w:r>
          </w:p>
        </w:tc>
      </w:tr>
    </w:tbl>
    <w:p w:rsidR="004D5B04" w:rsidRDefault="004D5B04" w:rsidP="004D5B04">
      <w:pPr>
        <w:rPr>
          <w:b/>
        </w:rPr>
      </w:pPr>
    </w:p>
    <w:p w:rsidR="004D5B04" w:rsidRPr="00937444" w:rsidRDefault="004D5B04" w:rsidP="004D5B04">
      <w:pPr>
        <w:rPr>
          <w:b/>
        </w:rPr>
      </w:pPr>
      <w:r>
        <w:rPr>
          <w:rFonts w:hint="eastAsia"/>
          <w:b/>
        </w:rPr>
        <w:t>C</w:t>
      </w:r>
      <w:r>
        <w:rPr>
          <w:rFonts w:hint="eastAsia"/>
          <w:b/>
        </w:rPr>
        <w:t>、</w:t>
      </w:r>
      <w:r w:rsidRPr="00FE3801">
        <w:rPr>
          <w:rFonts w:hint="eastAsia"/>
          <w:b/>
        </w:rPr>
        <w:t>应用系统启动、检查、停止步骤</w:t>
      </w:r>
    </w:p>
    <w:p w:rsidR="004D5B04" w:rsidRDefault="004D5B04" w:rsidP="004D5B04">
      <w:pPr>
        <w:rPr>
          <w:rFonts w:ascii="宋体" w:hAnsi="宋体"/>
        </w:rPr>
      </w:pPr>
      <w:r>
        <w:rPr>
          <w:rFonts w:ascii="宋体" w:hAnsi="宋体" w:hint="eastAsia"/>
        </w:rPr>
        <w:t>启动：</w:t>
      </w:r>
    </w:p>
    <w:p w:rsidR="004D5B04" w:rsidRDefault="004D5B04" w:rsidP="004D5B04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r w:rsidR="00FC18B0" w:rsidRPr="00FC18B0">
        <w:rPr>
          <w:rFonts w:ascii="宋体" w:hAnsi="宋体"/>
        </w:rPr>
        <w:t>rinetd</w:t>
      </w:r>
      <w:r w:rsidR="00FC18B0">
        <w:rPr>
          <w:rFonts w:ascii="宋体" w:hAnsi="宋体" w:hint="eastAsia"/>
        </w:rPr>
        <w:t xml:space="preserve"> start</w:t>
      </w:r>
    </w:p>
    <w:p w:rsidR="004D5B04" w:rsidRDefault="004D5B04" w:rsidP="004D5B04">
      <w:pPr>
        <w:rPr>
          <w:rFonts w:ascii="宋体" w:hAnsi="宋体"/>
        </w:rPr>
      </w:pPr>
      <w:r>
        <w:rPr>
          <w:rFonts w:ascii="宋体" w:hAnsi="宋体" w:hint="eastAsia"/>
        </w:rPr>
        <w:t>停止：</w:t>
      </w:r>
    </w:p>
    <w:p w:rsidR="004D5B04" w:rsidRDefault="00FC18B0" w:rsidP="004D5B04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ab/>
        <w:t>$</w:t>
      </w:r>
      <w:r w:rsidRPr="00FC18B0">
        <w:rPr>
          <w:rFonts w:ascii="宋体" w:hAnsi="宋体"/>
        </w:rPr>
        <w:t>rinetd</w:t>
      </w:r>
      <w:r>
        <w:rPr>
          <w:rFonts w:ascii="宋体" w:hAnsi="宋体" w:hint="eastAsia"/>
        </w:rPr>
        <w:t xml:space="preserve"> stop</w:t>
      </w:r>
    </w:p>
    <w:p w:rsidR="004D5B04" w:rsidRDefault="004D5B04" w:rsidP="004D5B04">
      <w:pPr>
        <w:widowControl/>
        <w:jc w:val="left"/>
        <w:rPr>
          <w:rFonts w:ascii="宋体" w:hAnsi="宋体"/>
        </w:rPr>
      </w:pPr>
    </w:p>
    <w:p w:rsidR="004D5B04" w:rsidRDefault="004D5B04" w:rsidP="004D5B04">
      <w:pPr>
        <w:pStyle w:val="ac"/>
        <w:numPr>
          <w:ilvl w:val="0"/>
          <w:numId w:val="10"/>
        </w:numPr>
        <w:ind w:firstLineChars="0"/>
        <w:rPr>
          <w:b/>
        </w:rPr>
      </w:pPr>
      <w:r w:rsidRPr="001C2482">
        <w:rPr>
          <w:rFonts w:hint="eastAsia"/>
          <w:b/>
        </w:rPr>
        <w:t>安装过程</w:t>
      </w:r>
    </w:p>
    <w:p w:rsidR="00FC18B0" w:rsidRDefault="00FC18B0" w:rsidP="004D5B04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gwmain.exe</w:t>
      </w:r>
    </w:p>
    <w:p w:rsidR="004D5B04" w:rsidRPr="00846659" w:rsidRDefault="004D5B04" w:rsidP="004D5B04">
      <w:pPr>
        <w:pStyle w:val="ac"/>
        <w:numPr>
          <w:ilvl w:val="0"/>
          <w:numId w:val="9"/>
        </w:numPr>
        <w:ind w:firstLineChars="0"/>
      </w:pPr>
      <w:r w:rsidRPr="00846659">
        <w:rPr>
          <w:rFonts w:hint="eastAsia"/>
        </w:rPr>
        <w:t>配置</w:t>
      </w:r>
      <w:r>
        <w:rPr>
          <w:rFonts w:hint="eastAsia"/>
        </w:rPr>
        <w:t>用户环境配置文件</w:t>
      </w:r>
    </w:p>
    <w:p w:rsidR="004D5B04" w:rsidRPr="006B1521" w:rsidRDefault="004D5B04" w:rsidP="004D5B04">
      <w:pPr>
        <w:widowControl/>
        <w:ind w:leftChars="100" w:left="240"/>
        <w:jc w:val="left"/>
        <w:rPr>
          <w:rFonts w:ascii="宋体" w:hAnsi="宋体"/>
        </w:rPr>
      </w:pP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修改前置机所在目录的ksgateway.ini文件：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/>
          <w:shd w:val="clear" w:color="auto" w:fill="D9D9D9" w:themeFill="background1" w:themeFillShade="D9"/>
        </w:rPr>
        <w:t>[COMMON]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前置机版本号,请不要修改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/>
          <w:shd w:val="clear" w:color="auto" w:fill="D9D9D9" w:themeFill="background1" w:themeFillShade="D9"/>
        </w:rPr>
        <w:t>MAJOR=1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/>
          <w:shd w:val="clear" w:color="auto" w:fill="D9D9D9" w:themeFill="background1" w:themeFillShade="D9"/>
        </w:rPr>
        <w:t>MINOR=1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/>
          <w:shd w:val="clear" w:color="auto" w:fill="D9D9D9" w:themeFill="background1" w:themeFillShade="D9"/>
        </w:rPr>
        <w:t>[SERVER]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DRTP 服务器IP地址,端口号,主功能号,连接池大小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/>
          <w:shd w:val="clear" w:color="auto" w:fill="D9D9D9" w:themeFill="background1" w:themeFillShade="D9"/>
        </w:rPr>
        <w:t>ip=10.255.253.11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/>
          <w:shd w:val="clear" w:color="auto" w:fill="D9D9D9" w:themeFill="background1" w:themeFillShade="D9"/>
        </w:rPr>
        <w:t>port=4000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/>
          <w:shd w:val="clear" w:color="auto" w:fill="D9D9D9" w:themeFill="background1" w:themeFillShade="D9"/>
        </w:rPr>
        <w:t>mainfunc=6000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/>
          <w:shd w:val="clear" w:color="auto" w:fill="D9D9D9" w:themeFill="background1" w:themeFillShade="D9"/>
        </w:rPr>
        <w:t>drtpno=0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/>
          <w:shd w:val="clear" w:color="auto" w:fill="D9D9D9" w:themeFill="background1" w:themeFillShade="D9"/>
        </w:rPr>
        <w:t>poolconn=5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是否启动 bcc server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/>
          <w:shd w:val="clear" w:color="auto" w:fill="D9D9D9" w:themeFill="background1" w:themeFillShade="D9"/>
        </w:rPr>
        <w:t>start_bcc = 0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/>
          <w:shd w:val="clear" w:color="auto" w:fill="D9D9D9" w:themeFill="background1" w:themeFillShade="D9"/>
        </w:rPr>
        <w:t>loadcardstate=0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/>
          <w:shd w:val="clear" w:color="auto" w:fill="D9D9D9" w:themeFill="background1" w:themeFillShade="D9"/>
        </w:rPr>
        <w:t>[GATEWAY]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一卡通网关绑定的IP地址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/>
          <w:shd w:val="clear" w:color="auto" w:fill="D9D9D9" w:themeFill="background1" w:themeFillShade="D9"/>
        </w:rPr>
        <w:t>ip=172.16.15.35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/>
          <w:shd w:val="clear" w:color="auto" w:fill="D9D9D9" w:themeFill="background1" w:themeFillShade="D9"/>
        </w:rPr>
        <w:t>[SCHEDULER]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定时任务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1000 接收指令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1001 采集心跳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1003 采集流水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1004 Loop设备服务线程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1005 汇多黑明单批量下载任务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1006 批量采集设备状态任务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1007 门禁名单下载线程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/>
          <w:shd w:val="clear" w:color="auto" w:fill="D9D9D9" w:themeFill="background1" w:themeFillShade="D9"/>
        </w:rPr>
        <w:t>SCHDID=1006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侦听服务线程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1001 汇多侦听服务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1002 上海工行网上银行服务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/>
          <w:shd w:val="clear" w:color="auto" w:fill="D9D9D9" w:themeFill="background1" w:themeFillShade="D9"/>
        </w:rPr>
        <w:t>LISTENER=1001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调度算法配置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status - 状态调度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robinweight - 加权轮换调度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FIFO - 先进现出调度算法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/>
          <w:shd w:val="clear" w:color="auto" w:fill="D9D9D9" w:themeFill="background1" w:themeFillShade="D9"/>
        </w:rPr>
        <w:t>ALGORITHM=status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lastRenderedPageBreak/>
        <w:t># 以下为调度算法的执行线程个数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格式为 算法名_thr_count  , 如果不配置系统默认启动五个线程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所有算法线程总数不超过 1024 个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/>
          <w:shd w:val="clear" w:color="auto" w:fill="D9D9D9" w:themeFill="background1" w:themeFillShade="D9"/>
        </w:rPr>
        <w:t>status_thr_count=5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连接设备超时，到下一次连接等待时间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/>
          <w:shd w:val="clear" w:color="auto" w:fill="D9D9D9" w:themeFill="background1" w:themeFillShade="D9"/>
        </w:rPr>
        <w:t>conn_interval=1000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/>
          <w:shd w:val="clear" w:color="auto" w:fill="D9D9D9" w:themeFill="background1" w:themeFillShade="D9"/>
        </w:rPr>
        <w:t>[LOG]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级别从小到大 debug info error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/>
          <w:shd w:val="clear" w:color="auto" w:fill="D9D9D9" w:themeFill="background1" w:themeFillShade="D9"/>
        </w:rPr>
        <w:t>LEVEL=debug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日志输出 :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stdout 标准输出,做为NT Service 则没有输出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file 日志文件输出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syslog 系统 syslog 输出, 只在*inx 系统下有效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/>
          <w:shd w:val="clear" w:color="auto" w:fill="D9D9D9" w:themeFill="background1" w:themeFillShade="D9"/>
        </w:rPr>
        <w:t>APPENDER=stdout,file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日志文件路径,当且仅当 file 输出开关打开时有效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/>
          <w:shd w:val="clear" w:color="auto" w:fill="D9D9D9" w:themeFill="background1" w:themeFillShade="D9"/>
        </w:rPr>
        <w:t>FILE=e:\err.log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日志文件大小,单位为 KB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/>
          <w:shd w:val="clear" w:color="auto" w:fill="D9D9D9" w:themeFill="background1" w:themeFillShade="D9"/>
        </w:rPr>
        <w:t>FILEMAX=10240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日志文件备份个数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/>
          <w:shd w:val="clear" w:color="auto" w:fill="D9D9D9" w:themeFill="background1" w:themeFillShade="D9"/>
        </w:rPr>
        <w:t>MAXCOUNT=5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syslog 输出level, 当且仅当 syslog 输出打开时有效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/>
          <w:shd w:val="clear" w:color="auto" w:fill="D9D9D9" w:themeFill="background1" w:themeFillShade="D9"/>
        </w:rPr>
        <w:t>SYSLOG_LEVEL=5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其中drtpip地址、端口号、主功能号配置为：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# DRTP 服务器IP地址,端口号,主功能号,连接池大小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/>
          <w:shd w:val="clear" w:color="auto" w:fill="D9D9D9" w:themeFill="background1" w:themeFillShade="D9"/>
        </w:rPr>
        <w:t>ip=127.0.0.1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/>
          <w:shd w:val="clear" w:color="auto" w:fill="D9D9D9" w:themeFill="background1" w:themeFillShade="D9"/>
        </w:rPr>
        <w:t>port=4000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/>
          <w:shd w:val="clear" w:color="auto" w:fill="D9D9D9" w:themeFill="background1" w:themeFillShade="D9"/>
        </w:rPr>
        <w:t>mainfunc=6000</w:t>
      </w:r>
    </w:p>
    <w:p w:rsidR="00FC18B0" w:rsidRPr="00FC18B0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</w:p>
    <w:p w:rsidR="004D5B04" w:rsidRDefault="00FC18B0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C18B0">
        <w:rPr>
          <w:rFonts w:ascii="宋体" w:hAnsi="宋体" w:hint="eastAsia"/>
          <w:shd w:val="clear" w:color="auto" w:fill="D9D9D9" w:themeFill="background1" w:themeFillShade="D9"/>
        </w:rPr>
        <w:t>一卡通网关绑定的IP地址修改为本机ip地址</w:t>
      </w:r>
    </w:p>
    <w:p w:rsidR="004D758E" w:rsidRDefault="004D758E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</w:p>
    <w:p w:rsidR="004D758E" w:rsidRDefault="004D758E" w:rsidP="004D758E">
      <w:pPr>
        <w:pStyle w:val="3"/>
        <w:numPr>
          <w:ilvl w:val="1"/>
          <w:numId w:val="1"/>
        </w:numPr>
        <w:spacing w:line="360" w:lineRule="auto"/>
        <w:rPr>
          <w:rFonts w:ascii="宋体" w:hAnsi="宋体"/>
          <w:sz w:val="28"/>
        </w:rPr>
      </w:pPr>
      <w:r w:rsidRPr="004D758E">
        <w:rPr>
          <w:rFonts w:ascii="宋体" w:hAnsi="宋体" w:hint="eastAsia"/>
          <w:sz w:val="28"/>
        </w:rPr>
        <w:t>水控前置机</w:t>
      </w:r>
    </w:p>
    <w:p w:rsidR="004D758E" w:rsidRPr="00641149" w:rsidRDefault="004D758E" w:rsidP="004D758E">
      <w:pPr>
        <w:rPr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r w:rsidRPr="00641149">
        <w:rPr>
          <w:rFonts w:hint="eastAsia"/>
          <w:b/>
        </w:rPr>
        <w:t>主机信息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4D758E" w:rsidTr="00B42FEF">
        <w:tc>
          <w:tcPr>
            <w:tcW w:w="2235" w:type="dxa"/>
          </w:tcPr>
          <w:p w:rsidR="004D758E" w:rsidRDefault="004D758E" w:rsidP="00B42FEF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服务器名或域名</w:t>
            </w:r>
          </w:p>
        </w:tc>
        <w:tc>
          <w:tcPr>
            <w:tcW w:w="6293" w:type="dxa"/>
          </w:tcPr>
          <w:p w:rsidR="004D758E" w:rsidRDefault="004D758E" w:rsidP="00B42F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4YKT</w:t>
            </w:r>
          </w:p>
        </w:tc>
      </w:tr>
      <w:tr w:rsidR="004D758E" w:rsidTr="00B42FEF">
        <w:tc>
          <w:tcPr>
            <w:tcW w:w="2235" w:type="dxa"/>
          </w:tcPr>
          <w:p w:rsidR="004D758E" w:rsidRDefault="004D758E" w:rsidP="00B42FEF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  <w:tc>
          <w:tcPr>
            <w:tcW w:w="6293" w:type="dxa"/>
          </w:tcPr>
          <w:p w:rsidR="004D758E" w:rsidRPr="0056212E" w:rsidRDefault="004D758E" w:rsidP="00B42FEF">
            <w:r w:rsidRPr="00B42BFD">
              <w:t>10.255.253.1</w:t>
            </w:r>
            <w:r>
              <w:rPr>
                <w:rFonts w:hint="eastAsia"/>
              </w:rPr>
              <w:t>2</w:t>
            </w:r>
          </w:p>
        </w:tc>
      </w:tr>
      <w:tr w:rsidR="004D758E" w:rsidTr="00B42FEF">
        <w:tc>
          <w:tcPr>
            <w:tcW w:w="2235" w:type="dxa"/>
          </w:tcPr>
          <w:p w:rsidR="004D758E" w:rsidRDefault="004D758E" w:rsidP="00B42FEF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用户名1</w:t>
            </w:r>
          </w:p>
        </w:tc>
        <w:tc>
          <w:tcPr>
            <w:tcW w:w="6293" w:type="dxa"/>
          </w:tcPr>
          <w:p w:rsidR="004D758E" w:rsidRDefault="004D758E" w:rsidP="00B42F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dministrator</w:t>
            </w:r>
          </w:p>
        </w:tc>
      </w:tr>
      <w:tr w:rsidR="004D758E" w:rsidTr="00B42FEF">
        <w:tc>
          <w:tcPr>
            <w:tcW w:w="2235" w:type="dxa"/>
          </w:tcPr>
          <w:p w:rsidR="004D758E" w:rsidRDefault="004D758E" w:rsidP="00B42FEF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密码1</w:t>
            </w:r>
          </w:p>
        </w:tc>
        <w:tc>
          <w:tcPr>
            <w:tcW w:w="6293" w:type="dxa"/>
          </w:tcPr>
          <w:p w:rsidR="004D758E" w:rsidRPr="00223C14" w:rsidRDefault="004D758E" w:rsidP="00B42F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dministrator</w:t>
            </w:r>
            <w:r>
              <w:rPr>
                <w:rFonts w:hint="eastAsia"/>
                <w:sz w:val="18"/>
                <w:szCs w:val="18"/>
              </w:rPr>
              <w:t>/123456</w:t>
            </w:r>
          </w:p>
        </w:tc>
      </w:tr>
    </w:tbl>
    <w:p w:rsidR="004D758E" w:rsidRDefault="004D758E" w:rsidP="004D758E">
      <w:pPr>
        <w:rPr>
          <w:rFonts w:ascii="宋体" w:hAnsi="宋体"/>
        </w:rPr>
      </w:pPr>
    </w:p>
    <w:p w:rsidR="004D758E" w:rsidRPr="00937444" w:rsidRDefault="004D758E" w:rsidP="004D758E">
      <w:pPr>
        <w:rPr>
          <w:b/>
        </w:rPr>
      </w:pPr>
      <w:r>
        <w:rPr>
          <w:rFonts w:hint="eastAsia"/>
          <w:b/>
        </w:rPr>
        <w:t>B</w:t>
      </w:r>
      <w:r>
        <w:rPr>
          <w:rFonts w:hint="eastAsia"/>
          <w:b/>
        </w:rPr>
        <w:t>、</w:t>
      </w:r>
      <w:r w:rsidRPr="00641149">
        <w:rPr>
          <w:rFonts w:hint="eastAsia"/>
          <w:b/>
        </w:rPr>
        <w:t>应用系统相关说明</w:t>
      </w:r>
    </w:p>
    <w:tbl>
      <w:tblPr>
        <w:tblStyle w:val="ab"/>
        <w:tblW w:w="9039" w:type="dxa"/>
        <w:tblLook w:val="04A0"/>
      </w:tblPr>
      <w:tblGrid>
        <w:gridCol w:w="2235"/>
        <w:gridCol w:w="6804"/>
      </w:tblGrid>
      <w:tr w:rsidR="004D758E" w:rsidTr="00B42FEF">
        <w:tc>
          <w:tcPr>
            <w:tcW w:w="2235" w:type="dxa"/>
          </w:tcPr>
          <w:p w:rsidR="004D758E" w:rsidRDefault="004D758E" w:rsidP="00B42F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应用程序名称</w:t>
            </w:r>
          </w:p>
        </w:tc>
        <w:tc>
          <w:tcPr>
            <w:tcW w:w="6804" w:type="dxa"/>
          </w:tcPr>
          <w:p w:rsidR="004D758E" w:rsidRDefault="00162416" w:rsidP="00162416">
            <w:pPr>
              <w:rPr>
                <w:rFonts w:ascii="宋体" w:hAnsi="宋体"/>
              </w:rPr>
            </w:pPr>
            <w:r w:rsidRPr="00162416">
              <w:rPr>
                <w:rFonts w:ascii="宋体" w:hAnsi="宋体"/>
              </w:rPr>
              <w:t>Smart</w:t>
            </w:r>
          </w:p>
        </w:tc>
      </w:tr>
      <w:tr w:rsidR="004D758E" w:rsidTr="00B42FEF">
        <w:tc>
          <w:tcPr>
            <w:tcW w:w="2235" w:type="dxa"/>
          </w:tcPr>
          <w:p w:rsidR="004D758E" w:rsidRDefault="004D758E" w:rsidP="00B42F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安装目录</w:t>
            </w:r>
          </w:p>
        </w:tc>
        <w:tc>
          <w:tcPr>
            <w:tcW w:w="6804" w:type="dxa"/>
          </w:tcPr>
          <w:p w:rsidR="004D758E" w:rsidRDefault="004D758E" w:rsidP="001624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E:\前置机\</w:t>
            </w:r>
            <w:r w:rsidR="00162416">
              <w:rPr>
                <w:rFonts w:ascii="宋体" w:hAnsi="宋体" w:hint="eastAsia"/>
              </w:rPr>
              <w:t>三九前置机20100820\</w:t>
            </w:r>
          </w:p>
        </w:tc>
      </w:tr>
      <w:tr w:rsidR="004D758E" w:rsidTr="00B42FEF">
        <w:tc>
          <w:tcPr>
            <w:tcW w:w="2235" w:type="dxa"/>
          </w:tcPr>
          <w:p w:rsidR="004D758E" w:rsidRDefault="004D758E" w:rsidP="00B42F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系统配置文件清单</w:t>
            </w:r>
          </w:p>
        </w:tc>
        <w:tc>
          <w:tcPr>
            <w:tcW w:w="6804" w:type="dxa"/>
          </w:tcPr>
          <w:p w:rsidR="004D758E" w:rsidRDefault="004D758E" w:rsidP="00B42FE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修改前置机所在目录的</w:t>
            </w:r>
            <w:r w:rsidR="00B62B6F">
              <w:rPr>
                <w:rFonts w:hint="eastAsia"/>
              </w:rPr>
              <w:t>system</w:t>
            </w:r>
            <w:r>
              <w:rPr>
                <w:rFonts w:hint="eastAsia"/>
              </w:rPr>
              <w:t>.ini</w:t>
            </w:r>
          </w:p>
        </w:tc>
      </w:tr>
    </w:tbl>
    <w:p w:rsidR="004D758E" w:rsidRDefault="004D758E" w:rsidP="004D758E">
      <w:pPr>
        <w:rPr>
          <w:b/>
        </w:rPr>
      </w:pPr>
    </w:p>
    <w:p w:rsidR="004D758E" w:rsidRPr="00937444" w:rsidRDefault="004D758E" w:rsidP="004D758E">
      <w:pPr>
        <w:rPr>
          <w:b/>
        </w:rPr>
      </w:pPr>
      <w:r>
        <w:rPr>
          <w:rFonts w:hint="eastAsia"/>
          <w:b/>
        </w:rPr>
        <w:t>C</w:t>
      </w:r>
      <w:r>
        <w:rPr>
          <w:rFonts w:hint="eastAsia"/>
          <w:b/>
        </w:rPr>
        <w:t>、</w:t>
      </w:r>
      <w:r w:rsidRPr="00FE3801">
        <w:rPr>
          <w:rFonts w:hint="eastAsia"/>
          <w:b/>
        </w:rPr>
        <w:t>应用系统启动、检查、停止步骤</w:t>
      </w:r>
    </w:p>
    <w:p w:rsidR="004D758E" w:rsidRDefault="004D758E" w:rsidP="004D758E">
      <w:pPr>
        <w:rPr>
          <w:rFonts w:ascii="宋体" w:hAnsi="宋体"/>
        </w:rPr>
      </w:pPr>
      <w:r>
        <w:rPr>
          <w:rFonts w:ascii="宋体" w:hAnsi="宋体" w:hint="eastAsia"/>
        </w:rPr>
        <w:t>启动：</w:t>
      </w:r>
    </w:p>
    <w:p w:rsidR="004D758E" w:rsidRDefault="004D758E" w:rsidP="004D758E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r w:rsidR="006B3B78" w:rsidRPr="006B3B78">
        <w:t xml:space="preserve"> </w:t>
      </w:r>
      <w:r w:rsidR="006B3B78" w:rsidRPr="006B3B78">
        <w:rPr>
          <w:rFonts w:ascii="宋体" w:hAnsi="宋体"/>
        </w:rPr>
        <w:t>Smart_054140A0</w:t>
      </w:r>
      <w:r>
        <w:rPr>
          <w:rFonts w:ascii="宋体" w:hAnsi="宋体" w:hint="eastAsia"/>
        </w:rPr>
        <w:t xml:space="preserve"> start</w:t>
      </w:r>
    </w:p>
    <w:p w:rsidR="004D758E" w:rsidRDefault="004D758E" w:rsidP="004D758E">
      <w:pPr>
        <w:rPr>
          <w:rFonts w:ascii="宋体" w:hAnsi="宋体"/>
        </w:rPr>
      </w:pPr>
      <w:r>
        <w:rPr>
          <w:rFonts w:ascii="宋体" w:hAnsi="宋体" w:hint="eastAsia"/>
        </w:rPr>
        <w:t>停止：</w:t>
      </w:r>
    </w:p>
    <w:p w:rsidR="004D758E" w:rsidRDefault="004D758E" w:rsidP="004D758E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r w:rsidR="006B3B78" w:rsidRPr="006B3B78">
        <w:t xml:space="preserve"> </w:t>
      </w:r>
      <w:r w:rsidR="006B3B78" w:rsidRPr="006B3B78">
        <w:rPr>
          <w:rFonts w:ascii="宋体" w:hAnsi="宋体"/>
        </w:rPr>
        <w:t>Smart_054140A0</w:t>
      </w:r>
      <w:r w:rsidR="006B3B78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stop</w:t>
      </w:r>
    </w:p>
    <w:p w:rsidR="004D758E" w:rsidRDefault="004D758E" w:rsidP="004D758E">
      <w:pPr>
        <w:widowControl/>
        <w:jc w:val="left"/>
        <w:rPr>
          <w:rFonts w:ascii="宋体" w:hAnsi="宋体"/>
        </w:rPr>
      </w:pPr>
    </w:p>
    <w:p w:rsidR="004D758E" w:rsidRDefault="004D758E" w:rsidP="004D758E">
      <w:pPr>
        <w:pStyle w:val="ac"/>
        <w:numPr>
          <w:ilvl w:val="0"/>
          <w:numId w:val="10"/>
        </w:numPr>
        <w:ind w:firstLineChars="0"/>
        <w:rPr>
          <w:b/>
        </w:rPr>
      </w:pPr>
      <w:r w:rsidRPr="001C2482">
        <w:rPr>
          <w:rFonts w:hint="eastAsia"/>
          <w:b/>
        </w:rPr>
        <w:t>安装过程</w:t>
      </w:r>
    </w:p>
    <w:p w:rsidR="004D758E" w:rsidRDefault="004D758E" w:rsidP="004D758E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r w:rsidR="006B3B78">
        <w:rPr>
          <w:rFonts w:hint="eastAsia"/>
          <w:sz w:val="18"/>
          <w:szCs w:val="18"/>
        </w:rPr>
        <w:t>Smart_</w:t>
      </w:r>
      <w:smartTag w:uri="urn:schemas-microsoft-com:office:smarttags" w:element="chmetcnv">
        <w:smartTagPr>
          <w:attr w:name="UnitName" w:val="a"/>
          <w:attr w:name="SourceValue" w:val="54140"/>
          <w:attr w:name="HasSpace" w:val="False"/>
          <w:attr w:name="Negative" w:val="False"/>
          <w:attr w:name="NumberType" w:val="1"/>
          <w:attr w:name="TCSC" w:val="0"/>
        </w:smartTagPr>
        <w:r w:rsidR="006B3B78">
          <w:rPr>
            <w:rFonts w:hint="eastAsia"/>
            <w:sz w:val="18"/>
            <w:szCs w:val="18"/>
          </w:rPr>
          <w:t>054140A</w:t>
        </w:r>
      </w:smartTag>
      <w:r w:rsidR="006B3B78">
        <w:rPr>
          <w:rFonts w:hint="eastAsia"/>
          <w:sz w:val="18"/>
          <w:szCs w:val="18"/>
        </w:rPr>
        <w:t>0s</w:t>
      </w:r>
      <w:r>
        <w:rPr>
          <w:rFonts w:hint="eastAsia"/>
        </w:rPr>
        <w:t>.exe</w:t>
      </w:r>
    </w:p>
    <w:p w:rsidR="004D758E" w:rsidRPr="00846659" w:rsidRDefault="004D758E" w:rsidP="004D758E">
      <w:pPr>
        <w:pStyle w:val="ac"/>
        <w:numPr>
          <w:ilvl w:val="0"/>
          <w:numId w:val="9"/>
        </w:numPr>
        <w:ind w:firstLineChars="0"/>
      </w:pPr>
      <w:r w:rsidRPr="00846659">
        <w:rPr>
          <w:rFonts w:hint="eastAsia"/>
        </w:rPr>
        <w:t>配置</w:t>
      </w:r>
      <w:r>
        <w:rPr>
          <w:rFonts w:hint="eastAsia"/>
        </w:rPr>
        <w:t>用户环境配置文件</w:t>
      </w:r>
    </w:p>
    <w:p w:rsidR="004D758E" w:rsidRPr="006B1521" w:rsidRDefault="004D758E" w:rsidP="004D758E">
      <w:pPr>
        <w:widowControl/>
        <w:ind w:leftChars="100" w:left="240"/>
        <w:jc w:val="left"/>
        <w:rPr>
          <w:rFonts w:ascii="宋体" w:hAnsi="宋体"/>
        </w:rPr>
      </w:pPr>
    </w:p>
    <w:p w:rsidR="00B62B6F" w:rsidRPr="00B62B6F" w:rsidRDefault="00B62B6F" w:rsidP="00B62B6F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B62B6F">
        <w:rPr>
          <w:rFonts w:ascii="宋体" w:hAnsi="宋体"/>
          <w:shd w:val="clear" w:color="auto" w:fill="D9D9D9" w:themeFill="background1" w:themeFillShade="D9"/>
        </w:rPr>
        <w:t>[SLEEP]</w:t>
      </w:r>
    </w:p>
    <w:p w:rsidR="00B62B6F" w:rsidRPr="00B62B6F" w:rsidRDefault="00B62B6F" w:rsidP="00B62B6F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B62B6F">
        <w:rPr>
          <w:rFonts w:ascii="宋体" w:hAnsi="宋体"/>
          <w:shd w:val="clear" w:color="auto" w:fill="D9D9D9" w:themeFill="background1" w:themeFillShade="D9"/>
        </w:rPr>
        <w:t>TIME1 = 350</w:t>
      </w:r>
    </w:p>
    <w:p w:rsidR="00B62B6F" w:rsidRPr="00B62B6F" w:rsidRDefault="00B62B6F" w:rsidP="00B62B6F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B62B6F">
        <w:rPr>
          <w:rFonts w:ascii="宋体" w:hAnsi="宋体"/>
          <w:shd w:val="clear" w:color="auto" w:fill="D9D9D9" w:themeFill="background1" w:themeFillShade="D9"/>
        </w:rPr>
        <w:t>TIME2 = 500</w:t>
      </w:r>
    </w:p>
    <w:p w:rsidR="00B62B6F" w:rsidRPr="00B62B6F" w:rsidRDefault="00B62B6F" w:rsidP="00B62B6F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B62B6F">
        <w:rPr>
          <w:rFonts w:ascii="宋体" w:hAnsi="宋体"/>
          <w:shd w:val="clear" w:color="auto" w:fill="D9D9D9" w:themeFill="background1" w:themeFillShade="D9"/>
        </w:rPr>
        <w:t>TIME3 = 500</w:t>
      </w:r>
    </w:p>
    <w:p w:rsidR="00B62B6F" w:rsidRPr="00B62B6F" w:rsidRDefault="00B62B6F" w:rsidP="00B62B6F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B62B6F">
        <w:rPr>
          <w:rFonts w:ascii="宋体" w:hAnsi="宋体"/>
          <w:shd w:val="clear" w:color="auto" w:fill="D9D9D9" w:themeFill="background1" w:themeFillShade="D9"/>
        </w:rPr>
        <w:t>QUERY = 100</w:t>
      </w:r>
    </w:p>
    <w:p w:rsidR="00B62B6F" w:rsidRPr="00B62B6F" w:rsidRDefault="00B62B6F" w:rsidP="00B62B6F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B62B6F">
        <w:rPr>
          <w:rFonts w:ascii="宋体" w:hAnsi="宋体"/>
          <w:shd w:val="clear" w:color="auto" w:fill="D9D9D9" w:themeFill="background1" w:themeFillShade="D9"/>
        </w:rPr>
        <w:t>LOG = 1</w:t>
      </w:r>
    </w:p>
    <w:p w:rsidR="00B62B6F" w:rsidRPr="00B62B6F" w:rsidRDefault="00B62B6F" w:rsidP="00B62B6F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B62B6F">
        <w:rPr>
          <w:rFonts w:ascii="宋体" w:hAnsi="宋体" w:hint="eastAsia"/>
          <w:shd w:val="clear" w:color="auto" w:fill="D9D9D9" w:themeFill="background1" w:themeFillShade="D9"/>
        </w:rPr>
        <w:t># 强制采集流水时间（分）</w:t>
      </w:r>
    </w:p>
    <w:p w:rsidR="00B62B6F" w:rsidRPr="00B62B6F" w:rsidRDefault="00B62B6F" w:rsidP="00B62B6F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B62B6F">
        <w:rPr>
          <w:rFonts w:ascii="宋体" w:hAnsi="宋体"/>
          <w:shd w:val="clear" w:color="auto" w:fill="D9D9D9" w:themeFill="background1" w:themeFillShade="D9"/>
        </w:rPr>
        <w:t>COLLFORCE=5</w:t>
      </w:r>
    </w:p>
    <w:p w:rsidR="00B62B6F" w:rsidRPr="00B62B6F" w:rsidRDefault="00B62B6F" w:rsidP="00B62B6F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B62B6F">
        <w:rPr>
          <w:rFonts w:ascii="宋体" w:hAnsi="宋体" w:hint="eastAsia"/>
          <w:shd w:val="clear" w:color="auto" w:fill="D9D9D9" w:themeFill="background1" w:themeFillShade="D9"/>
        </w:rPr>
        <w:t># 强制采集流水持续时间（分）</w:t>
      </w:r>
    </w:p>
    <w:p w:rsidR="00B62B6F" w:rsidRPr="00B62B6F" w:rsidRDefault="00B62B6F" w:rsidP="00B62B6F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B62B6F">
        <w:rPr>
          <w:rFonts w:ascii="宋体" w:hAnsi="宋体"/>
          <w:shd w:val="clear" w:color="auto" w:fill="D9D9D9" w:themeFill="background1" w:themeFillShade="D9"/>
        </w:rPr>
        <w:t>COLLFORCELAST=2</w:t>
      </w:r>
    </w:p>
    <w:p w:rsidR="00B62B6F" w:rsidRPr="00B62B6F" w:rsidRDefault="00B62B6F" w:rsidP="00B62B6F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B62B6F">
        <w:rPr>
          <w:rFonts w:ascii="宋体" w:hAnsi="宋体"/>
          <w:shd w:val="clear" w:color="auto" w:fill="D9D9D9" w:themeFill="background1" w:themeFillShade="D9"/>
        </w:rPr>
        <w:t>[SMARTFRONTCOUNT]</w:t>
      </w:r>
    </w:p>
    <w:p w:rsidR="00B62B6F" w:rsidRPr="00B62B6F" w:rsidRDefault="00B62B6F" w:rsidP="00B62B6F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B62B6F">
        <w:rPr>
          <w:rFonts w:ascii="宋体" w:hAnsi="宋体"/>
          <w:shd w:val="clear" w:color="auto" w:fill="D9D9D9" w:themeFill="background1" w:themeFillShade="D9"/>
        </w:rPr>
        <w:t>COUNT=3</w:t>
      </w:r>
    </w:p>
    <w:p w:rsidR="00B62B6F" w:rsidRPr="00B62B6F" w:rsidRDefault="00B62B6F" w:rsidP="00B62B6F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B62B6F">
        <w:rPr>
          <w:rFonts w:ascii="宋体" w:hAnsi="宋体"/>
          <w:shd w:val="clear" w:color="auto" w:fill="D9D9D9" w:themeFill="background1" w:themeFillShade="D9"/>
        </w:rPr>
        <w:t>[DEVICEQUERYCMD]</w:t>
      </w:r>
    </w:p>
    <w:p w:rsidR="00B62B6F" w:rsidRPr="00B62B6F" w:rsidRDefault="00B62B6F" w:rsidP="00B62B6F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B62B6F">
        <w:rPr>
          <w:rFonts w:ascii="宋体" w:hAnsi="宋体"/>
          <w:shd w:val="clear" w:color="auto" w:fill="D9D9D9" w:themeFill="background1" w:themeFillShade="D9"/>
        </w:rPr>
        <w:t>COUNT=1</w:t>
      </w:r>
    </w:p>
    <w:p w:rsidR="00B62B6F" w:rsidRPr="00B62B6F" w:rsidRDefault="00B62B6F" w:rsidP="00B62B6F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B62B6F">
        <w:rPr>
          <w:rFonts w:ascii="宋体" w:hAnsi="宋体"/>
          <w:shd w:val="clear" w:color="auto" w:fill="D9D9D9" w:themeFill="background1" w:themeFillShade="D9"/>
        </w:rPr>
        <w:t>SUBSIDY=0</w:t>
      </w:r>
    </w:p>
    <w:p w:rsidR="00B62B6F" w:rsidRPr="00B62B6F" w:rsidRDefault="00B62B6F" w:rsidP="00B62B6F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B62B6F">
        <w:rPr>
          <w:rFonts w:ascii="宋体" w:hAnsi="宋体" w:hint="eastAsia"/>
          <w:shd w:val="clear" w:color="auto" w:fill="D9D9D9" w:themeFill="background1" w:themeFillShade="D9"/>
        </w:rPr>
        <w:t>//前置注册信息</w:t>
      </w:r>
    </w:p>
    <w:p w:rsidR="00B62B6F" w:rsidRPr="00B62B6F" w:rsidRDefault="00B62B6F" w:rsidP="00B62B6F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B62B6F">
        <w:rPr>
          <w:rFonts w:ascii="宋体" w:hAnsi="宋体"/>
          <w:shd w:val="clear" w:color="auto" w:fill="D9D9D9" w:themeFill="background1" w:themeFillShade="D9"/>
        </w:rPr>
        <w:t xml:space="preserve">[SMARTFRONTREG] </w:t>
      </w:r>
    </w:p>
    <w:p w:rsidR="00B62B6F" w:rsidRPr="00B62B6F" w:rsidRDefault="00B62B6F" w:rsidP="00B62B6F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B62B6F">
        <w:rPr>
          <w:rFonts w:ascii="宋体" w:hAnsi="宋体" w:hint="eastAsia"/>
          <w:shd w:val="clear" w:color="auto" w:fill="D9D9D9" w:themeFill="background1" w:themeFillShade="D9"/>
        </w:rPr>
        <w:t>//功能号</w:t>
      </w:r>
    </w:p>
    <w:p w:rsidR="00B62B6F" w:rsidRPr="00B62B6F" w:rsidRDefault="00B62B6F" w:rsidP="00B62B6F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B62B6F">
        <w:rPr>
          <w:rFonts w:ascii="宋体" w:hAnsi="宋体"/>
          <w:shd w:val="clear" w:color="auto" w:fill="D9D9D9" w:themeFill="background1" w:themeFillShade="D9"/>
        </w:rPr>
        <w:t>MAINFUN=6000</w:t>
      </w:r>
    </w:p>
    <w:p w:rsidR="00B62B6F" w:rsidRPr="00B62B6F" w:rsidRDefault="00B62B6F" w:rsidP="00B62B6F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B62B6F">
        <w:rPr>
          <w:rFonts w:ascii="宋体" w:hAnsi="宋体"/>
          <w:shd w:val="clear" w:color="auto" w:fill="D9D9D9" w:themeFill="background1" w:themeFillShade="D9"/>
        </w:rPr>
        <w:t>HostName=10.255.253.11</w:t>
      </w:r>
    </w:p>
    <w:p w:rsidR="00B62B6F" w:rsidRPr="00B62B6F" w:rsidRDefault="00B62B6F" w:rsidP="00B62B6F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B62B6F">
        <w:rPr>
          <w:rFonts w:ascii="宋体" w:hAnsi="宋体"/>
          <w:shd w:val="clear" w:color="auto" w:fill="D9D9D9" w:themeFill="background1" w:themeFillShade="D9"/>
        </w:rPr>
        <w:t>ServerPort=4000</w:t>
      </w:r>
    </w:p>
    <w:p w:rsidR="00B62B6F" w:rsidRPr="00B62B6F" w:rsidRDefault="00B62B6F" w:rsidP="00B62B6F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B62B6F">
        <w:rPr>
          <w:rFonts w:ascii="宋体" w:hAnsi="宋体"/>
          <w:shd w:val="clear" w:color="auto" w:fill="D9D9D9" w:themeFill="background1" w:themeFillShade="D9"/>
        </w:rPr>
        <w:t>REGNO=3</w:t>
      </w:r>
    </w:p>
    <w:p w:rsidR="00B62B6F" w:rsidRPr="00B62B6F" w:rsidRDefault="00B62B6F" w:rsidP="00B62B6F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B62B6F">
        <w:rPr>
          <w:rFonts w:ascii="宋体" w:hAnsi="宋体"/>
          <w:shd w:val="clear" w:color="auto" w:fill="D9D9D9" w:themeFill="background1" w:themeFillShade="D9"/>
        </w:rPr>
        <w:t>KEY=2FE37980D38367EF</w:t>
      </w:r>
    </w:p>
    <w:p w:rsidR="004D758E" w:rsidRPr="00F60190" w:rsidRDefault="00B62B6F" w:rsidP="00B62B6F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B62B6F">
        <w:rPr>
          <w:rFonts w:ascii="宋体" w:hAnsi="宋体"/>
          <w:shd w:val="clear" w:color="auto" w:fill="D9D9D9" w:themeFill="background1" w:themeFillShade="D9"/>
        </w:rPr>
        <w:t>REGISTER=1</w:t>
      </w:r>
    </w:p>
    <w:p w:rsidR="004D758E" w:rsidRDefault="004D758E" w:rsidP="004D758E">
      <w:pPr>
        <w:pStyle w:val="ac"/>
        <w:ind w:leftChars="400" w:left="960" w:firstLineChars="0" w:firstLine="0"/>
      </w:pPr>
    </w:p>
    <w:p w:rsidR="004D758E" w:rsidRPr="00F60190" w:rsidRDefault="004D758E" w:rsidP="00FC18B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</w:p>
    <w:p w:rsidR="003053A8" w:rsidRDefault="003053A8" w:rsidP="00B64FC3">
      <w:pPr>
        <w:pStyle w:val="ac"/>
        <w:ind w:leftChars="400" w:left="960" w:firstLineChars="0" w:firstLine="0"/>
      </w:pPr>
    </w:p>
    <w:p w:rsidR="00753B76" w:rsidRDefault="00753B76" w:rsidP="007A3122">
      <w:pPr>
        <w:pStyle w:val="3"/>
        <w:numPr>
          <w:ilvl w:val="1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W</w:t>
      </w:r>
      <w:r>
        <w:rPr>
          <w:rFonts w:ascii="宋体" w:hAnsi="宋体" w:hint="eastAsia"/>
          <w:sz w:val="28"/>
        </w:rPr>
        <w:t>eb应用</w:t>
      </w:r>
    </w:p>
    <w:p w:rsidR="00793B23" w:rsidRDefault="00893742" w:rsidP="00793B23">
      <w:r>
        <w:rPr>
          <w:rFonts w:ascii="宋体" w:hAnsi="宋体" w:hint="eastAsia"/>
        </w:rPr>
        <w:t>Web服务器</w:t>
      </w:r>
      <w:r w:rsidR="00793B23">
        <w:rPr>
          <w:rFonts w:ascii="宋体" w:hAnsi="宋体" w:hint="eastAsia"/>
        </w:rPr>
        <w:t>：</w:t>
      </w:r>
      <w:r w:rsidR="001E28BD">
        <w:rPr>
          <w:rFonts w:ascii="Palatino Linotype" w:hAnsi="Palatino Linotype" w:cs="宋体" w:hint="eastAsia"/>
          <w:sz w:val="18"/>
          <w:szCs w:val="18"/>
        </w:rPr>
        <w:t>113.54.15.124</w:t>
      </w:r>
      <w:r w:rsidR="00793B23">
        <w:rPr>
          <w:rFonts w:hint="eastAsia"/>
        </w:rPr>
        <w:t xml:space="preserve"> </w:t>
      </w:r>
      <w:r w:rsidR="00793B23">
        <w:rPr>
          <w:rFonts w:hint="eastAsia"/>
        </w:rPr>
        <w:t>直连</w:t>
      </w:r>
      <w:r w:rsidR="00793B23">
        <w:rPr>
          <w:rFonts w:hint="eastAsia"/>
        </w:rPr>
        <w:t>drtp</w:t>
      </w:r>
      <w:r w:rsidR="00793B23">
        <w:rPr>
          <w:rFonts w:hint="eastAsia"/>
        </w:rPr>
        <w:t>节点</w:t>
      </w:r>
    </w:p>
    <w:p w:rsidR="00D8699A" w:rsidRPr="00D8699A" w:rsidRDefault="00D8699A" w:rsidP="00793B23"/>
    <w:p w:rsidR="00CA5455" w:rsidRPr="00AC1C8A" w:rsidRDefault="00AC1C8A" w:rsidP="00AC1C8A">
      <w:pPr>
        <w:rPr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r w:rsidR="00CA5455" w:rsidRPr="00AC1C8A">
        <w:rPr>
          <w:rFonts w:hint="eastAsia"/>
          <w:b/>
        </w:rPr>
        <w:t>主机信息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CA5455" w:rsidTr="00621423">
        <w:tc>
          <w:tcPr>
            <w:tcW w:w="2235" w:type="dxa"/>
          </w:tcPr>
          <w:p w:rsidR="00CA5455" w:rsidRDefault="00CA545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服务器名或域名</w:t>
            </w:r>
          </w:p>
        </w:tc>
        <w:tc>
          <w:tcPr>
            <w:tcW w:w="6293" w:type="dxa"/>
          </w:tcPr>
          <w:p w:rsidR="00CA5455" w:rsidRDefault="001E28BD" w:rsidP="00621423">
            <w:pPr>
              <w:rPr>
                <w:rFonts w:ascii="宋体" w:hAnsi="宋体"/>
              </w:rPr>
            </w:pPr>
            <w:r w:rsidRPr="001E28BD">
              <w:rPr>
                <w:rFonts w:ascii="宋体" w:hAnsi="宋体"/>
              </w:rPr>
              <w:t>YKT-WEB1</w:t>
            </w:r>
          </w:p>
        </w:tc>
      </w:tr>
      <w:tr w:rsidR="00CA5455" w:rsidTr="00621423">
        <w:tc>
          <w:tcPr>
            <w:tcW w:w="2235" w:type="dxa"/>
          </w:tcPr>
          <w:p w:rsidR="00CA5455" w:rsidRDefault="00CA545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  <w:tc>
          <w:tcPr>
            <w:tcW w:w="6293" w:type="dxa"/>
          </w:tcPr>
          <w:p w:rsidR="00CA5455" w:rsidRPr="0056212E" w:rsidRDefault="001E28BD" w:rsidP="00F60190">
            <w:r>
              <w:rPr>
                <w:rFonts w:ascii="Palatino Linotype" w:hAnsi="Palatino Linotype" w:cs="宋体" w:hint="eastAsia"/>
                <w:sz w:val="18"/>
                <w:szCs w:val="18"/>
              </w:rPr>
              <w:t>113.54.15.124</w:t>
            </w:r>
          </w:p>
        </w:tc>
      </w:tr>
      <w:tr w:rsidR="00CA5455" w:rsidTr="00621423">
        <w:tc>
          <w:tcPr>
            <w:tcW w:w="2235" w:type="dxa"/>
          </w:tcPr>
          <w:p w:rsidR="00CA5455" w:rsidRDefault="00CA545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6293" w:type="dxa"/>
          </w:tcPr>
          <w:p w:rsidR="00CA5455" w:rsidRDefault="001E28BD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root</w:t>
            </w:r>
          </w:p>
        </w:tc>
      </w:tr>
      <w:tr w:rsidR="00CA5455" w:rsidTr="00621423">
        <w:tc>
          <w:tcPr>
            <w:tcW w:w="2235" w:type="dxa"/>
          </w:tcPr>
          <w:p w:rsidR="00CA5455" w:rsidRDefault="00CA545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6293" w:type="dxa"/>
          </w:tcPr>
          <w:p w:rsidR="00CA5455" w:rsidRPr="001E28BD" w:rsidRDefault="001E28BD" w:rsidP="006214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root</w:t>
            </w:r>
            <w:r w:rsidRPr="003F59EA"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SCND@ecardserver</w:t>
            </w:r>
          </w:p>
        </w:tc>
      </w:tr>
      <w:tr w:rsidR="00D8699A" w:rsidTr="00621423">
        <w:tc>
          <w:tcPr>
            <w:tcW w:w="2235" w:type="dxa"/>
          </w:tcPr>
          <w:p w:rsidR="00D8699A" w:rsidRDefault="00D8699A" w:rsidP="00D8699A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应用程序清单</w:t>
            </w:r>
          </w:p>
        </w:tc>
        <w:tc>
          <w:tcPr>
            <w:tcW w:w="6293" w:type="dxa"/>
          </w:tcPr>
          <w:p w:rsidR="001E28BD" w:rsidRDefault="001E28BD" w:rsidP="009A1E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一卡通综合信息门户</w:t>
            </w:r>
          </w:p>
          <w:p w:rsidR="001E28BD" w:rsidRDefault="001E28BD" w:rsidP="006214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考勤系统</w:t>
            </w:r>
          </w:p>
          <w:p w:rsidR="009A1EE9" w:rsidRDefault="001E28BD" w:rsidP="006214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会议签到系统</w:t>
            </w:r>
          </w:p>
          <w:p w:rsidR="001E28BD" w:rsidRDefault="001E28BD" w:rsidP="001E28B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监控系统</w:t>
            </w:r>
          </w:p>
          <w:p w:rsidR="001E28BD" w:rsidRPr="009A1EE9" w:rsidRDefault="001E28BD" w:rsidP="00621423">
            <w:pPr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自助多媒体系统</w:t>
            </w:r>
          </w:p>
        </w:tc>
      </w:tr>
      <w:tr w:rsidR="00D8699A" w:rsidTr="00621423">
        <w:tc>
          <w:tcPr>
            <w:tcW w:w="2235" w:type="dxa"/>
          </w:tcPr>
          <w:p w:rsidR="00D8699A" w:rsidRDefault="00D8699A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安装目录</w:t>
            </w:r>
          </w:p>
        </w:tc>
        <w:tc>
          <w:tcPr>
            <w:tcW w:w="6293" w:type="dxa"/>
          </w:tcPr>
          <w:p w:rsidR="00D8699A" w:rsidRDefault="00D8699A" w:rsidP="00D8699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物理位置：/</w:t>
            </w:r>
            <w:r w:rsidR="002E73E9">
              <w:rPr>
                <w:rFonts w:ascii="宋体" w:hAnsi="宋体" w:hint="eastAsia"/>
              </w:rPr>
              <w:t>opt</w:t>
            </w:r>
            <w:r>
              <w:rPr>
                <w:rFonts w:ascii="宋体" w:hAnsi="宋体" w:hint="eastAsia"/>
              </w:rPr>
              <w:t>/sungard</w:t>
            </w:r>
          </w:p>
          <w:p w:rsidR="00D8699A" w:rsidRDefault="00D8699A" w:rsidP="00D8699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以后所有操作相关目录说明都以/opt/sungard为默认路径</w:t>
            </w:r>
          </w:p>
        </w:tc>
      </w:tr>
    </w:tbl>
    <w:p w:rsidR="00984085" w:rsidRDefault="00984085" w:rsidP="00CA5455">
      <w:pPr>
        <w:rPr>
          <w:rFonts w:ascii="宋体" w:hAnsi="宋体"/>
        </w:rPr>
      </w:pPr>
    </w:p>
    <w:p w:rsidR="00CA5455" w:rsidRPr="00FD722C" w:rsidRDefault="0070296C" w:rsidP="00CA5455">
      <w:pPr>
        <w:rPr>
          <w:b/>
        </w:rPr>
      </w:pPr>
      <w:r>
        <w:rPr>
          <w:rFonts w:hint="eastAsia"/>
          <w:b/>
        </w:rPr>
        <w:t>B</w:t>
      </w:r>
      <w:r w:rsidR="00984085">
        <w:rPr>
          <w:rFonts w:hint="eastAsia"/>
          <w:b/>
        </w:rPr>
        <w:t>、</w:t>
      </w:r>
      <w:r w:rsidR="00CA5455" w:rsidRPr="00984085">
        <w:rPr>
          <w:rFonts w:hint="eastAsia"/>
          <w:b/>
        </w:rPr>
        <w:t>应用系统启动、检查、停止步骤</w:t>
      </w:r>
    </w:p>
    <w:p w:rsidR="00D8699A" w:rsidRPr="00D8699A" w:rsidRDefault="00D8699A" w:rsidP="00CA5455">
      <w:pPr>
        <w:rPr>
          <w:rFonts w:ascii="宋体" w:hAnsi="宋体"/>
          <w:b/>
        </w:rPr>
      </w:pPr>
      <w:r w:rsidRPr="00D8699A">
        <w:rPr>
          <w:rFonts w:ascii="宋体" w:hAnsi="宋体" w:hint="eastAsia"/>
          <w:b/>
        </w:rPr>
        <w:t>1、</w:t>
      </w:r>
      <w:r w:rsidR="002B3AC5" w:rsidRPr="002B3AC5">
        <w:rPr>
          <w:rFonts w:ascii="宋体" w:hAnsi="宋体"/>
          <w:b/>
        </w:rPr>
        <w:t>113.54.15.124</w:t>
      </w:r>
      <w:r w:rsidRPr="00D8699A">
        <w:rPr>
          <w:rFonts w:ascii="宋体" w:hAnsi="宋体" w:hint="eastAsia"/>
          <w:b/>
        </w:rPr>
        <w:t>上的应用程序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t>用</w:t>
      </w:r>
      <w:r w:rsidR="00233BFC">
        <w:rPr>
          <w:rFonts w:ascii="宋体" w:hAnsi="宋体" w:hint="eastAsia"/>
        </w:rPr>
        <w:t>root</w:t>
      </w:r>
      <w:r>
        <w:rPr>
          <w:rFonts w:ascii="宋体" w:hAnsi="宋体" w:hint="eastAsia"/>
        </w:rPr>
        <w:t>用户登陆到</w:t>
      </w:r>
      <w:r w:rsidR="00B70D32">
        <w:rPr>
          <w:rFonts w:ascii="宋体" w:hAnsi="宋体" w:hint="eastAsia"/>
        </w:rPr>
        <w:t>服务器</w:t>
      </w:r>
      <w:r>
        <w:rPr>
          <w:rFonts w:ascii="宋体" w:hAnsi="宋体" w:hint="eastAsia"/>
        </w:rPr>
        <w:t>执行下面的命令：</w:t>
      </w:r>
    </w:p>
    <w:p w:rsidR="00CA5455" w:rsidRDefault="006677F3" w:rsidP="00CA5455">
      <w:pPr>
        <w:rPr>
          <w:rFonts w:ascii="宋体" w:hAnsi="宋体"/>
        </w:rPr>
      </w:pPr>
      <w:r>
        <w:rPr>
          <w:rFonts w:ascii="宋体" w:hAnsi="宋体" w:hint="eastAsia"/>
        </w:rPr>
        <w:t xml:space="preserve">$cd </w:t>
      </w:r>
      <w:r w:rsidRPr="00487ED6">
        <w:rPr>
          <w:rFonts w:ascii="宋体" w:hAnsi="宋体"/>
        </w:rPr>
        <w:t>/opt/sungard/tomcatForEcard/bin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t>启动：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r w:rsidR="00F2795E" w:rsidRPr="00487ED6">
        <w:rPr>
          <w:rFonts w:ascii="宋体" w:hAnsi="宋体"/>
        </w:rPr>
        <w:t>startup.sh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t>停止：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r w:rsidR="00F2795E" w:rsidRPr="00D5492A">
        <w:rPr>
          <w:rFonts w:ascii="宋体" w:hAnsi="宋体"/>
        </w:rPr>
        <w:t>shutdown.sh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t>检查：</w:t>
      </w:r>
    </w:p>
    <w:p w:rsidR="00CA5455" w:rsidRDefault="00F2795E" w:rsidP="00CA5455">
      <w:pPr>
        <w:rPr>
          <w:rFonts w:ascii="宋体" w:hAnsi="宋体"/>
        </w:rPr>
      </w:pPr>
      <w:r>
        <w:rPr>
          <w:rFonts w:ascii="宋体" w:hAnsi="宋体" w:hint="eastAsia"/>
        </w:rPr>
        <w:tab/>
        <w:t xml:space="preserve">$ps </w:t>
      </w:r>
      <w:r>
        <w:rPr>
          <w:rFonts w:ascii="宋体" w:hAnsi="宋体"/>
        </w:rPr>
        <w:t>–</w:t>
      </w:r>
      <w:r>
        <w:rPr>
          <w:rFonts w:ascii="宋体" w:hAnsi="宋体" w:hint="eastAsia"/>
        </w:rPr>
        <w:t>ef|grep java</w:t>
      </w:r>
    </w:p>
    <w:p w:rsidR="00F25507" w:rsidRDefault="00CA5455" w:rsidP="00793B23">
      <w:r>
        <w:rPr>
          <w:rFonts w:hint="eastAsia"/>
        </w:rPr>
        <w:t xml:space="preserve"> </w:t>
      </w:r>
    </w:p>
    <w:p w:rsidR="00B70D32" w:rsidRDefault="00B70D32" w:rsidP="00793B23"/>
    <w:tbl>
      <w:tblPr>
        <w:tblStyle w:val="ab"/>
        <w:tblW w:w="9180" w:type="dxa"/>
        <w:tblLook w:val="04A0"/>
      </w:tblPr>
      <w:tblGrid>
        <w:gridCol w:w="2148"/>
        <w:gridCol w:w="4536"/>
        <w:gridCol w:w="2496"/>
      </w:tblGrid>
      <w:tr w:rsidR="00B70D32" w:rsidTr="00B70D32">
        <w:tc>
          <w:tcPr>
            <w:tcW w:w="2148" w:type="dxa"/>
            <w:shd w:val="clear" w:color="auto" w:fill="BFBFBF" w:themeFill="background1" w:themeFillShade="BF"/>
          </w:tcPr>
          <w:p w:rsidR="00B70D32" w:rsidRDefault="00B70D32" w:rsidP="00793B23">
            <w:r>
              <w:rPr>
                <w:rFonts w:hint="eastAsia"/>
              </w:rPr>
              <w:t>应用系统名称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B70D32" w:rsidRDefault="00B70D32" w:rsidP="00B70D32">
            <w:r>
              <w:rPr>
                <w:rFonts w:hint="eastAsia"/>
              </w:rPr>
              <w:t>系统访问网址</w:t>
            </w:r>
          </w:p>
        </w:tc>
        <w:tc>
          <w:tcPr>
            <w:tcW w:w="2496" w:type="dxa"/>
            <w:shd w:val="clear" w:color="auto" w:fill="BFBFBF" w:themeFill="background1" w:themeFillShade="BF"/>
          </w:tcPr>
          <w:p w:rsidR="00B70D32" w:rsidRDefault="00B70D32" w:rsidP="00B70D32">
            <w:r>
              <w:rPr>
                <w:rFonts w:hint="eastAsia"/>
              </w:rPr>
              <w:t>默认管理员用户名和密码</w:t>
            </w:r>
          </w:p>
        </w:tc>
      </w:tr>
      <w:tr w:rsidR="00B70D32" w:rsidTr="00B70D32">
        <w:tc>
          <w:tcPr>
            <w:tcW w:w="2148" w:type="dxa"/>
          </w:tcPr>
          <w:p w:rsidR="00B70D32" w:rsidRDefault="0070296C" w:rsidP="00793B23">
            <w:r>
              <w:rPr>
                <w:rFonts w:hint="eastAsia"/>
                <w:sz w:val="18"/>
                <w:szCs w:val="18"/>
              </w:rPr>
              <w:t>一卡通综合信息门户</w:t>
            </w:r>
          </w:p>
        </w:tc>
        <w:tc>
          <w:tcPr>
            <w:tcW w:w="4536" w:type="dxa"/>
          </w:tcPr>
          <w:p w:rsidR="00B70D32" w:rsidRDefault="009A1857" w:rsidP="00793B23">
            <w:hyperlink r:id="rId8" w:history="1">
              <w:r w:rsidR="0070296C" w:rsidRPr="00682BE8">
                <w:rPr>
                  <w:rFonts w:hint="eastAsia"/>
                </w:rPr>
                <w:t>http://</w:t>
              </w:r>
              <w:r w:rsidR="0070296C">
                <w:rPr>
                  <w:rFonts w:hint="eastAsia"/>
                </w:rPr>
                <w:t>113.54.15.124</w:t>
              </w:r>
            </w:hyperlink>
          </w:p>
        </w:tc>
        <w:tc>
          <w:tcPr>
            <w:tcW w:w="2496" w:type="dxa"/>
          </w:tcPr>
          <w:p w:rsidR="00B70D32" w:rsidRPr="0070296C" w:rsidRDefault="0070296C" w:rsidP="00B70D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admin/admin@CN</w:t>
            </w:r>
          </w:p>
        </w:tc>
      </w:tr>
      <w:tr w:rsidR="00B70D32" w:rsidTr="00B70D32">
        <w:tc>
          <w:tcPr>
            <w:tcW w:w="2148" w:type="dxa"/>
          </w:tcPr>
          <w:p w:rsidR="00B70D32" w:rsidRDefault="0070296C" w:rsidP="00793B23">
            <w:r>
              <w:rPr>
                <w:rFonts w:hint="eastAsia"/>
                <w:sz w:val="18"/>
                <w:szCs w:val="18"/>
              </w:rPr>
              <w:t>考勤系统</w:t>
            </w:r>
          </w:p>
        </w:tc>
        <w:tc>
          <w:tcPr>
            <w:tcW w:w="4536" w:type="dxa"/>
          </w:tcPr>
          <w:p w:rsidR="00B70D32" w:rsidRDefault="009A1857" w:rsidP="009F4354">
            <w:hyperlink r:id="rId9" w:history="1">
              <w:r w:rsidR="0070296C" w:rsidRPr="003F57DF">
                <w:rPr>
                  <w:rStyle w:val="ad"/>
                  <w:rFonts w:hint="eastAsia"/>
                </w:rPr>
                <w:t>http://113.54.15.124:8080/check</w:t>
              </w:r>
            </w:hyperlink>
          </w:p>
        </w:tc>
        <w:tc>
          <w:tcPr>
            <w:tcW w:w="2496" w:type="dxa"/>
          </w:tcPr>
          <w:p w:rsidR="00B70D32" w:rsidRDefault="00B41DD1" w:rsidP="00793B23">
            <w:r>
              <w:rPr>
                <w:rFonts w:ascii="宋体" w:hAnsi="宋体" w:hint="eastAsia"/>
              </w:rPr>
              <w:t>a</w:t>
            </w:r>
            <w:r w:rsidR="0070296C">
              <w:rPr>
                <w:rFonts w:ascii="宋体" w:hAnsi="宋体" w:hint="eastAsia"/>
              </w:rPr>
              <w:t>dmin/admin</w:t>
            </w:r>
          </w:p>
        </w:tc>
      </w:tr>
      <w:tr w:rsidR="00B70D32" w:rsidTr="00B70D32">
        <w:tc>
          <w:tcPr>
            <w:tcW w:w="2148" w:type="dxa"/>
          </w:tcPr>
          <w:p w:rsidR="00B70D32" w:rsidRDefault="0070296C" w:rsidP="00793B23">
            <w:pPr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会议签到系统</w:t>
            </w:r>
          </w:p>
        </w:tc>
        <w:tc>
          <w:tcPr>
            <w:tcW w:w="4536" w:type="dxa"/>
          </w:tcPr>
          <w:p w:rsidR="00B70D32" w:rsidRPr="00B70D32" w:rsidRDefault="009A1857" w:rsidP="00D8699A">
            <w:hyperlink r:id="rId10" w:history="1">
              <w:r w:rsidR="0070296C" w:rsidRPr="00682BE8">
                <w:rPr>
                  <w:rFonts w:hint="eastAsia"/>
                </w:rPr>
                <w:t>http://</w:t>
              </w:r>
              <w:r w:rsidR="0070296C">
                <w:rPr>
                  <w:rFonts w:hint="eastAsia"/>
                </w:rPr>
                <w:t>113.54.15.124</w:t>
              </w:r>
              <w:r w:rsidR="0070296C" w:rsidRPr="00682BE8">
                <w:rPr>
                  <w:rFonts w:hint="eastAsia"/>
                </w:rPr>
                <w:t>:8080/conference</w:t>
              </w:r>
            </w:hyperlink>
          </w:p>
        </w:tc>
        <w:tc>
          <w:tcPr>
            <w:tcW w:w="2496" w:type="dxa"/>
          </w:tcPr>
          <w:p w:rsidR="00B70D32" w:rsidRPr="00B41DD1" w:rsidRDefault="00B41DD1" w:rsidP="00793B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admin/111111</w:t>
            </w:r>
          </w:p>
        </w:tc>
      </w:tr>
      <w:tr w:rsidR="00B70D32" w:rsidTr="00B70D32">
        <w:tc>
          <w:tcPr>
            <w:tcW w:w="2148" w:type="dxa"/>
          </w:tcPr>
          <w:p w:rsidR="00B70D32" w:rsidRDefault="0070296C" w:rsidP="00793B23">
            <w:pPr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监控系统</w:t>
            </w:r>
          </w:p>
        </w:tc>
        <w:tc>
          <w:tcPr>
            <w:tcW w:w="4536" w:type="dxa"/>
          </w:tcPr>
          <w:p w:rsidR="00B70D32" w:rsidRPr="00B70D32" w:rsidRDefault="009A1857" w:rsidP="00D8699A">
            <w:hyperlink r:id="rId11" w:history="1">
              <w:r w:rsidR="0070296C" w:rsidRPr="00682BE8">
                <w:rPr>
                  <w:rFonts w:hint="eastAsia"/>
                </w:rPr>
                <w:t>http://</w:t>
              </w:r>
              <w:r w:rsidR="0070296C">
                <w:rPr>
                  <w:rFonts w:hint="eastAsia"/>
                </w:rPr>
                <w:t>113.54.15.124</w:t>
              </w:r>
              <w:r w:rsidR="0070296C" w:rsidRPr="00682BE8">
                <w:rPr>
                  <w:rFonts w:hint="eastAsia"/>
                </w:rPr>
                <w:t>:8080/monitorsys</w:t>
              </w:r>
            </w:hyperlink>
          </w:p>
        </w:tc>
        <w:tc>
          <w:tcPr>
            <w:tcW w:w="2496" w:type="dxa"/>
          </w:tcPr>
          <w:p w:rsidR="00B70D32" w:rsidRPr="0070296C" w:rsidRDefault="0070296C" w:rsidP="00B70D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  <w:r>
              <w:rPr>
                <w:rFonts w:hint="eastAsia"/>
                <w:sz w:val="18"/>
                <w:szCs w:val="18"/>
              </w:rPr>
              <w:t>/admin</w:t>
            </w:r>
          </w:p>
        </w:tc>
      </w:tr>
      <w:tr w:rsidR="00B70D32" w:rsidTr="00B70D32">
        <w:tc>
          <w:tcPr>
            <w:tcW w:w="2148" w:type="dxa"/>
          </w:tcPr>
          <w:p w:rsidR="00B70D32" w:rsidRDefault="0070296C" w:rsidP="00793B23">
            <w:pPr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自助多媒体系统</w:t>
            </w:r>
          </w:p>
        </w:tc>
        <w:tc>
          <w:tcPr>
            <w:tcW w:w="4536" w:type="dxa"/>
          </w:tcPr>
          <w:p w:rsidR="00B70D32" w:rsidRPr="00B70D32" w:rsidRDefault="0070296C" w:rsidP="009F4354">
            <w:r>
              <w:rPr>
                <w:rFonts w:hint="eastAsia"/>
                <w:sz w:val="18"/>
                <w:szCs w:val="18"/>
              </w:rPr>
              <w:t>http://113.54.15.124:8080/smartcardweb</w:t>
            </w:r>
          </w:p>
        </w:tc>
        <w:tc>
          <w:tcPr>
            <w:tcW w:w="2496" w:type="dxa"/>
          </w:tcPr>
          <w:p w:rsidR="00B70D32" w:rsidRDefault="00B41DD1" w:rsidP="003D1E64">
            <w:r>
              <w:rPr>
                <w:rFonts w:ascii="宋体" w:hAnsi="宋体" w:hint="eastAsia"/>
              </w:rPr>
              <w:t>无</w:t>
            </w:r>
          </w:p>
        </w:tc>
      </w:tr>
    </w:tbl>
    <w:p w:rsidR="00B70D32" w:rsidRDefault="00B70D32" w:rsidP="00793B23"/>
    <w:p w:rsidR="00B70D32" w:rsidRDefault="00B70D32" w:rsidP="00793B23"/>
    <w:p w:rsidR="00C02803" w:rsidRDefault="00C02803" w:rsidP="00D0457B">
      <w:pPr>
        <w:ind w:firstLine="420"/>
        <w:rPr>
          <w:rFonts w:ascii="宋体" w:hAnsi="宋体"/>
        </w:rPr>
      </w:pPr>
    </w:p>
    <w:p w:rsidR="00E8393A" w:rsidRPr="003044A6" w:rsidRDefault="003044A6" w:rsidP="003044A6">
      <w:pPr>
        <w:rPr>
          <w:b/>
        </w:rPr>
      </w:pPr>
      <w:r>
        <w:rPr>
          <w:rFonts w:hint="eastAsia"/>
          <w:b/>
        </w:rPr>
        <w:t>D</w:t>
      </w:r>
      <w:r>
        <w:rPr>
          <w:rFonts w:hint="eastAsia"/>
          <w:b/>
        </w:rPr>
        <w:t>、</w:t>
      </w:r>
      <w:r w:rsidR="00E8393A" w:rsidRPr="003044A6">
        <w:rPr>
          <w:rFonts w:hint="eastAsia"/>
          <w:b/>
        </w:rPr>
        <w:t>安装过程</w:t>
      </w:r>
    </w:p>
    <w:p w:rsidR="004736FB" w:rsidRDefault="004736FB" w:rsidP="004736FB">
      <w:pPr>
        <w:pStyle w:val="ac"/>
        <w:numPr>
          <w:ilvl w:val="0"/>
          <w:numId w:val="9"/>
        </w:numPr>
        <w:ind w:firstLineChars="0"/>
      </w:pPr>
      <w:r w:rsidRPr="00846659">
        <w:rPr>
          <w:rFonts w:hint="eastAsia"/>
        </w:rPr>
        <w:t>上传应用软件包</w:t>
      </w:r>
    </w:p>
    <w:p w:rsidR="004736FB" w:rsidRDefault="004736FB" w:rsidP="00B64FC3">
      <w:pPr>
        <w:ind w:leftChars="175" w:left="420"/>
      </w:pPr>
      <w:r>
        <w:rPr>
          <w:rFonts w:hint="eastAsia"/>
        </w:rPr>
        <w:t>目录规划方式</w:t>
      </w:r>
    </w:p>
    <w:p w:rsidR="00D8699A" w:rsidRDefault="00D8699A" w:rsidP="00B64FC3">
      <w:pPr>
        <w:ind w:leftChars="175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B7F09">
        <w:rPr>
          <w:rFonts w:hint="eastAsia"/>
        </w:rPr>
        <w:t>113.54.15.124</w:t>
      </w:r>
      <w:r>
        <w:rPr>
          <w:rFonts w:hint="eastAsia"/>
        </w:rPr>
        <w:t>的目录结构</w:t>
      </w:r>
    </w:p>
    <w:p w:rsidR="00102EA0" w:rsidRDefault="004F7F61" w:rsidP="00360D93">
      <w:pPr>
        <w:ind w:leftChars="175" w:left="420"/>
      </w:pPr>
      <w:r w:rsidRPr="004F7F61">
        <w:t>/opt/sungard</w:t>
      </w:r>
    </w:p>
    <w:p w:rsidR="00BA4834" w:rsidRDefault="004736FB" w:rsidP="00B64FC3">
      <w:pPr>
        <w:ind w:firstLineChars="175" w:firstLine="420"/>
      </w:pPr>
      <w:r>
        <w:rPr>
          <w:rFonts w:hint="eastAsia"/>
        </w:rPr>
        <w:t>|_</w:t>
      </w:r>
      <w:r w:rsidR="00102EA0" w:rsidRPr="00102EA0">
        <w:rPr>
          <w:rFonts w:ascii="宋体" w:hAnsi="宋体"/>
        </w:rPr>
        <w:t xml:space="preserve"> tomcatForEcard</w:t>
      </w:r>
      <w:r w:rsidR="00102EA0">
        <w:rPr>
          <w:rFonts w:hint="eastAsia"/>
        </w:rPr>
        <w:t xml:space="preserve"> </w:t>
      </w:r>
    </w:p>
    <w:p w:rsidR="00AA66E4" w:rsidRDefault="00AA66E4" w:rsidP="00B64FC3">
      <w:pPr>
        <w:ind w:firstLineChars="175" w:firstLine="420"/>
        <w:rPr>
          <w:rFonts w:ascii="宋体" w:hAnsi="宋体"/>
        </w:rPr>
      </w:pPr>
      <w:r>
        <w:rPr>
          <w:rFonts w:hint="eastAsia"/>
        </w:rPr>
        <w:t>|_</w:t>
      </w:r>
      <w:r w:rsidRPr="00BA4834">
        <w:rPr>
          <w:rFonts w:ascii="宋体" w:hAnsi="宋体"/>
        </w:rPr>
        <w:t xml:space="preserve"> </w:t>
      </w:r>
      <w:r w:rsidRPr="00102EA0">
        <w:rPr>
          <w:rFonts w:ascii="宋体" w:hAnsi="宋体"/>
        </w:rPr>
        <w:t>tomcatForWebapps</w:t>
      </w:r>
    </w:p>
    <w:p w:rsidR="00AA66E4" w:rsidRDefault="00AA66E4" w:rsidP="00B64FC3">
      <w:pPr>
        <w:ind w:firstLineChars="175" w:firstLine="420"/>
        <w:rPr>
          <w:rFonts w:ascii="宋体" w:hAnsi="宋体"/>
        </w:rPr>
      </w:pPr>
      <w:r>
        <w:rPr>
          <w:rFonts w:hint="eastAsia"/>
        </w:rPr>
        <w:t>|_</w:t>
      </w:r>
      <w:r w:rsidRPr="00BA4834">
        <w:rPr>
          <w:rFonts w:ascii="宋体" w:hAnsi="宋体"/>
        </w:rPr>
        <w:t xml:space="preserve"> </w:t>
      </w:r>
      <w:r w:rsidRPr="00102EA0">
        <w:rPr>
          <w:rFonts w:ascii="宋体" w:hAnsi="宋体"/>
        </w:rPr>
        <w:t>webapps</w:t>
      </w:r>
    </w:p>
    <w:p w:rsidR="003D1E64" w:rsidRDefault="003D1E64" w:rsidP="00B64FC3">
      <w:pPr>
        <w:ind w:firstLineChars="175" w:firstLine="422"/>
        <w:rPr>
          <w:b/>
        </w:rPr>
      </w:pPr>
    </w:p>
    <w:p w:rsidR="00D8699A" w:rsidRDefault="00D8699A" w:rsidP="00B64FC3">
      <w:pPr>
        <w:ind w:firstLineChars="175" w:firstLine="422"/>
        <w:rPr>
          <w:b/>
        </w:rPr>
      </w:pPr>
    </w:p>
    <w:p w:rsidR="00D8699A" w:rsidRPr="003044A6" w:rsidRDefault="00D8699A" w:rsidP="00B64FC3">
      <w:pPr>
        <w:ind w:firstLineChars="175" w:firstLine="422"/>
        <w:rPr>
          <w:b/>
        </w:rPr>
      </w:pPr>
    </w:p>
    <w:p w:rsidR="00E8393A" w:rsidRDefault="00B37303" w:rsidP="00485B27">
      <w:pPr>
        <w:pStyle w:val="ac"/>
        <w:numPr>
          <w:ilvl w:val="0"/>
          <w:numId w:val="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各个web应用系统</w:t>
      </w:r>
      <w:r w:rsidR="00485B27">
        <w:rPr>
          <w:rFonts w:ascii="宋体" w:hAnsi="宋体" w:hint="eastAsia"/>
        </w:rPr>
        <w:t>配置文件</w:t>
      </w:r>
      <w:r>
        <w:rPr>
          <w:rFonts w:ascii="宋体" w:hAnsi="宋体" w:hint="eastAsia"/>
        </w:rPr>
        <w:t>列表及相关说明</w:t>
      </w:r>
    </w:p>
    <w:p w:rsidR="007D5D8F" w:rsidRDefault="00F508F2" w:rsidP="00F508F2">
      <w:pPr>
        <w:pStyle w:val="ac"/>
        <w:numPr>
          <w:ilvl w:val="0"/>
          <w:numId w:val="11"/>
        </w:numPr>
        <w:ind w:firstLineChars="0"/>
        <w:rPr>
          <w:rFonts w:ascii="宋体" w:hAnsi="宋体"/>
        </w:rPr>
      </w:pPr>
      <w:r w:rsidRPr="00F508F2">
        <w:rPr>
          <w:rFonts w:ascii="宋体" w:hAnsi="宋体" w:hint="eastAsia"/>
        </w:rPr>
        <w:lastRenderedPageBreak/>
        <w:t>一卡通综合信息门户</w:t>
      </w:r>
    </w:p>
    <w:p w:rsidR="00190D3E" w:rsidRPr="003D0409" w:rsidRDefault="00190D3E" w:rsidP="003D0409">
      <w:pPr>
        <w:rPr>
          <w:rFonts w:ascii="宋体" w:hAnsi="宋体"/>
        </w:rPr>
      </w:pPr>
      <w:r w:rsidRPr="003D0409">
        <w:rPr>
          <w:rFonts w:ascii="宋体" w:hAnsi="宋体"/>
        </w:rPr>
        <w:t>1./opt/sungard/tomcatForEcard/webapps/ROOT/WEB-INF/classes/oneks-ext.properties</w:t>
      </w:r>
    </w:p>
    <w:p w:rsidR="00B37303" w:rsidRPr="00B37303" w:rsidRDefault="00B37303" w:rsidP="00B64FC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#bccclt configuration block</w:t>
      </w:r>
    </w:p>
    <w:p w:rsidR="00B37303" w:rsidRPr="00B37303" w:rsidRDefault="00B37303" w:rsidP="00B64FC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#drtp ip address</w:t>
      </w:r>
    </w:p>
    <w:p w:rsidR="00B37303" w:rsidRPr="00B37303" w:rsidRDefault="00B37303" w:rsidP="00B64FC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drtpip=</w:t>
      </w:r>
      <w:r w:rsidR="00195066" w:rsidRPr="00195066">
        <w:t xml:space="preserve"> </w:t>
      </w:r>
      <w:r w:rsidR="00195066" w:rsidRPr="00195066">
        <w:rPr>
          <w:rFonts w:ascii="宋体" w:hAnsi="宋体"/>
          <w:shd w:val="clear" w:color="auto" w:fill="D9D9D9" w:themeFill="background1" w:themeFillShade="D9"/>
        </w:rPr>
        <w:t>10.255.253.11</w:t>
      </w:r>
    </w:p>
    <w:p w:rsidR="00B37303" w:rsidRPr="00B37303" w:rsidRDefault="00B37303" w:rsidP="00B64FC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#drtp port</w:t>
      </w:r>
    </w:p>
    <w:p w:rsidR="00B37303" w:rsidRPr="00B37303" w:rsidRDefault="00B37303" w:rsidP="00B64FC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drtpport=4000</w:t>
      </w:r>
    </w:p>
    <w:p w:rsidR="00B37303" w:rsidRPr="00B37303" w:rsidRDefault="00B37303" w:rsidP="00B64FC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#main function</w:t>
      </w:r>
    </w:p>
    <w:p w:rsidR="00B37303" w:rsidRPr="00B37303" w:rsidRDefault="00B37303" w:rsidP="00B64FC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mainfunction=6000</w:t>
      </w:r>
    </w:p>
    <w:p w:rsidR="00B37303" w:rsidRDefault="00B37303" w:rsidP="00190D3E">
      <w:pPr>
        <w:pStyle w:val="ac"/>
        <w:ind w:left="1200" w:firstLineChars="0" w:firstLine="60"/>
        <w:rPr>
          <w:rFonts w:ascii="宋体" w:hAnsi="宋体"/>
        </w:rPr>
      </w:pPr>
    </w:p>
    <w:p w:rsidR="00700A52" w:rsidRDefault="00700A52" w:rsidP="00D640CF">
      <w:pPr>
        <w:rPr>
          <w:rFonts w:ascii="宋体" w:hAnsi="宋体"/>
        </w:rPr>
      </w:pPr>
      <w:r w:rsidRPr="00700A52">
        <w:rPr>
          <w:rFonts w:ascii="宋体" w:hAnsi="宋体"/>
        </w:rPr>
        <w:t>2./opt/sungard/</w:t>
      </w:r>
      <w:r w:rsidR="00C77E0D" w:rsidRPr="00C77E0D">
        <w:rPr>
          <w:rFonts w:ascii="宋体" w:hAnsi="宋体"/>
        </w:rPr>
        <w:t>tomcatForEcard/conf/Catalina/localhost/ROOT.xml</w:t>
      </w:r>
    </w:p>
    <w:p w:rsidR="003C2FE9" w:rsidRPr="00C66D61" w:rsidRDefault="003C2FE9" w:rsidP="003C2FE9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B37303">
        <w:rPr>
          <w:rFonts w:ascii="宋体" w:hAnsi="宋体" w:hint="eastAsia"/>
          <w:shd w:val="clear" w:color="auto" w:fill="D9D9D9" w:themeFill="background1" w:themeFillShade="D9"/>
        </w:rPr>
        <w:tab/>
      </w:r>
      <w:r w:rsidRPr="00B37303">
        <w:rPr>
          <w:rFonts w:ascii="宋体" w:hAnsi="宋体" w:hint="eastAsia"/>
          <w:shd w:val="clear" w:color="auto" w:fill="D9D9D9" w:themeFill="background1" w:themeFillShade="D9"/>
        </w:rPr>
        <w:tab/>
      </w:r>
      <w:r w:rsidRPr="00C66D61">
        <w:rPr>
          <w:rFonts w:ascii="宋体" w:hAnsi="宋体"/>
          <w:sz w:val="21"/>
          <w:szCs w:val="21"/>
          <w:shd w:val="clear" w:color="auto" w:fill="D9D9D9" w:themeFill="background1" w:themeFillShade="D9"/>
        </w:rPr>
        <w:t>url="jdbc:oracle:thin:@(DESCRIPTION =</w:t>
      </w:r>
    </w:p>
    <w:p w:rsidR="003C2FE9" w:rsidRPr="00C66D61" w:rsidRDefault="003C2FE9" w:rsidP="003C2FE9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C66D61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(ADDRESS = (PROTOCOL = TCP)(HOST = </w:t>
      </w:r>
      <w:r w:rsidR="008D0335" w:rsidRPr="00C66D61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>10.255.228.12</w:t>
      </w:r>
      <w:r w:rsidRPr="00C66D61">
        <w:rPr>
          <w:rFonts w:ascii="宋体" w:hAnsi="宋体"/>
          <w:sz w:val="21"/>
          <w:szCs w:val="21"/>
          <w:shd w:val="clear" w:color="auto" w:fill="D9D9D9" w:themeFill="background1" w:themeFillShade="D9"/>
        </w:rPr>
        <w:t>)(PORT = 1521))</w:t>
      </w:r>
    </w:p>
    <w:p w:rsidR="003C2FE9" w:rsidRPr="00C66D61" w:rsidRDefault="003C2FE9" w:rsidP="003C2FE9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C66D61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(ADDRESS = (PROTOCOL = TCP)(HOST = </w:t>
      </w:r>
      <w:r w:rsidR="008D0335" w:rsidRPr="00C66D61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>10.255.228.13</w:t>
      </w:r>
      <w:r w:rsidRPr="00C66D61">
        <w:rPr>
          <w:rFonts w:ascii="宋体" w:hAnsi="宋体"/>
          <w:sz w:val="21"/>
          <w:szCs w:val="21"/>
          <w:shd w:val="clear" w:color="auto" w:fill="D9D9D9" w:themeFill="background1" w:themeFillShade="D9"/>
        </w:rPr>
        <w:t>)(PORT = 1521))</w:t>
      </w:r>
    </w:p>
    <w:p w:rsidR="003C2FE9" w:rsidRPr="00C66D61" w:rsidRDefault="003C2FE9" w:rsidP="003C2FE9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C66D61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(LOAD_BALANCE = yes)</w:t>
      </w:r>
    </w:p>
    <w:p w:rsidR="003C2FE9" w:rsidRPr="00C66D61" w:rsidRDefault="003C2FE9" w:rsidP="003C2FE9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C66D61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(CONNECT_DATA =</w:t>
      </w:r>
    </w:p>
    <w:p w:rsidR="003C2FE9" w:rsidRPr="00C66D61" w:rsidRDefault="003C2FE9" w:rsidP="003C2FE9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C66D61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  (SERVER = DEDICATED)</w:t>
      </w:r>
    </w:p>
    <w:p w:rsidR="003C2FE9" w:rsidRPr="00C66D61" w:rsidRDefault="003C2FE9" w:rsidP="003C2FE9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C66D61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  (SERVICE_NAME = yktdb)</w:t>
      </w:r>
    </w:p>
    <w:p w:rsidR="003C2FE9" w:rsidRPr="00C66D61" w:rsidRDefault="003C2FE9" w:rsidP="003C2FE9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C66D61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)</w:t>
      </w:r>
    </w:p>
    <w:p w:rsidR="003C2FE9" w:rsidRPr="00C66D61" w:rsidRDefault="003C2FE9" w:rsidP="003C2FE9">
      <w:pPr>
        <w:ind w:left="360" w:firstLine="420"/>
        <w:rPr>
          <w:rFonts w:ascii="宋体" w:hAnsi="宋体"/>
          <w:sz w:val="21"/>
          <w:szCs w:val="21"/>
        </w:rPr>
      </w:pPr>
      <w:r w:rsidRPr="00C66D61">
        <w:rPr>
          <w:rFonts w:ascii="宋体" w:hAnsi="宋体"/>
          <w:sz w:val="21"/>
          <w:szCs w:val="21"/>
        </w:rPr>
        <w:t xml:space="preserve">                          )"</w:t>
      </w:r>
    </w:p>
    <w:p w:rsidR="00D640CF" w:rsidRPr="00700A52" w:rsidRDefault="00D640CF" w:rsidP="003C2FE9">
      <w:pPr>
        <w:ind w:left="360" w:firstLine="420"/>
        <w:rPr>
          <w:rFonts w:ascii="宋体" w:hAnsi="宋体"/>
        </w:rPr>
      </w:pPr>
    </w:p>
    <w:p w:rsidR="00545BB4" w:rsidRDefault="00B37303" w:rsidP="00545BB4">
      <w:pPr>
        <w:pStyle w:val="ac"/>
        <w:numPr>
          <w:ilvl w:val="0"/>
          <w:numId w:val="1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考勤管理系统</w:t>
      </w:r>
    </w:p>
    <w:p w:rsidR="002D085D" w:rsidRPr="00B35AE9" w:rsidRDefault="002D085D" w:rsidP="00B35AE9">
      <w:pPr>
        <w:rPr>
          <w:rFonts w:ascii="宋体" w:hAnsi="宋体"/>
        </w:rPr>
      </w:pPr>
      <w:r w:rsidRPr="00B35AE9">
        <w:rPr>
          <w:rFonts w:ascii="宋体" w:hAnsi="宋体"/>
        </w:rPr>
        <w:t>1./opt/sungard/</w:t>
      </w:r>
      <w:r w:rsidR="006F11AE" w:rsidRPr="006F11AE">
        <w:t xml:space="preserve"> </w:t>
      </w:r>
      <w:r w:rsidR="006F11AE" w:rsidRPr="006F11AE">
        <w:rPr>
          <w:rFonts w:ascii="宋体" w:hAnsi="宋体"/>
        </w:rPr>
        <w:t>webapps/check/WEB-INF/classes/oneks.properties</w:t>
      </w:r>
    </w:p>
    <w:p w:rsidR="002D085D" w:rsidRPr="00B852F4" w:rsidRDefault="002D085D" w:rsidP="002D085D">
      <w:pPr>
        <w:pStyle w:val="ac"/>
        <w:ind w:left="84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/>
          <w:shd w:val="clear" w:color="auto" w:fill="D9D9D9" w:themeFill="background1" w:themeFillShade="D9"/>
        </w:rPr>
        <w:t>constant.ldap.path=/opt</w:t>
      </w:r>
    </w:p>
    <w:p w:rsidR="002D085D" w:rsidRDefault="002D085D" w:rsidP="002D085D">
      <w:pPr>
        <w:pStyle w:val="ac"/>
        <w:ind w:left="840" w:firstLineChars="0" w:firstLine="0"/>
        <w:rPr>
          <w:rFonts w:ascii="宋体" w:hAnsi="宋体"/>
        </w:rPr>
      </w:pPr>
    </w:p>
    <w:p w:rsidR="002D085D" w:rsidRPr="00B35AE9" w:rsidRDefault="002D085D" w:rsidP="00B35AE9">
      <w:pPr>
        <w:rPr>
          <w:rFonts w:ascii="宋体" w:hAnsi="宋体"/>
        </w:rPr>
      </w:pPr>
      <w:r w:rsidRPr="00B35AE9">
        <w:rPr>
          <w:rFonts w:ascii="宋体" w:hAnsi="宋体"/>
        </w:rPr>
        <w:t>2./opt/sungard/</w:t>
      </w:r>
      <w:r w:rsidR="00385582" w:rsidRPr="00385582">
        <w:t xml:space="preserve"> </w:t>
      </w:r>
      <w:r w:rsidR="00385582" w:rsidRPr="00385582">
        <w:rPr>
          <w:rFonts w:ascii="宋体" w:hAnsi="宋体"/>
        </w:rPr>
        <w:t>webapps/check/WEB-INF/spring/check.xml</w:t>
      </w:r>
    </w:p>
    <w:p w:rsidR="0024333A" w:rsidRPr="001C7F0A" w:rsidRDefault="002D085D" w:rsidP="001C7F0A">
      <w:pPr>
        <w:pStyle w:val="ac"/>
        <w:ind w:left="84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1C7F0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ab/>
      </w:r>
      <w:r w:rsidR="0024333A" w:rsidRPr="001C7F0A">
        <w:rPr>
          <w:rFonts w:ascii="宋体" w:hAnsi="宋体"/>
          <w:sz w:val="21"/>
          <w:szCs w:val="21"/>
          <w:shd w:val="clear" w:color="auto" w:fill="D9D9D9" w:themeFill="background1" w:themeFillShade="D9"/>
        </w:rPr>
        <w:t>&lt;parameter&gt;</w:t>
      </w:r>
    </w:p>
    <w:p w:rsidR="0024333A" w:rsidRPr="001C7F0A" w:rsidRDefault="0024333A" w:rsidP="001C7F0A">
      <w:pPr>
        <w:pStyle w:val="ac"/>
        <w:ind w:left="84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1C7F0A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&lt;name&gt;username&lt;/name&gt;</w:t>
      </w:r>
    </w:p>
    <w:p w:rsidR="0024333A" w:rsidRPr="001C7F0A" w:rsidRDefault="0024333A" w:rsidP="001C7F0A">
      <w:pPr>
        <w:pStyle w:val="ac"/>
        <w:ind w:left="84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1C7F0A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&lt;value&gt;ykt_cur&lt;/value&gt;</w:t>
      </w:r>
    </w:p>
    <w:p w:rsidR="0024333A" w:rsidRPr="001C7F0A" w:rsidRDefault="0024333A" w:rsidP="001C7F0A">
      <w:pPr>
        <w:pStyle w:val="ac"/>
        <w:ind w:left="84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1C7F0A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&lt;/parameter&gt;</w:t>
      </w:r>
    </w:p>
    <w:p w:rsidR="0024333A" w:rsidRPr="001C7F0A" w:rsidRDefault="0024333A" w:rsidP="001C7F0A">
      <w:pPr>
        <w:pStyle w:val="ac"/>
        <w:ind w:left="84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1C7F0A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&lt;parameter&gt;</w:t>
      </w:r>
    </w:p>
    <w:p w:rsidR="0024333A" w:rsidRPr="001C7F0A" w:rsidRDefault="0024333A" w:rsidP="001C7F0A">
      <w:pPr>
        <w:pStyle w:val="ac"/>
        <w:ind w:left="84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1C7F0A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&lt;name&gt;password&lt;/name&gt;</w:t>
      </w:r>
    </w:p>
    <w:p w:rsidR="0024333A" w:rsidRPr="001C7F0A" w:rsidRDefault="0024333A" w:rsidP="001C7F0A">
      <w:pPr>
        <w:pStyle w:val="ac"/>
        <w:ind w:left="84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1C7F0A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&lt;value&gt;kingstar&lt;/value&gt;</w:t>
      </w:r>
    </w:p>
    <w:p w:rsidR="002D085D" w:rsidRPr="001C7F0A" w:rsidRDefault="0024333A" w:rsidP="0024333A">
      <w:pPr>
        <w:pStyle w:val="ac"/>
        <w:ind w:left="840" w:firstLineChars="0" w:firstLine="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1C7F0A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&lt;/parameter&gt;</w:t>
      </w:r>
    </w:p>
    <w:p w:rsidR="00241F8A" w:rsidRPr="001C7F0A" w:rsidRDefault="0024333A" w:rsidP="00241F8A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1C7F0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ab/>
      </w:r>
      <w:r w:rsidRPr="001C7F0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ab/>
      </w:r>
      <w:r w:rsidRPr="001C7F0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ab/>
      </w:r>
      <w:r w:rsidRPr="001C7F0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ab/>
      </w:r>
      <w:r w:rsidRPr="001C7F0A">
        <w:rPr>
          <w:rFonts w:ascii="宋体" w:hAnsi="宋体"/>
          <w:sz w:val="21"/>
          <w:szCs w:val="21"/>
          <w:shd w:val="clear" w:color="auto" w:fill="D9D9D9" w:themeFill="background1" w:themeFillShade="D9"/>
        </w:rPr>
        <w:t>url="jdbc:oracle:thin:@</w:t>
      </w:r>
      <w:r w:rsidR="00241F8A" w:rsidRPr="001C7F0A">
        <w:rPr>
          <w:rFonts w:ascii="宋体" w:hAnsi="宋体"/>
          <w:sz w:val="21"/>
          <w:szCs w:val="21"/>
          <w:shd w:val="clear" w:color="auto" w:fill="D9D9D9" w:themeFill="background1" w:themeFillShade="D9"/>
        </w:rPr>
        <w:t>(DESCRIPTION =</w:t>
      </w:r>
    </w:p>
    <w:p w:rsidR="0061022F" w:rsidRPr="001C7F0A" w:rsidRDefault="00241F8A" w:rsidP="0061022F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1C7F0A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</w:t>
      </w:r>
      <w:r w:rsidR="0061022F" w:rsidRPr="001C7F0A">
        <w:rPr>
          <w:rFonts w:ascii="宋体" w:hAnsi="宋体"/>
          <w:sz w:val="21"/>
          <w:szCs w:val="21"/>
          <w:shd w:val="clear" w:color="auto" w:fill="D9D9D9" w:themeFill="background1" w:themeFillShade="D9"/>
        </w:rPr>
        <w:t>(ADDRESS = (PROTOCOL = TCP)(HOST = 10.255.228.12)(PORT = 1521))</w:t>
      </w:r>
    </w:p>
    <w:p w:rsidR="00241F8A" w:rsidRPr="001C7F0A" w:rsidRDefault="0061022F" w:rsidP="0061022F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1C7F0A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(ADDRESS = (PROTOCOL = TCP)(HOST = 10.255.228.13)(PORT = 1521))</w:t>
      </w:r>
    </w:p>
    <w:p w:rsidR="00241F8A" w:rsidRPr="001C7F0A" w:rsidRDefault="00241F8A" w:rsidP="00241F8A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1C7F0A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(LOAD_BALANCE = yes)</w:t>
      </w:r>
    </w:p>
    <w:p w:rsidR="00241F8A" w:rsidRPr="001C7F0A" w:rsidRDefault="00241F8A" w:rsidP="00241F8A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1C7F0A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(CONNECT_DATA =</w:t>
      </w:r>
    </w:p>
    <w:p w:rsidR="00241F8A" w:rsidRPr="001C7F0A" w:rsidRDefault="00241F8A" w:rsidP="00241F8A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1C7F0A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  (SERVER = DEDICATED)</w:t>
      </w:r>
    </w:p>
    <w:p w:rsidR="00241F8A" w:rsidRPr="001C7F0A" w:rsidRDefault="00241F8A" w:rsidP="00241F8A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1C7F0A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  (SERVICE_NAME = yktdb)</w:t>
      </w:r>
    </w:p>
    <w:p w:rsidR="00241F8A" w:rsidRPr="001C7F0A" w:rsidRDefault="00241F8A" w:rsidP="00241F8A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1C7F0A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)</w:t>
      </w:r>
    </w:p>
    <w:p w:rsidR="0024333A" w:rsidRPr="001C7F0A" w:rsidRDefault="00241F8A" w:rsidP="00241F8A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1C7F0A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)</w:t>
      </w:r>
      <w:r w:rsidR="0024333A" w:rsidRPr="001C7F0A">
        <w:rPr>
          <w:rFonts w:ascii="宋体" w:hAnsi="宋体"/>
          <w:sz w:val="21"/>
          <w:szCs w:val="21"/>
          <w:shd w:val="clear" w:color="auto" w:fill="D9D9D9" w:themeFill="background1" w:themeFillShade="D9"/>
        </w:rPr>
        <w:t>"</w:t>
      </w:r>
    </w:p>
    <w:p w:rsidR="008804E4" w:rsidRPr="008804E4" w:rsidRDefault="008804E4" w:rsidP="008804E4">
      <w:pPr>
        <w:rPr>
          <w:rFonts w:ascii="宋体" w:hAnsi="宋体"/>
        </w:rPr>
      </w:pPr>
    </w:p>
    <w:p w:rsidR="00B37303" w:rsidRDefault="00B37303" w:rsidP="00B37303">
      <w:pPr>
        <w:pStyle w:val="ac"/>
        <w:numPr>
          <w:ilvl w:val="0"/>
          <w:numId w:val="1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多媒体自助服务系统</w:t>
      </w:r>
    </w:p>
    <w:p w:rsidR="00B37303" w:rsidRPr="00075DEF" w:rsidRDefault="00B37303" w:rsidP="00B37303">
      <w:pPr>
        <w:rPr>
          <w:rFonts w:ascii="宋体" w:hAnsi="宋体"/>
        </w:rPr>
      </w:pPr>
      <w:r w:rsidRPr="00075DEF">
        <w:rPr>
          <w:rFonts w:ascii="宋体" w:hAnsi="宋体"/>
        </w:rPr>
        <w:t>1./opt/sungard/webapps/smartcardweb/WEB-INF/classes/ksconfig.properties</w:t>
      </w:r>
    </w:p>
    <w:p w:rsidR="00B37303" w:rsidRPr="00B852F4" w:rsidRDefault="00B37303" w:rsidP="00B37303">
      <w:pPr>
        <w:pStyle w:val="ac"/>
        <w:ind w:left="84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lastRenderedPageBreak/>
        <w:tab/>
      </w:r>
      <w:r w:rsidRPr="00B852F4">
        <w:rPr>
          <w:rFonts w:ascii="宋体" w:hAnsi="宋体"/>
          <w:shd w:val="clear" w:color="auto" w:fill="D9D9D9" w:themeFill="background1" w:themeFillShade="D9"/>
        </w:rPr>
        <w:t>webserverip=</w:t>
      </w:r>
      <w:r w:rsidR="00C12D15" w:rsidRPr="00C12D15">
        <w:t xml:space="preserve"> </w:t>
      </w:r>
      <w:r w:rsidR="00C12D15" w:rsidRPr="00C12D15">
        <w:rPr>
          <w:rFonts w:ascii="宋体" w:hAnsi="宋体"/>
          <w:shd w:val="clear" w:color="auto" w:fill="D9D9D9" w:themeFill="background1" w:themeFillShade="D9"/>
        </w:rPr>
        <w:t>113.54.15.124</w:t>
      </w:r>
    </w:p>
    <w:p w:rsidR="00B37303" w:rsidRPr="00B852F4" w:rsidRDefault="00B37303" w:rsidP="00B37303">
      <w:pPr>
        <w:pStyle w:val="ac"/>
        <w:ind w:left="84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/>
          <w:shd w:val="clear" w:color="auto" w:fill="D9D9D9" w:themeFill="background1" w:themeFillShade="D9"/>
        </w:rPr>
        <w:t>webserverport=8080</w:t>
      </w:r>
    </w:p>
    <w:p w:rsidR="00B37303" w:rsidRPr="00B852F4" w:rsidRDefault="00B37303" w:rsidP="00B37303">
      <w:pPr>
        <w:pStyle w:val="ac"/>
        <w:ind w:left="84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/>
          <w:shd w:val="clear" w:color="auto" w:fill="D9D9D9" w:themeFill="background1" w:themeFillShade="D9"/>
        </w:rPr>
        <w:t>drtpip1=</w:t>
      </w:r>
      <w:r w:rsidR="00C12D15" w:rsidRPr="00C12D15">
        <w:t xml:space="preserve"> </w:t>
      </w:r>
      <w:r w:rsidR="00C12D15" w:rsidRPr="00C12D15">
        <w:rPr>
          <w:rFonts w:ascii="宋体" w:hAnsi="宋体"/>
          <w:shd w:val="clear" w:color="auto" w:fill="D9D9D9" w:themeFill="background1" w:themeFillShade="D9"/>
        </w:rPr>
        <w:t>10.255.253.11</w:t>
      </w:r>
    </w:p>
    <w:p w:rsidR="00B37303" w:rsidRPr="00B852F4" w:rsidRDefault="00B37303" w:rsidP="00B37303">
      <w:pPr>
        <w:pStyle w:val="ac"/>
        <w:ind w:left="84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/>
          <w:shd w:val="clear" w:color="auto" w:fill="D9D9D9" w:themeFill="background1" w:themeFillShade="D9"/>
        </w:rPr>
        <w:t>mainfunction1=</w:t>
      </w:r>
      <w:r w:rsidR="00636EDC" w:rsidRPr="00636EDC">
        <w:t xml:space="preserve"> </w:t>
      </w:r>
      <w:r w:rsidR="00636EDC" w:rsidRPr="00636EDC">
        <w:rPr>
          <w:rFonts w:ascii="宋体" w:hAnsi="宋体"/>
          <w:shd w:val="clear" w:color="auto" w:fill="D9D9D9" w:themeFill="background1" w:themeFillShade="D9"/>
        </w:rPr>
        <w:t>4000</w:t>
      </w:r>
    </w:p>
    <w:p w:rsidR="00B37303" w:rsidRPr="00B852F4" w:rsidRDefault="00B37303" w:rsidP="00B37303">
      <w:pPr>
        <w:pStyle w:val="ac"/>
        <w:ind w:left="84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/>
          <w:shd w:val="clear" w:color="auto" w:fill="D9D9D9" w:themeFill="background1" w:themeFillShade="D9"/>
        </w:rPr>
        <w:t>cpackfile=/opt/sungard/cpack.dat</w:t>
      </w:r>
    </w:p>
    <w:p w:rsidR="00B37303" w:rsidRDefault="00B37303" w:rsidP="00B37303">
      <w:pPr>
        <w:pStyle w:val="ac"/>
        <w:ind w:left="840" w:firstLineChars="0" w:firstLine="0"/>
        <w:rPr>
          <w:rFonts w:ascii="宋体" w:hAnsi="宋体"/>
        </w:rPr>
      </w:pPr>
    </w:p>
    <w:p w:rsidR="00B37303" w:rsidRPr="00075DEF" w:rsidRDefault="00B37303" w:rsidP="00B37303">
      <w:pPr>
        <w:rPr>
          <w:rFonts w:ascii="宋体" w:hAnsi="宋体"/>
        </w:rPr>
      </w:pPr>
      <w:r w:rsidRPr="00075DEF">
        <w:rPr>
          <w:rFonts w:ascii="宋体" w:hAnsi="宋体"/>
        </w:rPr>
        <w:t>2./opt/sungard/tomcatForWebapps/conf/Catalina/localhost/2smartcardweb.xml</w:t>
      </w:r>
    </w:p>
    <w:p w:rsidR="00B37303" w:rsidRPr="00786A60" w:rsidRDefault="00B37303" w:rsidP="00B64FC3">
      <w:pPr>
        <w:pStyle w:val="ac"/>
        <w:ind w:left="780" w:firstLine="48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>&lt;parameter&gt;</w:t>
      </w:r>
    </w:p>
    <w:p w:rsidR="00B37303" w:rsidRPr="00786A60" w:rsidRDefault="00B37303" w:rsidP="00786A60">
      <w:pPr>
        <w:pStyle w:val="ac"/>
        <w:ind w:left="78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&lt;name&gt;username&lt;/name&gt;</w:t>
      </w:r>
    </w:p>
    <w:p w:rsidR="00B37303" w:rsidRPr="00786A60" w:rsidRDefault="00B37303" w:rsidP="00786A60">
      <w:pPr>
        <w:pStyle w:val="ac"/>
        <w:ind w:left="78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&lt;value&gt;ykt_cur&lt;/value&gt;</w:t>
      </w:r>
    </w:p>
    <w:p w:rsidR="00B37303" w:rsidRPr="00786A60" w:rsidRDefault="00B37303" w:rsidP="00786A60">
      <w:pPr>
        <w:pStyle w:val="ac"/>
        <w:ind w:left="78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&lt;/parameter&gt;</w:t>
      </w:r>
    </w:p>
    <w:p w:rsidR="00B37303" w:rsidRPr="00786A60" w:rsidRDefault="00B37303" w:rsidP="00786A60">
      <w:pPr>
        <w:pStyle w:val="ac"/>
        <w:ind w:left="78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&lt;parameter&gt;</w:t>
      </w:r>
    </w:p>
    <w:p w:rsidR="00B37303" w:rsidRPr="00786A60" w:rsidRDefault="00B37303" w:rsidP="00786A60">
      <w:pPr>
        <w:pStyle w:val="ac"/>
        <w:ind w:left="78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&lt;name&gt;password&lt;/name&gt;</w:t>
      </w:r>
    </w:p>
    <w:p w:rsidR="00B37303" w:rsidRPr="00786A60" w:rsidRDefault="00B37303" w:rsidP="00786A60">
      <w:pPr>
        <w:pStyle w:val="ac"/>
        <w:ind w:left="78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&lt;value&gt;kingstar&lt;/value&gt;</w:t>
      </w:r>
    </w:p>
    <w:p w:rsidR="00B37303" w:rsidRPr="00786A60" w:rsidRDefault="00B37303" w:rsidP="00B37303">
      <w:pPr>
        <w:pStyle w:val="ac"/>
        <w:ind w:left="780" w:firstLineChars="0" w:firstLine="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&lt;/parameter&gt;</w:t>
      </w:r>
    </w:p>
    <w:p w:rsidR="00B37303" w:rsidRPr="00786A60" w:rsidRDefault="00B37303" w:rsidP="00B37303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ab/>
      </w:r>
      <w:r w:rsidRPr="00786A60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ab/>
      </w:r>
      <w:r w:rsidRPr="00786A60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ab/>
      </w: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>url="jdbc:oracle:thin:@ (DESCRIPTION =</w:t>
      </w:r>
    </w:p>
    <w:p w:rsidR="00B37303" w:rsidRPr="00786A60" w:rsidRDefault="00B37303" w:rsidP="00B37303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(ADDRESS = (PROTOCOL = TCP)(HOST = </w:t>
      </w:r>
      <w:r w:rsidR="00636EDC"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>10.255.228.12</w:t>
      </w: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>)(PORT = 1521))</w:t>
      </w:r>
    </w:p>
    <w:p w:rsidR="00B37303" w:rsidRPr="00786A60" w:rsidRDefault="00B37303" w:rsidP="00B37303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(ADDRESS = (PROTOCOL = TCP)(HOST = </w:t>
      </w:r>
      <w:r w:rsidR="00636EDC"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>10.255.228.1</w:t>
      </w:r>
      <w:r w:rsidR="00636EDC" w:rsidRPr="00786A60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>3</w:t>
      </w: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>)(PORT = 1521))</w:t>
      </w:r>
    </w:p>
    <w:p w:rsidR="00B37303" w:rsidRPr="00786A60" w:rsidRDefault="00B37303" w:rsidP="00B37303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(LOAD_BALANCE = yes)</w:t>
      </w:r>
    </w:p>
    <w:p w:rsidR="00B37303" w:rsidRPr="00786A60" w:rsidRDefault="00B37303" w:rsidP="00B37303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(CONNECT_DATA =</w:t>
      </w:r>
    </w:p>
    <w:p w:rsidR="00B37303" w:rsidRPr="00786A60" w:rsidRDefault="00B37303" w:rsidP="00B37303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  (SERVER = DEDICATED)</w:t>
      </w:r>
    </w:p>
    <w:p w:rsidR="00B37303" w:rsidRPr="00786A60" w:rsidRDefault="00B37303" w:rsidP="00B37303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  (SERVICE_NAME = yktdb)</w:t>
      </w:r>
    </w:p>
    <w:p w:rsidR="00B37303" w:rsidRPr="00786A60" w:rsidRDefault="00B37303" w:rsidP="00B37303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)</w:t>
      </w:r>
    </w:p>
    <w:p w:rsidR="00B37303" w:rsidRPr="00786A60" w:rsidRDefault="00B37303" w:rsidP="00B37303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)"</w:t>
      </w:r>
    </w:p>
    <w:p w:rsidR="00B37303" w:rsidRDefault="00B37303" w:rsidP="00241F8A">
      <w:pPr>
        <w:ind w:left="360" w:firstLine="420"/>
        <w:rPr>
          <w:rFonts w:ascii="宋体" w:hAnsi="宋体"/>
        </w:rPr>
      </w:pPr>
    </w:p>
    <w:p w:rsidR="00B37303" w:rsidRPr="0024333A" w:rsidRDefault="00B37303" w:rsidP="00241F8A">
      <w:pPr>
        <w:ind w:left="360" w:firstLine="420"/>
        <w:rPr>
          <w:rFonts w:ascii="宋体" w:hAnsi="宋体"/>
        </w:rPr>
      </w:pPr>
    </w:p>
    <w:p w:rsidR="00545BB4" w:rsidRDefault="00545BB4" w:rsidP="00545BB4">
      <w:pPr>
        <w:pStyle w:val="ac"/>
        <w:numPr>
          <w:ilvl w:val="0"/>
          <w:numId w:val="11"/>
        </w:numPr>
        <w:ind w:firstLineChars="0"/>
        <w:rPr>
          <w:rFonts w:ascii="宋体" w:hAnsi="宋体"/>
        </w:rPr>
      </w:pPr>
      <w:r w:rsidRPr="00545BB4">
        <w:rPr>
          <w:rFonts w:ascii="宋体" w:hAnsi="宋体" w:hint="eastAsia"/>
        </w:rPr>
        <w:t>conference配置</w:t>
      </w:r>
    </w:p>
    <w:p w:rsidR="000765D1" w:rsidRPr="009461F8" w:rsidRDefault="000765D1" w:rsidP="009461F8">
      <w:pPr>
        <w:rPr>
          <w:rFonts w:ascii="宋体" w:hAnsi="宋体"/>
        </w:rPr>
      </w:pPr>
      <w:r w:rsidRPr="009461F8">
        <w:rPr>
          <w:rFonts w:ascii="宋体" w:hAnsi="宋体"/>
        </w:rPr>
        <w:t>1./opt/sungard/webapps/conference/WEB-INF/classes/ksconfig.properties</w:t>
      </w:r>
    </w:p>
    <w:p w:rsidR="000765D1" w:rsidRPr="00B852F4" w:rsidRDefault="00350511" w:rsidP="000765D1">
      <w:pPr>
        <w:pStyle w:val="ac"/>
        <w:ind w:left="78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/>
          <w:shd w:val="clear" w:color="auto" w:fill="D9D9D9" w:themeFill="background1" w:themeFillShade="D9"/>
        </w:rPr>
        <w:t>conferencepath=/opt/sungard/webapps/conference</w:t>
      </w:r>
    </w:p>
    <w:p w:rsidR="009461F8" w:rsidRDefault="009461F8" w:rsidP="009461F8">
      <w:pPr>
        <w:rPr>
          <w:rFonts w:ascii="宋体" w:hAnsi="宋体"/>
        </w:rPr>
      </w:pPr>
    </w:p>
    <w:p w:rsidR="000765D1" w:rsidRPr="009461F8" w:rsidRDefault="000765D1" w:rsidP="009461F8">
      <w:pPr>
        <w:rPr>
          <w:rFonts w:ascii="宋体" w:hAnsi="宋体"/>
        </w:rPr>
      </w:pPr>
      <w:r w:rsidRPr="009461F8">
        <w:rPr>
          <w:rFonts w:ascii="宋体" w:hAnsi="宋体"/>
        </w:rPr>
        <w:t>2./opt/sungard/tomcatForWebapps/conf/Catalina/localhost/3conference.xml</w:t>
      </w:r>
    </w:p>
    <w:p w:rsidR="002E205B" w:rsidRPr="003E0880" w:rsidRDefault="002E205B" w:rsidP="003E0880">
      <w:pPr>
        <w:pStyle w:val="ac"/>
        <w:ind w:left="78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ab/>
      </w:r>
      <w:r w:rsidRPr="003E0880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ab/>
      </w: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>&lt;parameter&gt;</w:t>
      </w:r>
    </w:p>
    <w:p w:rsidR="002E205B" w:rsidRPr="003E0880" w:rsidRDefault="002E205B" w:rsidP="003E0880">
      <w:pPr>
        <w:pStyle w:val="ac"/>
        <w:ind w:left="78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&lt;name&gt;username&lt;/name&gt;</w:t>
      </w:r>
    </w:p>
    <w:p w:rsidR="002E205B" w:rsidRPr="003E0880" w:rsidRDefault="002E205B" w:rsidP="003E0880">
      <w:pPr>
        <w:pStyle w:val="ac"/>
        <w:ind w:left="78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&lt;value&gt;ykt_cur&lt;/value&gt;</w:t>
      </w:r>
    </w:p>
    <w:p w:rsidR="002E205B" w:rsidRPr="003E0880" w:rsidRDefault="002E205B" w:rsidP="003E0880">
      <w:pPr>
        <w:pStyle w:val="ac"/>
        <w:ind w:left="78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&lt;/parameter&gt;</w:t>
      </w:r>
    </w:p>
    <w:p w:rsidR="002E205B" w:rsidRPr="003E0880" w:rsidRDefault="002E205B" w:rsidP="003E0880">
      <w:pPr>
        <w:pStyle w:val="ac"/>
        <w:ind w:left="78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&lt;parameter&gt;</w:t>
      </w:r>
    </w:p>
    <w:p w:rsidR="002E205B" w:rsidRPr="003E0880" w:rsidRDefault="002E205B" w:rsidP="003E0880">
      <w:pPr>
        <w:pStyle w:val="ac"/>
        <w:ind w:left="78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&lt;name&gt;password&lt;/name&gt;</w:t>
      </w:r>
    </w:p>
    <w:p w:rsidR="002E205B" w:rsidRPr="003E0880" w:rsidRDefault="002E205B" w:rsidP="003E0880">
      <w:pPr>
        <w:pStyle w:val="ac"/>
        <w:ind w:left="78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&lt;value&gt;kingstar&lt;/value&gt;</w:t>
      </w:r>
    </w:p>
    <w:p w:rsidR="002E205B" w:rsidRPr="003E0880" w:rsidRDefault="002E205B" w:rsidP="002E205B">
      <w:pPr>
        <w:pStyle w:val="ac"/>
        <w:ind w:left="780" w:firstLineChars="0" w:firstLine="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&lt;/parameter&gt;</w:t>
      </w:r>
    </w:p>
    <w:p w:rsidR="00241F8A" w:rsidRPr="003E0880" w:rsidRDefault="00F86BA1" w:rsidP="00241F8A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ab/>
      </w:r>
      <w:r w:rsidRPr="003E0880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ab/>
      </w:r>
      <w:r w:rsidRPr="003E0880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ab/>
      </w: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>url="jdbc:oracle:thin:@</w:t>
      </w:r>
      <w:r w:rsidR="00241F8A"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>(DESCRIPTION =</w:t>
      </w:r>
    </w:p>
    <w:p w:rsidR="00241F8A" w:rsidRPr="003E0880" w:rsidRDefault="00241F8A" w:rsidP="00241F8A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(ADDRESS = (PROTOCOL = TCP)(HOST = </w:t>
      </w:r>
      <w:r w:rsidR="00636EDC"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>10.255.228.12</w:t>
      </w: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>)(PORT = 1521))</w:t>
      </w:r>
    </w:p>
    <w:p w:rsidR="00241F8A" w:rsidRPr="003E0880" w:rsidRDefault="00241F8A" w:rsidP="00241F8A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(ADDRESS = (PROTOCOL = TCP)(HOST = </w:t>
      </w:r>
      <w:r w:rsidR="007169F5"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>10.255.228.1</w:t>
      </w:r>
      <w:r w:rsidR="007169F5" w:rsidRPr="003E0880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>3</w:t>
      </w: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>)(PORT = 1521))</w:t>
      </w:r>
    </w:p>
    <w:p w:rsidR="00241F8A" w:rsidRPr="003E0880" w:rsidRDefault="00241F8A" w:rsidP="00241F8A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(LOAD_BALANCE = yes)</w:t>
      </w:r>
    </w:p>
    <w:p w:rsidR="00241F8A" w:rsidRPr="003E0880" w:rsidRDefault="00241F8A" w:rsidP="00241F8A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(CONNECT_DATA =</w:t>
      </w:r>
    </w:p>
    <w:p w:rsidR="00241F8A" w:rsidRPr="003E0880" w:rsidRDefault="00241F8A" w:rsidP="00241F8A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  (SERVER = DEDICATED)</w:t>
      </w:r>
    </w:p>
    <w:p w:rsidR="00241F8A" w:rsidRPr="003E0880" w:rsidRDefault="00241F8A" w:rsidP="00241F8A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  (SERVICE_NAME = yktdb)</w:t>
      </w:r>
    </w:p>
    <w:p w:rsidR="00241F8A" w:rsidRPr="003E0880" w:rsidRDefault="00241F8A" w:rsidP="00241F8A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lastRenderedPageBreak/>
        <w:t xml:space="preserve">                            )</w:t>
      </w:r>
    </w:p>
    <w:p w:rsidR="00F86BA1" w:rsidRPr="003E0880" w:rsidRDefault="00241F8A" w:rsidP="00241F8A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)</w:t>
      </w:r>
      <w:r w:rsidR="00F86BA1"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>"</w:t>
      </w:r>
    </w:p>
    <w:p w:rsidR="00523FA2" w:rsidRDefault="00523FA2" w:rsidP="00F86BA1">
      <w:pPr>
        <w:pStyle w:val="ac"/>
        <w:ind w:left="780" w:firstLineChars="0" w:firstLine="0"/>
        <w:rPr>
          <w:rFonts w:ascii="宋体" w:hAnsi="宋体"/>
        </w:rPr>
      </w:pPr>
    </w:p>
    <w:p w:rsidR="00545BB4" w:rsidRDefault="00545BB4" w:rsidP="00545BB4">
      <w:pPr>
        <w:pStyle w:val="ac"/>
        <w:numPr>
          <w:ilvl w:val="0"/>
          <w:numId w:val="11"/>
        </w:numPr>
        <w:ind w:firstLineChars="0"/>
        <w:rPr>
          <w:rFonts w:ascii="宋体" w:hAnsi="宋体"/>
        </w:rPr>
      </w:pPr>
      <w:r w:rsidRPr="00545BB4">
        <w:rPr>
          <w:rFonts w:ascii="宋体" w:hAnsi="宋体" w:hint="eastAsia"/>
        </w:rPr>
        <w:t>monitorsys配置</w:t>
      </w:r>
    </w:p>
    <w:p w:rsidR="00FB05F3" w:rsidRPr="00075DEF" w:rsidRDefault="00C3337B" w:rsidP="00075DEF">
      <w:pPr>
        <w:rPr>
          <w:rFonts w:ascii="宋体" w:hAnsi="宋体"/>
        </w:rPr>
      </w:pPr>
      <w:r w:rsidRPr="00075DEF">
        <w:rPr>
          <w:rFonts w:ascii="宋体" w:hAnsi="宋体"/>
        </w:rPr>
        <w:t>1./opt/sungard/tomcatForWebapps/conf/Catalina/localhost/4monitorsys.xml</w:t>
      </w:r>
    </w:p>
    <w:p w:rsidR="00C3337B" w:rsidRPr="003E0880" w:rsidRDefault="00C3337B" w:rsidP="00B64FC3">
      <w:pPr>
        <w:pStyle w:val="ac"/>
        <w:ind w:left="780" w:firstLine="48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>&lt;parameter&gt;</w:t>
      </w:r>
    </w:p>
    <w:p w:rsidR="00C3337B" w:rsidRPr="003E0880" w:rsidRDefault="00C3337B" w:rsidP="003E0880">
      <w:pPr>
        <w:pStyle w:val="ac"/>
        <w:ind w:left="78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&lt;name&gt;username&lt;/name&gt;</w:t>
      </w:r>
    </w:p>
    <w:p w:rsidR="00C3337B" w:rsidRPr="003E0880" w:rsidRDefault="00C3337B" w:rsidP="003E0880">
      <w:pPr>
        <w:pStyle w:val="ac"/>
        <w:ind w:left="78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&lt;value&gt;ykt_cur&lt;/value&gt;</w:t>
      </w:r>
    </w:p>
    <w:p w:rsidR="00C3337B" w:rsidRPr="003E0880" w:rsidRDefault="00C3337B" w:rsidP="003E0880">
      <w:pPr>
        <w:pStyle w:val="ac"/>
        <w:ind w:left="78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&lt;/parameter&gt;</w:t>
      </w:r>
    </w:p>
    <w:p w:rsidR="00C3337B" w:rsidRPr="003E0880" w:rsidRDefault="00C3337B" w:rsidP="003E0880">
      <w:pPr>
        <w:pStyle w:val="ac"/>
        <w:ind w:left="78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&lt;parameter&gt;</w:t>
      </w:r>
    </w:p>
    <w:p w:rsidR="00C3337B" w:rsidRPr="003E0880" w:rsidRDefault="00C3337B" w:rsidP="003E0880">
      <w:pPr>
        <w:pStyle w:val="ac"/>
        <w:ind w:left="78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&lt;name&gt;password&lt;/name&gt;</w:t>
      </w:r>
    </w:p>
    <w:p w:rsidR="00C3337B" w:rsidRPr="003E0880" w:rsidRDefault="00C3337B" w:rsidP="003E0880">
      <w:pPr>
        <w:pStyle w:val="ac"/>
        <w:ind w:left="78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&lt;value&gt;kingstar&lt;/value&gt;</w:t>
      </w:r>
    </w:p>
    <w:p w:rsidR="00C3337B" w:rsidRPr="003E0880" w:rsidRDefault="00C3337B" w:rsidP="00C3337B">
      <w:pPr>
        <w:pStyle w:val="ac"/>
        <w:ind w:left="780" w:firstLineChars="0" w:firstLine="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&lt;/parameter&gt;</w:t>
      </w:r>
    </w:p>
    <w:p w:rsidR="00241F8A" w:rsidRPr="003E0880" w:rsidRDefault="00C3337B" w:rsidP="00241F8A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ab/>
      </w:r>
      <w:r w:rsidRPr="003E0880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ab/>
      </w:r>
      <w:r w:rsidRPr="003E0880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ab/>
      </w: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>url="jdbc:oracle:thin:@</w:t>
      </w:r>
      <w:r w:rsidR="00241F8A"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>(DESCRIPTION =</w:t>
      </w:r>
    </w:p>
    <w:p w:rsidR="00241F8A" w:rsidRPr="003E0880" w:rsidRDefault="00241F8A" w:rsidP="00241F8A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(ADDRESS = (PROTOCOL = TCP)(HOST = </w:t>
      </w:r>
      <w:r w:rsidR="00D53EF4"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>10.255.228.12</w:t>
      </w: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>)(PORT = 1521))</w:t>
      </w:r>
    </w:p>
    <w:p w:rsidR="00241F8A" w:rsidRPr="003E0880" w:rsidRDefault="00241F8A" w:rsidP="00241F8A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(ADDRESS = (PROTOCOL = TCP)(HOST = </w:t>
      </w:r>
      <w:r w:rsidR="00D53EF4"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>10.255.228.1</w:t>
      </w:r>
      <w:r w:rsidR="00D53EF4" w:rsidRPr="003E0880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>3</w:t>
      </w: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>)(PORT = 1521))</w:t>
      </w:r>
    </w:p>
    <w:p w:rsidR="00241F8A" w:rsidRPr="003E0880" w:rsidRDefault="00241F8A" w:rsidP="00241F8A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(LOAD_BALANCE = yes)</w:t>
      </w:r>
    </w:p>
    <w:p w:rsidR="00241F8A" w:rsidRPr="003E0880" w:rsidRDefault="00241F8A" w:rsidP="00241F8A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(CONNECT_DATA =</w:t>
      </w:r>
    </w:p>
    <w:p w:rsidR="00241F8A" w:rsidRPr="003E0880" w:rsidRDefault="00241F8A" w:rsidP="00241F8A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  (SERVER = DEDICATED)</w:t>
      </w:r>
    </w:p>
    <w:p w:rsidR="00241F8A" w:rsidRPr="003E0880" w:rsidRDefault="00241F8A" w:rsidP="00241F8A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  (SERVICE_NAME = yktdb)</w:t>
      </w:r>
    </w:p>
    <w:p w:rsidR="00241F8A" w:rsidRPr="003E0880" w:rsidRDefault="00241F8A" w:rsidP="00241F8A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)</w:t>
      </w:r>
    </w:p>
    <w:p w:rsidR="00C3337B" w:rsidRPr="003E0880" w:rsidRDefault="00241F8A" w:rsidP="00241F8A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)</w:t>
      </w:r>
      <w:r w:rsidR="00C3337B" w:rsidRPr="003E0880">
        <w:rPr>
          <w:rFonts w:ascii="宋体" w:hAnsi="宋体"/>
          <w:sz w:val="21"/>
          <w:szCs w:val="21"/>
          <w:shd w:val="clear" w:color="auto" w:fill="D9D9D9" w:themeFill="background1" w:themeFillShade="D9"/>
        </w:rPr>
        <w:t>"</w:t>
      </w:r>
    </w:p>
    <w:p w:rsidR="0076215F" w:rsidRDefault="0076215F" w:rsidP="0076215F">
      <w:pPr>
        <w:pStyle w:val="3"/>
        <w:numPr>
          <w:ilvl w:val="1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停车场服务器</w:t>
      </w:r>
    </w:p>
    <w:p w:rsidR="0076215F" w:rsidRPr="00641149" w:rsidRDefault="0076215F" w:rsidP="0076215F">
      <w:pPr>
        <w:rPr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r w:rsidRPr="00641149">
        <w:rPr>
          <w:rFonts w:hint="eastAsia"/>
          <w:b/>
        </w:rPr>
        <w:t>主机信息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76215F" w:rsidTr="00E8742D">
        <w:tc>
          <w:tcPr>
            <w:tcW w:w="2235" w:type="dxa"/>
          </w:tcPr>
          <w:p w:rsidR="0076215F" w:rsidRDefault="0076215F" w:rsidP="00E8742D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服务器名或域名</w:t>
            </w:r>
          </w:p>
        </w:tc>
        <w:tc>
          <w:tcPr>
            <w:tcW w:w="6293" w:type="dxa"/>
          </w:tcPr>
          <w:p w:rsidR="0076215F" w:rsidRDefault="0076215F" w:rsidP="00E874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tcglxt</w:t>
            </w:r>
          </w:p>
        </w:tc>
      </w:tr>
      <w:tr w:rsidR="0076215F" w:rsidTr="00E8742D">
        <w:tc>
          <w:tcPr>
            <w:tcW w:w="2235" w:type="dxa"/>
          </w:tcPr>
          <w:p w:rsidR="0076215F" w:rsidRDefault="0076215F" w:rsidP="00E8742D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  <w:tc>
          <w:tcPr>
            <w:tcW w:w="6293" w:type="dxa"/>
          </w:tcPr>
          <w:p w:rsidR="0076215F" w:rsidRPr="0056212E" w:rsidRDefault="0076215F" w:rsidP="00E8742D">
            <w:r w:rsidRPr="0076215F">
              <w:t>10.255.253.14</w:t>
            </w:r>
          </w:p>
        </w:tc>
      </w:tr>
      <w:tr w:rsidR="0076215F" w:rsidTr="00E8742D">
        <w:tc>
          <w:tcPr>
            <w:tcW w:w="2235" w:type="dxa"/>
          </w:tcPr>
          <w:p w:rsidR="0076215F" w:rsidRDefault="0076215F" w:rsidP="00E8742D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用户名1</w:t>
            </w:r>
          </w:p>
        </w:tc>
        <w:tc>
          <w:tcPr>
            <w:tcW w:w="6293" w:type="dxa"/>
          </w:tcPr>
          <w:p w:rsidR="0076215F" w:rsidRDefault="0076215F" w:rsidP="00E8742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dministrator</w:t>
            </w:r>
          </w:p>
        </w:tc>
      </w:tr>
      <w:tr w:rsidR="0076215F" w:rsidTr="00E8742D">
        <w:tc>
          <w:tcPr>
            <w:tcW w:w="2235" w:type="dxa"/>
          </w:tcPr>
          <w:p w:rsidR="0076215F" w:rsidRDefault="0076215F" w:rsidP="00E8742D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密码1</w:t>
            </w:r>
          </w:p>
        </w:tc>
        <w:tc>
          <w:tcPr>
            <w:tcW w:w="6293" w:type="dxa"/>
          </w:tcPr>
          <w:p w:rsidR="0076215F" w:rsidRPr="00223C14" w:rsidRDefault="0076215F" w:rsidP="00E874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dministrator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t xml:space="preserve"> </w:t>
            </w:r>
            <w:r w:rsidRPr="0076215F">
              <w:rPr>
                <w:sz w:val="18"/>
                <w:szCs w:val="18"/>
              </w:rPr>
              <w:t>sicau</w:t>
            </w:r>
          </w:p>
        </w:tc>
      </w:tr>
    </w:tbl>
    <w:p w:rsidR="0076215F" w:rsidRDefault="0076215F" w:rsidP="0076215F">
      <w:pPr>
        <w:rPr>
          <w:rFonts w:ascii="宋体" w:hAnsi="宋体"/>
        </w:rPr>
      </w:pPr>
    </w:p>
    <w:p w:rsidR="0076215F" w:rsidRPr="00937444" w:rsidRDefault="0076215F" w:rsidP="0076215F">
      <w:pPr>
        <w:rPr>
          <w:b/>
        </w:rPr>
      </w:pPr>
      <w:r>
        <w:rPr>
          <w:rFonts w:hint="eastAsia"/>
          <w:b/>
        </w:rPr>
        <w:t>B</w:t>
      </w:r>
      <w:r>
        <w:rPr>
          <w:rFonts w:hint="eastAsia"/>
          <w:b/>
        </w:rPr>
        <w:t>、</w:t>
      </w:r>
      <w:r w:rsidRPr="00641149">
        <w:rPr>
          <w:rFonts w:hint="eastAsia"/>
          <w:b/>
        </w:rPr>
        <w:t>应用系统相关说明</w:t>
      </w:r>
    </w:p>
    <w:tbl>
      <w:tblPr>
        <w:tblStyle w:val="ab"/>
        <w:tblW w:w="9039" w:type="dxa"/>
        <w:tblLook w:val="04A0"/>
      </w:tblPr>
      <w:tblGrid>
        <w:gridCol w:w="2235"/>
        <w:gridCol w:w="6804"/>
      </w:tblGrid>
      <w:tr w:rsidR="0076215F" w:rsidTr="00E8742D">
        <w:tc>
          <w:tcPr>
            <w:tcW w:w="2235" w:type="dxa"/>
          </w:tcPr>
          <w:p w:rsidR="0076215F" w:rsidRDefault="0076215F" w:rsidP="00E874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应用程序名称</w:t>
            </w:r>
          </w:p>
        </w:tc>
        <w:tc>
          <w:tcPr>
            <w:tcW w:w="6804" w:type="dxa"/>
          </w:tcPr>
          <w:p w:rsidR="0076215F" w:rsidRDefault="00587BC9" w:rsidP="00E8742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qlserver2000</w:t>
            </w:r>
          </w:p>
        </w:tc>
      </w:tr>
      <w:tr w:rsidR="0076215F" w:rsidTr="00E8742D">
        <w:tc>
          <w:tcPr>
            <w:tcW w:w="2235" w:type="dxa"/>
          </w:tcPr>
          <w:p w:rsidR="0076215F" w:rsidRDefault="0076215F" w:rsidP="00E874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安装目录</w:t>
            </w:r>
          </w:p>
        </w:tc>
        <w:tc>
          <w:tcPr>
            <w:tcW w:w="6804" w:type="dxa"/>
          </w:tcPr>
          <w:p w:rsidR="0076215F" w:rsidRDefault="00587BC9" w:rsidP="00E8742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:\program files\sqlserver</w:t>
            </w:r>
          </w:p>
        </w:tc>
      </w:tr>
      <w:tr w:rsidR="0076215F" w:rsidTr="00E8742D">
        <w:tc>
          <w:tcPr>
            <w:tcW w:w="2235" w:type="dxa"/>
          </w:tcPr>
          <w:p w:rsidR="0076215F" w:rsidRDefault="0076215F" w:rsidP="00E8742D">
            <w:pPr>
              <w:rPr>
                <w:rFonts w:ascii="宋体" w:hAnsi="宋体"/>
              </w:rPr>
            </w:pPr>
          </w:p>
        </w:tc>
        <w:tc>
          <w:tcPr>
            <w:tcW w:w="6804" w:type="dxa"/>
          </w:tcPr>
          <w:p w:rsidR="0076215F" w:rsidRDefault="0076215F" w:rsidP="00E8742D">
            <w:pPr>
              <w:rPr>
                <w:rFonts w:ascii="宋体" w:hAnsi="宋体"/>
              </w:rPr>
            </w:pPr>
          </w:p>
        </w:tc>
      </w:tr>
    </w:tbl>
    <w:p w:rsidR="0076215F" w:rsidRDefault="0076215F" w:rsidP="0076215F">
      <w:pPr>
        <w:rPr>
          <w:rFonts w:hint="eastAsia"/>
          <w:b/>
        </w:rPr>
      </w:pPr>
    </w:p>
    <w:tbl>
      <w:tblPr>
        <w:tblStyle w:val="ab"/>
        <w:tblW w:w="9039" w:type="dxa"/>
        <w:tblLook w:val="04A0"/>
      </w:tblPr>
      <w:tblGrid>
        <w:gridCol w:w="2235"/>
        <w:gridCol w:w="6804"/>
      </w:tblGrid>
      <w:tr w:rsidR="00D134FD" w:rsidTr="00FC3B0D">
        <w:tc>
          <w:tcPr>
            <w:tcW w:w="2235" w:type="dxa"/>
          </w:tcPr>
          <w:p w:rsidR="00D134FD" w:rsidRDefault="00D134FD" w:rsidP="00FC3B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数据库用户名</w:t>
            </w:r>
          </w:p>
        </w:tc>
        <w:tc>
          <w:tcPr>
            <w:tcW w:w="6804" w:type="dxa"/>
          </w:tcPr>
          <w:p w:rsidR="00D134FD" w:rsidRDefault="00D134FD" w:rsidP="00FC3B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sa</w:t>
            </w:r>
          </w:p>
        </w:tc>
      </w:tr>
      <w:tr w:rsidR="00D134FD" w:rsidTr="00FC3B0D">
        <w:tc>
          <w:tcPr>
            <w:tcW w:w="2235" w:type="dxa"/>
          </w:tcPr>
          <w:p w:rsidR="00D134FD" w:rsidRDefault="00D134FD" w:rsidP="00FC3B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数据库密码</w:t>
            </w:r>
          </w:p>
        </w:tc>
        <w:tc>
          <w:tcPr>
            <w:tcW w:w="6804" w:type="dxa"/>
          </w:tcPr>
          <w:p w:rsidR="00D134FD" w:rsidRDefault="00D134FD" w:rsidP="00FC3B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(空)</w:t>
            </w:r>
          </w:p>
        </w:tc>
      </w:tr>
      <w:tr w:rsidR="00D134FD" w:rsidTr="00FC3B0D">
        <w:tc>
          <w:tcPr>
            <w:tcW w:w="2235" w:type="dxa"/>
          </w:tcPr>
          <w:p w:rsidR="00D134FD" w:rsidRDefault="00D134FD" w:rsidP="00FC3B0D">
            <w:pPr>
              <w:rPr>
                <w:rFonts w:ascii="宋体" w:hAnsi="宋体"/>
              </w:rPr>
            </w:pPr>
          </w:p>
        </w:tc>
        <w:tc>
          <w:tcPr>
            <w:tcW w:w="6804" w:type="dxa"/>
          </w:tcPr>
          <w:p w:rsidR="00D134FD" w:rsidRDefault="00D134FD" w:rsidP="00FC3B0D">
            <w:pPr>
              <w:rPr>
                <w:rFonts w:ascii="宋体" w:hAnsi="宋体"/>
              </w:rPr>
            </w:pPr>
          </w:p>
        </w:tc>
      </w:tr>
    </w:tbl>
    <w:p w:rsidR="00D134FD" w:rsidRDefault="00D134FD" w:rsidP="0076215F">
      <w:pPr>
        <w:rPr>
          <w:rFonts w:hint="eastAsia"/>
          <w:b/>
        </w:rPr>
      </w:pPr>
    </w:p>
    <w:p w:rsidR="00D134FD" w:rsidRDefault="00D134FD" w:rsidP="0076215F">
      <w:pPr>
        <w:rPr>
          <w:b/>
        </w:rPr>
      </w:pPr>
    </w:p>
    <w:p w:rsidR="0076215F" w:rsidRPr="00937444" w:rsidRDefault="0076215F" w:rsidP="0076215F">
      <w:pPr>
        <w:rPr>
          <w:b/>
        </w:rPr>
      </w:pPr>
      <w:r>
        <w:rPr>
          <w:rFonts w:hint="eastAsia"/>
          <w:b/>
        </w:rPr>
        <w:t>C</w:t>
      </w:r>
      <w:r>
        <w:rPr>
          <w:rFonts w:hint="eastAsia"/>
          <w:b/>
        </w:rPr>
        <w:t>、</w:t>
      </w:r>
      <w:r w:rsidRPr="00FE3801">
        <w:rPr>
          <w:rFonts w:hint="eastAsia"/>
          <w:b/>
        </w:rPr>
        <w:t>应用系统启动、检查、停止步骤</w:t>
      </w:r>
    </w:p>
    <w:p w:rsidR="0076215F" w:rsidRDefault="0076215F" w:rsidP="0076215F">
      <w:pPr>
        <w:rPr>
          <w:rFonts w:ascii="宋体" w:hAnsi="宋体"/>
        </w:rPr>
      </w:pPr>
      <w:r>
        <w:rPr>
          <w:rFonts w:ascii="宋体" w:hAnsi="宋体" w:hint="eastAsia"/>
        </w:rPr>
        <w:t>启动：</w:t>
      </w:r>
    </w:p>
    <w:p w:rsidR="0076215F" w:rsidRDefault="0076215F" w:rsidP="0076215F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r w:rsidRPr="006B3B78">
        <w:t xml:space="preserve"> </w:t>
      </w:r>
      <w:r w:rsidR="00587BC9">
        <w:rPr>
          <w:rFonts w:ascii="宋体" w:hAnsi="宋体" w:hint="eastAsia"/>
        </w:rPr>
        <w:t>sc sqlserver</w:t>
      </w:r>
      <w:r>
        <w:rPr>
          <w:rFonts w:ascii="宋体" w:hAnsi="宋体" w:hint="eastAsia"/>
        </w:rPr>
        <w:t xml:space="preserve"> start</w:t>
      </w:r>
    </w:p>
    <w:p w:rsidR="0076215F" w:rsidRDefault="0076215F" w:rsidP="0076215F">
      <w:pPr>
        <w:rPr>
          <w:rFonts w:ascii="宋体" w:hAnsi="宋体"/>
        </w:rPr>
      </w:pPr>
      <w:r>
        <w:rPr>
          <w:rFonts w:ascii="宋体" w:hAnsi="宋体" w:hint="eastAsia"/>
        </w:rPr>
        <w:t>停止：</w:t>
      </w:r>
    </w:p>
    <w:p w:rsidR="0076215F" w:rsidRDefault="0076215F" w:rsidP="0076215F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ab/>
        <w:t>$</w:t>
      </w:r>
      <w:r w:rsidRPr="006B3B78">
        <w:t xml:space="preserve"> </w:t>
      </w:r>
      <w:r w:rsidR="00587BC9">
        <w:rPr>
          <w:rFonts w:ascii="宋体" w:hAnsi="宋体" w:hint="eastAsia"/>
        </w:rPr>
        <w:t>sc sqlserver</w:t>
      </w:r>
      <w:r>
        <w:rPr>
          <w:rFonts w:ascii="宋体" w:hAnsi="宋体" w:hint="eastAsia"/>
        </w:rPr>
        <w:t xml:space="preserve"> stop</w:t>
      </w:r>
    </w:p>
    <w:p w:rsidR="0076215F" w:rsidRDefault="0076215F" w:rsidP="0076215F">
      <w:pPr>
        <w:widowControl/>
        <w:jc w:val="left"/>
        <w:rPr>
          <w:rFonts w:ascii="宋体" w:hAnsi="宋体"/>
        </w:rPr>
      </w:pPr>
    </w:p>
    <w:p w:rsidR="0076215F" w:rsidRDefault="0076215F" w:rsidP="0076215F">
      <w:pPr>
        <w:pStyle w:val="ac"/>
        <w:numPr>
          <w:ilvl w:val="0"/>
          <w:numId w:val="10"/>
        </w:numPr>
        <w:ind w:firstLineChars="0"/>
        <w:rPr>
          <w:b/>
        </w:rPr>
      </w:pPr>
      <w:r w:rsidRPr="001C2482">
        <w:rPr>
          <w:rFonts w:hint="eastAsia"/>
          <w:b/>
        </w:rPr>
        <w:t>安装过程</w:t>
      </w:r>
    </w:p>
    <w:p w:rsidR="0076215F" w:rsidRDefault="0076215F" w:rsidP="0076215F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r w:rsidR="00587BC9">
        <w:rPr>
          <w:rFonts w:hint="eastAsia"/>
          <w:sz w:val="18"/>
          <w:szCs w:val="18"/>
        </w:rPr>
        <w:t>sqlserver</w:t>
      </w:r>
      <w:r>
        <w:rPr>
          <w:rFonts w:hint="eastAsia"/>
        </w:rPr>
        <w:t>exe</w:t>
      </w:r>
    </w:p>
    <w:p w:rsidR="00C2454A" w:rsidRDefault="00587BC9" w:rsidP="00587BC9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导入数据库</w:t>
      </w:r>
    </w:p>
    <w:p w:rsidR="00514BB4" w:rsidRDefault="00514BB4" w:rsidP="00514BB4">
      <w:pPr>
        <w:pStyle w:val="3"/>
        <w:numPr>
          <w:ilvl w:val="1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门禁服务器</w:t>
      </w:r>
    </w:p>
    <w:p w:rsidR="00514BB4" w:rsidRPr="00641149" w:rsidRDefault="00514BB4" w:rsidP="00514BB4">
      <w:pPr>
        <w:rPr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r w:rsidRPr="00641149">
        <w:rPr>
          <w:rFonts w:hint="eastAsia"/>
          <w:b/>
        </w:rPr>
        <w:t>主机信息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514BB4" w:rsidTr="00E8742D">
        <w:tc>
          <w:tcPr>
            <w:tcW w:w="2235" w:type="dxa"/>
          </w:tcPr>
          <w:p w:rsidR="00514BB4" w:rsidRDefault="00514BB4" w:rsidP="00E8742D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服务器名或域名</w:t>
            </w:r>
          </w:p>
        </w:tc>
        <w:tc>
          <w:tcPr>
            <w:tcW w:w="6293" w:type="dxa"/>
          </w:tcPr>
          <w:p w:rsidR="00514BB4" w:rsidRDefault="00514BB4" w:rsidP="00E874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tcglxt</w:t>
            </w:r>
          </w:p>
        </w:tc>
      </w:tr>
      <w:tr w:rsidR="00514BB4" w:rsidTr="00E8742D">
        <w:tc>
          <w:tcPr>
            <w:tcW w:w="2235" w:type="dxa"/>
          </w:tcPr>
          <w:p w:rsidR="00514BB4" w:rsidRDefault="00514BB4" w:rsidP="00E8742D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  <w:tc>
          <w:tcPr>
            <w:tcW w:w="6293" w:type="dxa"/>
          </w:tcPr>
          <w:p w:rsidR="00514BB4" w:rsidRPr="0056212E" w:rsidRDefault="0013064D" w:rsidP="00E8742D">
            <w:r w:rsidRPr="0013064D">
              <w:t>10.255.253.13</w:t>
            </w:r>
          </w:p>
        </w:tc>
      </w:tr>
      <w:tr w:rsidR="00514BB4" w:rsidTr="00E8742D">
        <w:tc>
          <w:tcPr>
            <w:tcW w:w="2235" w:type="dxa"/>
          </w:tcPr>
          <w:p w:rsidR="00514BB4" w:rsidRDefault="00514BB4" w:rsidP="00E8742D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用户名1</w:t>
            </w:r>
          </w:p>
        </w:tc>
        <w:tc>
          <w:tcPr>
            <w:tcW w:w="6293" w:type="dxa"/>
          </w:tcPr>
          <w:p w:rsidR="00514BB4" w:rsidRDefault="00514BB4" w:rsidP="00E8742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dministrator</w:t>
            </w:r>
          </w:p>
        </w:tc>
      </w:tr>
      <w:tr w:rsidR="00514BB4" w:rsidTr="00E8742D">
        <w:tc>
          <w:tcPr>
            <w:tcW w:w="2235" w:type="dxa"/>
          </w:tcPr>
          <w:p w:rsidR="00514BB4" w:rsidRDefault="00514BB4" w:rsidP="00E8742D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密码1</w:t>
            </w:r>
          </w:p>
        </w:tc>
        <w:tc>
          <w:tcPr>
            <w:tcW w:w="6293" w:type="dxa"/>
          </w:tcPr>
          <w:p w:rsidR="00514BB4" w:rsidRPr="00223C14" w:rsidRDefault="00514BB4" w:rsidP="00E874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dministrator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t xml:space="preserve"> </w:t>
            </w:r>
            <w:r w:rsidRPr="0076215F">
              <w:rPr>
                <w:sz w:val="18"/>
                <w:szCs w:val="18"/>
              </w:rPr>
              <w:t>sicau</w:t>
            </w:r>
            <w:r w:rsidR="00D134FD">
              <w:rPr>
                <w:rFonts w:hint="eastAsia"/>
                <w:sz w:val="18"/>
                <w:szCs w:val="18"/>
              </w:rPr>
              <w:t>.edu.cn135</w:t>
            </w:r>
          </w:p>
        </w:tc>
      </w:tr>
    </w:tbl>
    <w:p w:rsidR="00514BB4" w:rsidRDefault="00514BB4" w:rsidP="00514BB4">
      <w:pPr>
        <w:rPr>
          <w:rFonts w:ascii="宋体" w:hAnsi="宋体" w:hint="eastAsia"/>
        </w:rPr>
      </w:pPr>
    </w:p>
    <w:p w:rsidR="00D134FD" w:rsidRDefault="00D134FD" w:rsidP="00514BB4">
      <w:pPr>
        <w:rPr>
          <w:rFonts w:ascii="宋体" w:hAnsi="宋体"/>
        </w:rPr>
      </w:pPr>
    </w:p>
    <w:p w:rsidR="00514BB4" w:rsidRPr="00937444" w:rsidRDefault="00514BB4" w:rsidP="00514BB4">
      <w:pPr>
        <w:rPr>
          <w:b/>
        </w:rPr>
      </w:pPr>
      <w:r>
        <w:rPr>
          <w:rFonts w:hint="eastAsia"/>
          <w:b/>
        </w:rPr>
        <w:t>B</w:t>
      </w:r>
      <w:r>
        <w:rPr>
          <w:rFonts w:hint="eastAsia"/>
          <w:b/>
        </w:rPr>
        <w:t>、</w:t>
      </w:r>
      <w:r w:rsidRPr="00641149">
        <w:rPr>
          <w:rFonts w:hint="eastAsia"/>
          <w:b/>
        </w:rPr>
        <w:t>应用系统相关说明</w:t>
      </w:r>
    </w:p>
    <w:tbl>
      <w:tblPr>
        <w:tblStyle w:val="ab"/>
        <w:tblW w:w="9039" w:type="dxa"/>
        <w:tblLook w:val="04A0"/>
      </w:tblPr>
      <w:tblGrid>
        <w:gridCol w:w="2235"/>
        <w:gridCol w:w="6804"/>
      </w:tblGrid>
      <w:tr w:rsidR="00514BB4" w:rsidTr="00E8742D">
        <w:tc>
          <w:tcPr>
            <w:tcW w:w="2235" w:type="dxa"/>
          </w:tcPr>
          <w:p w:rsidR="00514BB4" w:rsidRDefault="00514BB4" w:rsidP="00E874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应用程序名称</w:t>
            </w:r>
          </w:p>
        </w:tc>
        <w:tc>
          <w:tcPr>
            <w:tcW w:w="6804" w:type="dxa"/>
          </w:tcPr>
          <w:p w:rsidR="00514BB4" w:rsidRDefault="0013064D" w:rsidP="00E874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4YKTong</w:t>
            </w:r>
          </w:p>
        </w:tc>
      </w:tr>
      <w:tr w:rsidR="00514BB4" w:rsidTr="00E8742D">
        <w:tc>
          <w:tcPr>
            <w:tcW w:w="2235" w:type="dxa"/>
          </w:tcPr>
          <w:p w:rsidR="00514BB4" w:rsidRDefault="00514BB4" w:rsidP="00E874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安装目录</w:t>
            </w:r>
          </w:p>
        </w:tc>
        <w:tc>
          <w:tcPr>
            <w:tcW w:w="6804" w:type="dxa"/>
          </w:tcPr>
          <w:p w:rsidR="00514BB4" w:rsidRDefault="0013064D" w:rsidP="00E874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</w:t>
            </w:r>
            <w:r w:rsidR="00514BB4">
              <w:rPr>
                <w:rFonts w:ascii="宋体" w:hAnsi="宋体" w:hint="eastAsia"/>
              </w:rPr>
              <w:t>:\program files\</w:t>
            </w:r>
            <w:r w:rsidRPr="0013064D">
              <w:rPr>
                <w:rFonts w:ascii="宋体" w:hAnsi="宋体"/>
              </w:rPr>
              <w:t>eNitor</w:t>
            </w:r>
          </w:p>
        </w:tc>
      </w:tr>
      <w:tr w:rsidR="00514BB4" w:rsidTr="00E8742D">
        <w:tc>
          <w:tcPr>
            <w:tcW w:w="2235" w:type="dxa"/>
          </w:tcPr>
          <w:p w:rsidR="00514BB4" w:rsidRDefault="00514BB4" w:rsidP="00E8742D">
            <w:pPr>
              <w:rPr>
                <w:rFonts w:ascii="宋体" w:hAnsi="宋体"/>
              </w:rPr>
            </w:pPr>
          </w:p>
        </w:tc>
        <w:tc>
          <w:tcPr>
            <w:tcW w:w="6804" w:type="dxa"/>
          </w:tcPr>
          <w:p w:rsidR="00514BB4" w:rsidRDefault="00514BB4" w:rsidP="00E8742D">
            <w:pPr>
              <w:rPr>
                <w:rFonts w:ascii="宋体" w:hAnsi="宋体"/>
              </w:rPr>
            </w:pPr>
          </w:p>
        </w:tc>
      </w:tr>
    </w:tbl>
    <w:p w:rsidR="00514BB4" w:rsidRDefault="00514BB4" w:rsidP="00514BB4">
      <w:pPr>
        <w:rPr>
          <w:rFonts w:hint="eastAsia"/>
          <w:b/>
        </w:rPr>
      </w:pPr>
    </w:p>
    <w:tbl>
      <w:tblPr>
        <w:tblStyle w:val="ab"/>
        <w:tblW w:w="9039" w:type="dxa"/>
        <w:tblLook w:val="04A0"/>
      </w:tblPr>
      <w:tblGrid>
        <w:gridCol w:w="2235"/>
        <w:gridCol w:w="6804"/>
      </w:tblGrid>
      <w:tr w:rsidR="00D134FD" w:rsidTr="00FC3B0D">
        <w:tc>
          <w:tcPr>
            <w:tcW w:w="2235" w:type="dxa"/>
          </w:tcPr>
          <w:p w:rsidR="00D134FD" w:rsidRDefault="00D134FD" w:rsidP="00FC3B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数据库用户名</w:t>
            </w:r>
          </w:p>
        </w:tc>
        <w:tc>
          <w:tcPr>
            <w:tcW w:w="6804" w:type="dxa"/>
          </w:tcPr>
          <w:p w:rsidR="00D134FD" w:rsidRDefault="00D134FD" w:rsidP="00FC3B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ic</w:t>
            </w:r>
          </w:p>
        </w:tc>
      </w:tr>
      <w:tr w:rsidR="00D134FD" w:rsidTr="00FC3B0D">
        <w:tc>
          <w:tcPr>
            <w:tcW w:w="2235" w:type="dxa"/>
          </w:tcPr>
          <w:p w:rsidR="00D134FD" w:rsidRDefault="00D134FD" w:rsidP="00FC3B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数据库密码</w:t>
            </w:r>
          </w:p>
        </w:tc>
        <w:tc>
          <w:tcPr>
            <w:tcW w:w="6804" w:type="dxa"/>
          </w:tcPr>
          <w:p w:rsidR="00D134FD" w:rsidRDefault="00D134FD" w:rsidP="00FC3B0D">
            <w:pPr>
              <w:rPr>
                <w:rFonts w:ascii="宋体" w:hAnsi="宋体"/>
              </w:rPr>
            </w:pPr>
            <w:r w:rsidRPr="0076215F">
              <w:rPr>
                <w:sz w:val="18"/>
                <w:szCs w:val="18"/>
              </w:rPr>
              <w:t>sicau</w:t>
            </w:r>
            <w:r>
              <w:rPr>
                <w:rFonts w:hint="eastAsia"/>
                <w:sz w:val="18"/>
                <w:szCs w:val="18"/>
              </w:rPr>
              <w:t>.edu.cn135</w:t>
            </w:r>
          </w:p>
        </w:tc>
      </w:tr>
      <w:tr w:rsidR="00D134FD" w:rsidTr="00FC3B0D">
        <w:tc>
          <w:tcPr>
            <w:tcW w:w="2235" w:type="dxa"/>
          </w:tcPr>
          <w:p w:rsidR="00D134FD" w:rsidRDefault="00D134FD" w:rsidP="00FC3B0D">
            <w:pPr>
              <w:rPr>
                <w:rFonts w:ascii="宋体" w:hAnsi="宋体"/>
              </w:rPr>
            </w:pPr>
          </w:p>
        </w:tc>
        <w:tc>
          <w:tcPr>
            <w:tcW w:w="6804" w:type="dxa"/>
          </w:tcPr>
          <w:p w:rsidR="00D134FD" w:rsidRDefault="00D134FD" w:rsidP="00FC3B0D">
            <w:pPr>
              <w:rPr>
                <w:rFonts w:ascii="宋体" w:hAnsi="宋体"/>
              </w:rPr>
            </w:pPr>
          </w:p>
        </w:tc>
      </w:tr>
    </w:tbl>
    <w:p w:rsidR="00D134FD" w:rsidRDefault="00D134FD" w:rsidP="00514BB4">
      <w:pPr>
        <w:rPr>
          <w:rFonts w:hint="eastAsia"/>
          <w:b/>
        </w:rPr>
      </w:pPr>
    </w:p>
    <w:p w:rsidR="00D134FD" w:rsidRDefault="00D134FD" w:rsidP="00514BB4">
      <w:pPr>
        <w:rPr>
          <w:b/>
        </w:rPr>
      </w:pPr>
    </w:p>
    <w:p w:rsidR="00514BB4" w:rsidRPr="00937444" w:rsidRDefault="00514BB4" w:rsidP="00514BB4">
      <w:pPr>
        <w:rPr>
          <w:b/>
        </w:rPr>
      </w:pPr>
      <w:r>
        <w:rPr>
          <w:rFonts w:hint="eastAsia"/>
          <w:b/>
        </w:rPr>
        <w:t>C</w:t>
      </w:r>
      <w:r>
        <w:rPr>
          <w:rFonts w:hint="eastAsia"/>
          <w:b/>
        </w:rPr>
        <w:t>、</w:t>
      </w:r>
      <w:r w:rsidRPr="00FE3801">
        <w:rPr>
          <w:rFonts w:hint="eastAsia"/>
          <w:b/>
        </w:rPr>
        <w:t>应用系统启动、检查、停止步骤</w:t>
      </w:r>
    </w:p>
    <w:p w:rsidR="00514BB4" w:rsidRDefault="00514BB4" w:rsidP="00514BB4">
      <w:pPr>
        <w:rPr>
          <w:rFonts w:ascii="宋体" w:hAnsi="宋体"/>
        </w:rPr>
      </w:pPr>
      <w:r>
        <w:rPr>
          <w:rFonts w:ascii="宋体" w:hAnsi="宋体" w:hint="eastAsia"/>
        </w:rPr>
        <w:t>启动：</w:t>
      </w:r>
    </w:p>
    <w:p w:rsidR="00514BB4" w:rsidRDefault="00514BB4" w:rsidP="00252D58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r w:rsidR="00252D58">
        <w:rPr>
          <w:rFonts w:hint="eastAsia"/>
        </w:rPr>
        <w:t>ENG</w:t>
      </w:r>
      <w:r w:rsidR="00252D58">
        <w:rPr>
          <w:rFonts w:ascii="宋体" w:hAnsi="宋体" w:hint="eastAsia"/>
        </w:rPr>
        <w:t xml:space="preserve">Serv </w:t>
      </w:r>
    </w:p>
    <w:p w:rsidR="00252D58" w:rsidRPr="00252D58" w:rsidRDefault="00252D58" w:rsidP="00252D58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 w:rsidRPr="00252D58">
        <w:rPr>
          <w:rFonts w:ascii="宋体" w:hAnsi="宋体"/>
        </w:rPr>
        <w:t>$</w:t>
      </w:r>
      <w:r>
        <w:rPr>
          <w:rFonts w:ascii="宋体" w:hAnsi="宋体" w:hint="eastAsia"/>
        </w:rPr>
        <w:t>Enitor3</w:t>
      </w:r>
      <w:r w:rsidRPr="00252D58">
        <w:rPr>
          <w:rFonts w:ascii="宋体" w:hAnsi="宋体"/>
        </w:rPr>
        <w:t xml:space="preserve"> </w:t>
      </w:r>
    </w:p>
    <w:p w:rsidR="00252D58" w:rsidRPr="00252D58" w:rsidRDefault="00252D58" w:rsidP="00252D58">
      <w:pPr>
        <w:rPr>
          <w:rFonts w:ascii="宋体" w:hAnsi="宋体"/>
        </w:rPr>
      </w:pPr>
      <w:r w:rsidRPr="00252D58">
        <w:rPr>
          <w:rFonts w:ascii="宋体" w:hAnsi="宋体"/>
        </w:rPr>
        <w:tab/>
      </w:r>
      <w:r>
        <w:rPr>
          <w:rFonts w:ascii="宋体" w:hAnsi="宋体"/>
        </w:rPr>
        <w:t>$</w:t>
      </w:r>
      <w:r>
        <w:rPr>
          <w:rFonts w:ascii="宋体" w:hAnsi="宋体" w:hint="eastAsia"/>
        </w:rPr>
        <w:t>EnitorServiceControl</w:t>
      </w:r>
      <w:r w:rsidRPr="00252D58">
        <w:rPr>
          <w:rFonts w:ascii="宋体" w:hAnsi="宋体"/>
        </w:rPr>
        <w:t xml:space="preserve"> </w:t>
      </w:r>
    </w:p>
    <w:p w:rsidR="00252D58" w:rsidRDefault="00252D58" w:rsidP="00252D58">
      <w:pPr>
        <w:rPr>
          <w:rFonts w:ascii="宋体" w:hAnsi="宋体"/>
        </w:rPr>
      </w:pPr>
      <w:r w:rsidRPr="00252D58">
        <w:rPr>
          <w:rFonts w:ascii="宋体" w:hAnsi="宋体"/>
        </w:rPr>
        <w:tab/>
      </w:r>
    </w:p>
    <w:p w:rsidR="00514BB4" w:rsidRDefault="00514BB4" w:rsidP="00514BB4">
      <w:pPr>
        <w:widowControl/>
        <w:jc w:val="left"/>
        <w:rPr>
          <w:rFonts w:ascii="宋体" w:hAnsi="宋体"/>
        </w:rPr>
      </w:pPr>
    </w:p>
    <w:p w:rsidR="00514BB4" w:rsidRDefault="00514BB4" w:rsidP="00514BB4">
      <w:pPr>
        <w:pStyle w:val="ac"/>
        <w:numPr>
          <w:ilvl w:val="0"/>
          <w:numId w:val="10"/>
        </w:numPr>
        <w:ind w:firstLineChars="0"/>
        <w:rPr>
          <w:b/>
        </w:rPr>
      </w:pPr>
      <w:r w:rsidRPr="001C2482">
        <w:rPr>
          <w:rFonts w:hint="eastAsia"/>
          <w:b/>
        </w:rPr>
        <w:t>安装过程</w:t>
      </w:r>
    </w:p>
    <w:p w:rsidR="00514BB4" w:rsidRDefault="00514BB4" w:rsidP="003A51D5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r w:rsidR="003A51D5" w:rsidRPr="003A51D5">
        <w:rPr>
          <w:sz w:val="18"/>
          <w:szCs w:val="18"/>
        </w:rPr>
        <w:t>eNitor3.5.3_Server.exe</w:t>
      </w:r>
    </w:p>
    <w:p w:rsidR="00514BB4" w:rsidRPr="00B42FEF" w:rsidRDefault="00514BB4" w:rsidP="00514BB4">
      <w:pPr>
        <w:pStyle w:val="ac"/>
        <w:ind w:left="840" w:firstLineChars="0" w:firstLine="0"/>
      </w:pPr>
    </w:p>
    <w:p w:rsidR="009F713C" w:rsidRDefault="009F713C" w:rsidP="009F713C">
      <w:pPr>
        <w:pStyle w:val="3"/>
        <w:numPr>
          <w:ilvl w:val="1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数据备份</w:t>
      </w:r>
    </w:p>
    <w:p w:rsidR="0086493A" w:rsidRDefault="00177A2D" w:rsidP="0086493A">
      <w:r>
        <w:rPr>
          <w:rFonts w:hint="eastAsia"/>
        </w:rPr>
        <w:t>请校方自行准备和实施备份方案；</w:t>
      </w:r>
    </w:p>
    <w:p w:rsidR="00177A2D" w:rsidRPr="00177A2D" w:rsidRDefault="00177A2D" w:rsidP="0086493A">
      <w:r>
        <w:rPr>
          <w:rFonts w:hint="eastAsia"/>
        </w:rPr>
        <w:t>我们建议一卡通数据库做每日备份，备份的空闲时间段为：</w:t>
      </w:r>
      <w:r>
        <w:rPr>
          <w:rFonts w:hint="eastAsia"/>
        </w:rPr>
        <w:t>03:00---05:00</w:t>
      </w:r>
    </w:p>
    <w:p w:rsidR="00177A2D" w:rsidRDefault="00177A2D" w:rsidP="0086493A">
      <w:r>
        <w:rPr>
          <w:rFonts w:hint="eastAsia"/>
        </w:rPr>
        <w:t>备份建议采用</w:t>
      </w:r>
      <w:r>
        <w:rPr>
          <w:rFonts w:hint="eastAsia"/>
        </w:rPr>
        <w:t>exp</w:t>
      </w:r>
      <w:r>
        <w:rPr>
          <w:rFonts w:hint="eastAsia"/>
        </w:rPr>
        <w:t>和</w:t>
      </w:r>
      <w:r>
        <w:rPr>
          <w:rFonts w:hint="eastAsia"/>
        </w:rPr>
        <w:t>rman</w:t>
      </w:r>
      <w:r>
        <w:rPr>
          <w:rFonts w:hint="eastAsia"/>
        </w:rPr>
        <w:t>的方式来进行。</w:t>
      </w:r>
    </w:p>
    <w:p w:rsidR="00177A2D" w:rsidRDefault="00177A2D" w:rsidP="0086493A">
      <w:r>
        <w:rPr>
          <w:rFonts w:hint="eastAsia"/>
        </w:rPr>
        <w:t>历史备份数据保留最新</w:t>
      </w:r>
      <w:r>
        <w:rPr>
          <w:rFonts w:hint="eastAsia"/>
        </w:rPr>
        <w:t>3</w:t>
      </w:r>
      <w:r>
        <w:rPr>
          <w:rFonts w:hint="eastAsia"/>
        </w:rPr>
        <w:t>天即可。</w:t>
      </w:r>
    </w:p>
    <w:p w:rsidR="00177A2D" w:rsidRDefault="00177A2D" w:rsidP="0086493A"/>
    <w:p w:rsidR="00177A2D" w:rsidRDefault="00CE79B0" w:rsidP="0086493A">
      <w:r>
        <w:t>E</w:t>
      </w:r>
      <w:r>
        <w:rPr>
          <w:rFonts w:hint="eastAsia"/>
        </w:rPr>
        <w:t xml:space="preserve">xp </w:t>
      </w:r>
      <w:r>
        <w:rPr>
          <w:rFonts w:hint="eastAsia"/>
        </w:rPr>
        <w:t>备份脚本参考如下：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lastRenderedPageBreak/>
        <w:t>ORACLE_NLS33=$ORACLE_HOME/ocommon/nls/admin/data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export ORACLE_NLS33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NLS_LANG=american_america.ZHS16GBK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export NLS_LANG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LANG=zh_CN.GBK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export LANG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DATE=`date +'%Y%m%d%H%M%S'`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EXPLOG=/opt/yktexps/yktdb$DATE.log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DMPFILE1=yktdb$DATE.dmp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LOGFILE1=log_yktdb_$DATA.log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DMPFILE=/opt/yktexps/yktdb$DATE.dmp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cd /opt/yktexps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#delete expire file leave lastest 3 files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xxx=`ls -1 *.dmp 2&gt;/dev/null | wc -l`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if [ $xxx -gt 5 ]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then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 xml:space="preserve">        echo "delete old files "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 xml:space="preserve">         yyy=`expr $xxx - 5`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 xml:space="preserve">    for i in `ls -1t *.dmp| tail -$yyy`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 xml:space="preserve">  do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 xml:space="preserve">        echo "rm -f $i"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 xml:space="preserve">        rm -f $i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 xml:space="preserve">    done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fi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exp ykt_cur/kingstar@yktdb full=y file=$DMPFILE compress=y grants=y indexes=y rows=y constraints=y consistent=y statis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tics=none  buffer=10485760  feedback=1000  log=$EXPLOG</w:t>
      </w:r>
    </w:p>
    <w:p w:rsidR="00177A2D" w:rsidRDefault="00177A2D" w:rsidP="0086493A"/>
    <w:p w:rsidR="00CE79B0" w:rsidRDefault="00CE79B0" w:rsidP="0086493A"/>
    <w:p w:rsidR="00CE79B0" w:rsidRPr="00177A2D" w:rsidRDefault="00CE79B0" w:rsidP="0086493A"/>
    <w:sectPr w:rsidR="00CE79B0" w:rsidRPr="00177A2D" w:rsidSect="001D017A">
      <w:headerReference w:type="default" r:id="rId12"/>
      <w:footerReference w:type="default" r:id="rId13"/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679" w:rsidRDefault="00672679">
      <w:r>
        <w:separator/>
      </w:r>
    </w:p>
  </w:endnote>
  <w:endnote w:type="continuationSeparator" w:id="0">
    <w:p w:rsidR="00672679" w:rsidRDefault="006726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FEF" w:rsidRDefault="009A1857">
    <w:pPr>
      <w:pStyle w:val="a5"/>
      <w:jc w:val="center"/>
      <w:rPr>
        <w:sz w:val="15"/>
      </w:rPr>
    </w:pPr>
    <w:r w:rsidRPr="00B42FEF">
      <w:rPr>
        <w:sz w:val="15"/>
      </w:rPr>
      <w:fldChar w:fldCharType="begin"/>
    </w:r>
    <w:r w:rsidR="00B42FEF" w:rsidRPr="00B42FEF">
      <w:rPr>
        <w:sz w:val="15"/>
      </w:rPr>
      <w:instrText>PAGE   \* MERGEFORMAT</w:instrText>
    </w:r>
    <w:r w:rsidRPr="00B42FEF">
      <w:rPr>
        <w:sz w:val="15"/>
      </w:rPr>
      <w:fldChar w:fldCharType="separate"/>
    </w:r>
    <w:r w:rsidR="00D134FD" w:rsidRPr="00D134FD">
      <w:rPr>
        <w:noProof/>
        <w:sz w:val="15"/>
        <w:lang w:val="zh-CN"/>
      </w:rPr>
      <w:t>15</w:t>
    </w:r>
    <w:r w:rsidRPr="00B42FEF">
      <w:rPr>
        <w:sz w:val="15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679" w:rsidRDefault="00672679">
      <w:r>
        <w:separator/>
      </w:r>
    </w:p>
  </w:footnote>
  <w:footnote w:type="continuationSeparator" w:id="0">
    <w:p w:rsidR="00672679" w:rsidRDefault="006726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FEF" w:rsidRPr="00E93A7B" w:rsidRDefault="00B42FEF">
    <w:pPr>
      <w:pStyle w:val="a4"/>
      <w:pBdr>
        <w:bottom w:val="single" w:sz="6" w:space="3" w:color="auto"/>
      </w:pBdr>
      <w:tabs>
        <w:tab w:val="clear" w:pos="4153"/>
        <w:tab w:val="left" w:pos="3100"/>
        <w:tab w:val="center" w:pos="4156"/>
      </w:tabs>
      <w:rPr>
        <w:rFonts w:ascii="宋体" w:hAnsi="宋体"/>
      </w:rPr>
    </w:pPr>
    <w:r>
      <w:rPr>
        <w:rFonts w:hint="eastAsia"/>
      </w:rPr>
      <w:tab/>
    </w:r>
    <w:r>
      <w:rPr>
        <w:rFonts w:hint="eastAsia"/>
      </w:rPr>
      <w:tab/>
    </w:r>
    <w:r w:rsidRPr="00E93A7B">
      <w:rPr>
        <w:rFonts w:ascii="宋体" w:hAnsi="宋体" w:hint="eastAsia"/>
      </w:rPr>
      <w:tab/>
      <w:t>四川农业大学校园一卡通安装报告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158AB"/>
    <w:multiLevelType w:val="hybridMultilevel"/>
    <w:tmpl w:val="5608ECC8"/>
    <w:lvl w:ilvl="0" w:tplc="F6E8A52E">
      <w:start w:val="2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07B43"/>
    <w:multiLevelType w:val="hybridMultilevel"/>
    <w:tmpl w:val="67409F14"/>
    <w:lvl w:ilvl="0" w:tplc="E1A063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D35627"/>
    <w:multiLevelType w:val="hybridMultilevel"/>
    <w:tmpl w:val="07A23018"/>
    <w:lvl w:ilvl="0" w:tplc="68922ECE">
      <w:start w:val="3"/>
      <w:numFmt w:val="upperLetter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174F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0994E5A"/>
    <w:multiLevelType w:val="hybridMultilevel"/>
    <w:tmpl w:val="B47A4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5327BA"/>
    <w:multiLevelType w:val="hybridMultilevel"/>
    <w:tmpl w:val="A72CE9E2"/>
    <w:lvl w:ilvl="0" w:tplc="DB644D1C">
      <w:start w:val="4"/>
      <w:numFmt w:val="upperLetter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2E0EBD"/>
    <w:multiLevelType w:val="hybridMultilevel"/>
    <w:tmpl w:val="A21EDD4C"/>
    <w:lvl w:ilvl="0" w:tplc="2FEA7706">
      <w:start w:val="3"/>
      <w:numFmt w:val="upperLetter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6D1C72"/>
    <w:multiLevelType w:val="hybridMultilevel"/>
    <w:tmpl w:val="4D4A99C4"/>
    <w:lvl w:ilvl="0" w:tplc="7C7072D8">
      <w:start w:val="1"/>
      <w:numFmt w:val="upperLetter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BD4ED7"/>
    <w:multiLevelType w:val="hybridMultilevel"/>
    <w:tmpl w:val="33E8CD34"/>
    <w:lvl w:ilvl="0" w:tplc="DE4C9D68">
      <w:start w:val="1"/>
      <w:numFmt w:val="upperLetter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745BB9"/>
    <w:multiLevelType w:val="hybridMultilevel"/>
    <w:tmpl w:val="B9EC137A"/>
    <w:lvl w:ilvl="0" w:tplc="A2F88D64">
      <w:start w:val="2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6C4EE6"/>
    <w:multiLevelType w:val="hybridMultilevel"/>
    <w:tmpl w:val="318AF6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9A6F5B"/>
    <w:multiLevelType w:val="hybridMultilevel"/>
    <w:tmpl w:val="DF8EE904"/>
    <w:lvl w:ilvl="0" w:tplc="8EF61C5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741BDD"/>
    <w:multiLevelType w:val="hybridMultilevel"/>
    <w:tmpl w:val="4CCEE028"/>
    <w:lvl w:ilvl="0" w:tplc="7A9C1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D33BF0"/>
    <w:multiLevelType w:val="hybridMultilevel"/>
    <w:tmpl w:val="EA185A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CA9669D"/>
    <w:multiLevelType w:val="multilevel"/>
    <w:tmpl w:val="C3E6DD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77677262"/>
    <w:multiLevelType w:val="hybridMultilevel"/>
    <w:tmpl w:val="EDFC5E6A"/>
    <w:lvl w:ilvl="0" w:tplc="1054B8EE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13"/>
  </w:num>
  <w:num w:numId="10">
    <w:abstractNumId w:val="5"/>
  </w:num>
  <w:num w:numId="11">
    <w:abstractNumId w:val="11"/>
  </w:num>
  <w:num w:numId="12">
    <w:abstractNumId w:val="2"/>
  </w:num>
  <w:num w:numId="13">
    <w:abstractNumId w:val="15"/>
  </w:num>
  <w:num w:numId="14">
    <w:abstractNumId w:val="4"/>
  </w:num>
  <w:num w:numId="15">
    <w:abstractNumId w:val="12"/>
  </w:num>
  <w:num w:numId="16">
    <w:abstractNumId w:val="1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417"/>
    <w:rsid w:val="000020F0"/>
    <w:rsid w:val="000033F8"/>
    <w:rsid w:val="0000368E"/>
    <w:rsid w:val="000039C0"/>
    <w:rsid w:val="00004637"/>
    <w:rsid w:val="0001347D"/>
    <w:rsid w:val="00021F11"/>
    <w:rsid w:val="000272EF"/>
    <w:rsid w:val="00036854"/>
    <w:rsid w:val="00052B22"/>
    <w:rsid w:val="00055C8B"/>
    <w:rsid w:val="00055CE0"/>
    <w:rsid w:val="00057F09"/>
    <w:rsid w:val="000608D8"/>
    <w:rsid w:val="00075DEF"/>
    <w:rsid w:val="000765D1"/>
    <w:rsid w:val="00076D8B"/>
    <w:rsid w:val="0008653E"/>
    <w:rsid w:val="000872A4"/>
    <w:rsid w:val="00090114"/>
    <w:rsid w:val="00097394"/>
    <w:rsid w:val="000A568E"/>
    <w:rsid w:val="000A5871"/>
    <w:rsid w:val="000D7545"/>
    <w:rsid w:val="000E547D"/>
    <w:rsid w:val="0010066F"/>
    <w:rsid w:val="00102016"/>
    <w:rsid w:val="00102EA0"/>
    <w:rsid w:val="00115AE4"/>
    <w:rsid w:val="00126C69"/>
    <w:rsid w:val="0013064D"/>
    <w:rsid w:val="00134695"/>
    <w:rsid w:val="00137C1D"/>
    <w:rsid w:val="001569B6"/>
    <w:rsid w:val="00157E80"/>
    <w:rsid w:val="00157F63"/>
    <w:rsid w:val="00162090"/>
    <w:rsid w:val="00162416"/>
    <w:rsid w:val="001742A2"/>
    <w:rsid w:val="00174351"/>
    <w:rsid w:val="00177A2D"/>
    <w:rsid w:val="00180E1B"/>
    <w:rsid w:val="00184E51"/>
    <w:rsid w:val="00187417"/>
    <w:rsid w:val="00190D3E"/>
    <w:rsid w:val="00192BA9"/>
    <w:rsid w:val="001932AF"/>
    <w:rsid w:val="00195066"/>
    <w:rsid w:val="001A1F6E"/>
    <w:rsid w:val="001A24BE"/>
    <w:rsid w:val="001B1248"/>
    <w:rsid w:val="001C2482"/>
    <w:rsid w:val="001C7F0A"/>
    <w:rsid w:val="001D017A"/>
    <w:rsid w:val="001E0F7F"/>
    <w:rsid w:val="001E28BD"/>
    <w:rsid w:val="001E469C"/>
    <w:rsid w:val="001F2123"/>
    <w:rsid w:val="001F3C60"/>
    <w:rsid w:val="001F4948"/>
    <w:rsid w:val="00201925"/>
    <w:rsid w:val="002044D1"/>
    <w:rsid w:val="002064D8"/>
    <w:rsid w:val="00221675"/>
    <w:rsid w:val="00223C14"/>
    <w:rsid w:val="0023126A"/>
    <w:rsid w:val="00233BFC"/>
    <w:rsid w:val="00236068"/>
    <w:rsid w:val="00241F8A"/>
    <w:rsid w:val="00242402"/>
    <w:rsid w:val="0024333A"/>
    <w:rsid w:val="002436A9"/>
    <w:rsid w:val="00244A77"/>
    <w:rsid w:val="00252D58"/>
    <w:rsid w:val="00265333"/>
    <w:rsid w:val="0027131D"/>
    <w:rsid w:val="0028635A"/>
    <w:rsid w:val="00290B7B"/>
    <w:rsid w:val="00292D4A"/>
    <w:rsid w:val="002963F7"/>
    <w:rsid w:val="002A0E86"/>
    <w:rsid w:val="002B10E5"/>
    <w:rsid w:val="002B3AC5"/>
    <w:rsid w:val="002B7F49"/>
    <w:rsid w:val="002C0B84"/>
    <w:rsid w:val="002C60BE"/>
    <w:rsid w:val="002D085D"/>
    <w:rsid w:val="002E201A"/>
    <w:rsid w:val="002E205B"/>
    <w:rsid w:val="002E239C"/>
    <w:rsid w:val="002E73E9"/>
    <w:rsid w:val="003019CC"/>
    <w:rsid w:val="003044A6"/>
    <w:rsid w:val="003053A8"/>
    <w:rsid w:val="003053D9"/>
    <w:rsid w:val="00326214"/>
    <w:rsid w:val="0033110A"/>
    <w:rsid w:val="0033223B"/>
    <w:rsid w:val="00333D28"/>
    <w:rsid w:val="00335849"/>
    <w:rsid w:val="003420A6"/>
    <w:rsid w:val="003452D3"/>
    <w:rsid w:val="00350511"/>
    <w:rsid w:val="00357FEB"/>
    <w:rsid w:val="00360D93"/>
    <w:rsid w:val="003679BD"/>
    <w:rsid w:val="003711FE"/>
    <w:rsid w:val="0038260C"/>
    <w:rsid w:val="00385582"/>
    <w:rsid w:val="00386736"/>
    <w:rsid w:val="003A226B"/>
    <w:rsid w:val="003A51D5"/>
    <w:rsid w:val="003A5415"/>
    <w:rsid w:val="003B12BA"/>
    <w:rsid w:val="003B7F09"/>
    <w:rsid w:val="003C25EB"/>
    <w:rsid w:val="003C2FE9"/>
    <w:rsid w:val="003C554B"/>
    <w:rsid w:val="003D0409"/>
    <w:rsid w:val="003D1E64"/>
    <w:rsid w:val="003D6026"/>
    <w:rsid w:val="003E0880"/>
    <w:rsid w:val="003E7D97"/>
    <w:rsid w:val="004037F8"/>
    <w:rsid w:val="00405AB0"/>
    <w:rsid w:val="004155F9"/>
    <w:rsid w:val="00416EA0"/>
    <w:rsid w:val="00427766"/>
    <w:rsid w:val="004335A1"/>
    <w:rsid w:val="00434D5A"/>
    <w:rsid w:val="0043560C"/>
    <w:rsid w:val="00441767"/>
    <w:rsid w:val="004446A6"/>
    <w:rsid w:val="004513F7"/>
    <w:rsid w:val="00465A0C"/>
    <w:rsid w:val="00472C06"/>
    <w:rsid w:val="004736FB"/>
    <w:rsid w:val="00475F17"/>
    <w:rsid w:val="00481ECD"/>
    <w:rsid w:val="004850FF"/>
    <w:rsid w:val="00485B27"/>
    <w:rsid w:val="00487ED6"/>
    <w:rsid w:val="00495503"/>
    <w:rsid w:val="004B1550"/>
    <w:rsid w:val="004B4B09"/>
    <w:rsid w:val="004B5889"/>
    <w:rsid w:val="004C1015"/>
    <w:rsid w:val="004C2F9A"/>
    <w:rsid w:val="004D3A67"/>
    <w:rsid w:val="004D5B04"/>
    <w:rsid w:val="004D5E44"/>
    <w:rsid w:val="004D758E"/>
    <w:rsid w:val="004D7ADC"/>
    <w:rsid w:val="004E7253"/>
    <w:rsid w:val="004F0120"/>
    <w:rsid w:val="004F2245"/>
    <w:rsid w:val="004F7F61"/>
    <w:rsid w:val="005004AA"/>
    <w:rsid w:val="005033BC"/>
    <w:rsid w:val="00513BCA"/>
    <w:rsid w:val="00514BB4"/>
    <w:rsid w:val="005172A9"/>
    <w:rsid w:val="00523FA2"/>
    <w:rsid w:val="00527D74"/>
    <w:rsid w:val="00527E75"/>
    <w:rsid w:val="0053744D"/>
    <w:rsid w:val="00537732"/>
    <w:rsid w:val="00544A84"/>
    <w:rsid w:val="00544C62"/>
    <w:rsid w:val="005456C9"/>
    <w:rsid w:val="00545BB4"/>
    <w:rsid w:val="00547108"/>
    <w:rsid w:val="005576AA"/>
    <w:rsid w:val="0056212E"/>
    <w:rsid w:val="00564538"/>
    <w:rsid w:val="00564BE2"/>
    <w:rsid w:val="00570130"/>
    <w:rsid w:val="00574096"/>
    <w:rsid w:val="00574E63"/>
    <w:rsid w:val="00580BE7"/>
    <w:rsid w:val="00587BC9"/>
    <w:rsid w:val="00590730"/>
    <w:rsid w:val="00594439"/>
    <w:rsid w:val="005A22B7"/>
    <w:rsid w:val="005B087D"/>
    <w:rsid w:val="005C0E27"/>
    <w:rsid w:val="005C256A"/>
    <w:rsid w:val="005C3C8A"/>
    <w:rsid w:val="005E15E1"/>
    <w:rsid w:val="005E21A5"/>
    <w:rsid w:val="005F429D"/>
    <w:rsid w:val="005F48B9"/>
    <w:rsid w:val="00602131"/>
    <w:rsid w:val="0060291A"/>
    <w:rsid w:val="006061E9"/>
    <w:rsid w:val="0061022F"/>
    <w:rsid w:val="006126EA"/>
    <w:rsid w:val="006144C3"/>
    <w:rsid w:val="00621423"/>
    <w:rsid w:val="00623CF7"/>
    <w:rsid w:val="00626B67"/>
    <w:rsid w:val="00630430"/>
    <w:rsid w:val="00632FC1"/>
    <w:rsid w:val="006340E9"/>
    <w:rsid w:val="00636EDC"/>
    <w:rsid w:val="00641149"/>
    <w:rsid w:val="0065585F"/>
    <w:rsid w:val="006677F3"/>
    <w:rsid w:val="00672679"/>
    <w:rsid w:val="00680D29"/>
    <w:rsid w:val="00680DCE"/>
    <w:rsid w:val="00681076"/>
    <w:rsid w:val="00681AAF"/>
    <w:rsid w:val="00681FD7"/>
    <w:rsid w:val="006866B0"/>
    <w:rsid w:val="006916CA"/>
    <w:rsid w:val="006925B7"/>
    <w:rsid w:val="006A0DD9"/>
    <w:rsid w:val="006A3161"/>
    <w:rsid w:val="006B0314"/>
    <w:rsid w:val="006B1159"/>
    <w:rsid w:val="006B1521"/>
    <w:rsid w:val="006B3B78"/>
    <w:rsid w:val="006B7558"/>
    <w:rsid w:val="006C17AF"/>
    <w:rsid w:val="006C5EAC"/>
    <w:rsid w:val="006C783E"/>
    <w:rsid w:val="006C7EF7"/>
    <w:rsid w:val="006D2D91"/>
    <w:rsid w:val="006D681B"/>
    <w:rsid w:val="006E140E"/>
    <w:rsid w:val="006E3D5B"/>
    <w:rsid w:val="006E3FAE"/>
    <w:rsid w:val="006F11AE"/>
    <w:rsid w:val="006F2C5C"/>
    <w:rsid w:val="006F7AE1"/>
    <w:rsid w:val="00700661"/>
    <w:rsid w:val="00700A52"/>
    <w:rsid w:val="00701340"/>
    <w:rsid w:val="0070296C"/>
    <w:rsid w:val="00712C4E"/>
    <w:rsid w:val="007169F5"/>
    <w:rsid w:val="00724997"/>
    <w:rsid w:val="00726569"/>
    <w:rsid w:val="0073154E"/>
    <w:rsid w:val="00732713"/>
    <w:rsid w:val="00740E6F"/>
    <w:rsid w:val="00750CC9"/>
    <w:rsid w:val="00753B76"/>
    <w:rsid w:val="007602A2"/>
    <w:rsid w:val="0076215F"/>
    <w:rsid w:val="007718E8"/>
    <w:rsid w:val="00772113"/>
    <w:rsid w:val="00775AF9"/>
    <w:rsid w:val="0077655A"/>
    <w:rsid w:val="00781429"/>
    <w:rsid w:val="00782DA7"/>
    <w:rsid w:val="00786A60"/>
    <w:rsid w:val="007901AF"/>
    <w:rsid w:val="00793B23"/>
    <w:rsid w:val="007A3122"/>
    <w:rsid w:val="007B4D1C"/>
    <w:rsid w:val="007C06E3"/>
    <w:rsid w:val="007C0D1B"/>
    <w:rsid w:val="007C644B"/>
    <w:rsid w:val="007D5D8F"/>
    <w:rsid w:val="007E0A74"/>
    <w:rsid w:val="007E47B0"/>
    <w:rsid w:val="007E513A"/>
    <w:rsid w:val="007E601A"/>
    <w:rsid w:val="007E79AA"/>
    <w:rsid w:val="007F246C"/>
    <w:rsid w:val="007F369D"/>
    <w:rsid w:val="007F75E7"/>
    <w:rsid w:val="007F7B69"/>
    <w:rsid w:val="00805521"/>
    <w:rsid w:val="008059D8"/>
    <w:rsid w:val="00806DA7"/>
    <w:rsid w:val="008131C6"/>
    <w:rsid w:val="0081498A"/>
    <w:rsid w:val="00820CF1"/>
    <w:rsid w:val="008233BE"/>
    <w:rsid w:val="00826861"/>
    <w:rsid w:val="0082746C"/>
    <w:rsid w:val="00833DA2"/>
    <w:rsid w:val="00846659"/>
    <w:rsid w:val="00852474"/>
    <w:rsid w:val="0086042E"/>
    <w:rsid w:val="00860488"/>
    <w:rsid w:val="0086493A"/>
    <w:rsid w:val="0087485C"/>
    <w:rsid w:val="00874ADD"/>
    <w:rsid w:val="00875932"/>
    <w:rsid w:val="008804E4"/>
    <w:rsid w:val="0088386F"/>
    <w:rsid w:val="00893742"/>
    <w:rsid w:val="008B305F"/>
    <w:rsid w:val="008B35FA"/>
    <w:rsid w:val="008B6797"/>
    <w:rsid w:val="008C3228"/>
    <w:rsid w:val="008C3B6D"/>
    <w:rsid w:val="008D0335"/>
    <w:rsid w:val="008D238F"/>
    <w:rsid w:val="008D35DB"/>
    <w:rsid w:val="008D606F"/>
    <w:rsid w:val="008D6716"/>
    <w:rsid w:val="008F0370"/>
    <w:rsid w:val="008F62F8"/>
    <w:rsid w:val="008F6D97"/>
    <w:rsid w:val="00906E98"/>
    <w:rsid w:val="009264D6"/>
    <w:rsid w:val="00934849"/>
    <w:rsid w:val="0093601C"/>
    <w:rsid w:val="00937444"/>
    <w:rsid w:val="00941AA7"/>
    <w:rsid w:val="009461F8"/>
    <w:rsid w:val="0095420D"/>
    <w:rsid w:val="00962059"/>
    <w:rsid w:val="00966796"/>
    <w:rsid w:val="00971335"/>
    <w:rsid w:val="00981E2A"/>
    <w:rsid w:val="00984085"/>
    <w:rsid w:val="00996A29"/>
    <w:rsid w:val="009A04E6"/>
    <w:rsid w:val="009A1857"/>
    <w:rsid w:val="009A1EE9"/>
    <w:rsid w:val="009B4164"/>
    <w:rsid w:val="009B55CD"/>
    <w:rsid w:val="009B5615"/>
    <w:rsid w:val="009C29E0"/>
    <w:rsid w:val="009C4F9B"/>
    <w:rsid w:val="009C575C"/>
    <w:rsid w:val="009E50E8"/>
    <w:rsid w:val="009F0701"/>
    <w:rsid w:val="009F08AE"/>
    <w:rsid w:val="009F2183"/>
    <w:rsid w:val="009F4354"/>
    <w:rsid w:val="009F713C"/>
    <w:rsid w:val="009F7510"/>
    <w:rsid w:val="00A011E7"/>
    <w:rsid w:val="00A01B2A"/>
    <w:rsid w:val="00A07E54"/>
    <w:rsid w:val="00A201C2"/>
    <w:rsid w:val="00A3276F"/>
    <w:rsid w:val="00A379D1"/>
    <w:rsid w:val="00A44553"/>
    <w:rsid w:val="00A467BF"/>
    <w:rsid w:val="00A50092"/>
    <w:rsid w:val="00A54CAA"/>
    <w:rsid w:val="00A62453"/>
    <w:rsid w:val="00A63B26"/>
    <w:rsid w:val="00A807E4"/>
    <w:rsid w:val="00A841F5"/>
    <w:rsid w:val="00A85887"/>
    <w:rsid w:val="00A92D74"/>
    <w:rsid w:val="00A95CB6"/>
    <w:rsid w:val="00AA1286"/>
    <w:rsid w:val="00AA3B65"/>
    <w:rsid w:val="00AA66E4"/>
    <w:rsid w:val="00AC1C8A"/>
    <w:rsid w:val="00AC625D"/>
    <w:rsid w:val="00AD6B68"/>
    <w:rsid w:val="00AE2374"/>
    <w:rsid w:val="00AE2393"/>
    <w:rsid w:val="00AE4880"/>
    <w:rsid w:val="00AE49D2"/>
    <w:rsid w:val="00AF427F"/>
    <w:rsid w:val="00B0557B"/>
    <w:rsid w:val="00B0677E"/>
    <w:rsid w:val="00B0758F"/>
    <w:rsid w:val="00B142AD"/>
    <w:rsid w:val="00B1530D"/>
    <w:rsid w:val="00B33247"/>
    <w:rsid w:val="00B35AE9"/>
    <w:rsid w:val="00B37303"/>
    <w:rsid w:val="00B41DD1"/>
    <w:rsid w:val="00B42BFD"/>
    <w:rsid w:val="00B42FEF"/>
    <w:rsid w:val="00B47E66"/>
    <w:rsid w:val="00B55877"/>
    <w:rsid w:val="00B60E55"/>
    <w:rsid w:val="00B62B6F"/>
    <w:rsid w:val="00B64FC3"/>
    <w:rsid w:val="00B65F3C"/>
    <w:rsid w:val="00B70442"/>
    <w:rsid w:val="00B70D32"/>
    <w:rsid w:val="00B71954"/>
    <w:rsid w:val="00B82EF6"/>
    <w:rsid w:val="00B852F4"/>
    <w:rsid w:val="00B90D02"/>
    <w:rsid w:val="00BA4834"/>
    <w:rsid w:val="00BB30EB"/>
    <w:rsid w:val="00BC03DF"/>
    <w:rsid w:val="00BC131C"/>
    <w:rsid w:val="00BC774C"/>
    <w:rsid w:val="00BD298F"/>
    <w:rsid w:val="00BD3135"/>
    <w:rsid w:val="00BD3CF5"/>
    <w:rsid w:val="00BD5D59"/>
    <w:rsid w:val="00BE32ED"/>
    <w:rsid w:val="00BE542B"/>
    <w:rsid w:val="00BF4AD2"/>
    <w:rsid w:val="00BF5F96"/>
    <w:rsid w:val="00C02803"/>
    <w:rsid w:val="00C0408F"/>
    <w:rsid w:val="00C04B2B"/>
    <w:rsid w:val="00C071D2"/>
    <w:rsid w:val="00C12D15"/>
    <w:rsid w:val="00C1479E"/>
    <w:rsid w:val="00C15B05"/>
    <w:rsid w:val="00C224E8"/>
    <w:rsid w:val="00C2454A"/>
    <w:rsid w:val="00C26A07"/>
    <w:rsid w:val="00C279C5"/>
    <w:rsid w:val="00C325EB"/>
    <w:rsid w:val="00C3337B"/>
    <w:rsid w:val="00C33446"/>
    <w:rsid w:val="00C44A28"/>
    <w:rsid w:val="00C6192A"/>
    <w:rsid w:val="00C6249D"/>
    <w:rsid w:val="00C63DA1"/>
    <w:rsid w:val="00C66D61"/>
    <w:rsid w:val="00C77E0D"/>
    <w:rsid w:val="00C77F46"/>
    <w:rsid w:val="00C809A8"/>
    <w:rsid w:val="00C8161E"/>
    <w:rsid w:val="00C86190"/>
    <w:rsid w:val="00C967D7"/>
    <w:rsid w:val="00CA2CB3"/>
    <w:rsid w:val="00CA5455"/>
    <w:rsid w:val="00CB0D08"/>
    <w:rsid w:val="00CB55B8"/>
    <w:rsid w:val="00CB61F8"/>
    <w:rsid w:val="00CB7220"/>
    <w:rsid w:val="00CC1660"/>
    <w:rsid w:val="00CC43B5"/>
    <w:rsid w:val="00CC59EE"/>
    <w:rsid w:val="00CD09E4"/>
    <w:rsid w:val="00CD6B28"/>
    <w:rsid w:val="00CE3B7C"/>
    <w:rsid w:val="00CE60DE"/>
    <w:rsid w:val="00CE79B0"/>
    <w:rsid w:val="00D024DB"/>
    <w:rsid w:val="00D0457B"/>
    <w:rsid w:val="00D134FD"/>
    <w:rsid w:val="00D21C4E"/>
    <w:rsid w:val="00D250E3"/>
    <w:rsid w:val="00D279DA"/>
    <w:rsid w:val="00D30291"/>
    <w:rsid w:val="00D31A0D"/>
    <w:rsid w:val="00D367B0"/>
    <w:rsid w:val="00D52F44"/>
    <w:rsid w:val="00D53EF4"/>
    <w:rsid w:val="00D5492A"/>
    <w:rsid w:val="00D55170"/>
    <w:rsid w:val="00D5661A"/>
    <w:rsid w:val="00D640CF"/>
    <w:rsid w:val="00D66387"/>
    <w:rsid w:val="00D66A18"/>
    <w:rsid w:val="00D718DE"/>
    <w:rsid w:val="00D75EA7"/>
    <w:rsid w:val="00D83E81"/>
    <w:rsid w:val="00D8699A"/>
    <w:rsid w:val="00DA2464"/>
    <w:rsid w:val="00DB7793"/>
    <w:rsid w:val="00DC38AE"/>
    <w:rsid w:val="00DC58DD"/>
    <w:rsid w:val="00DC59E3"/>
    <w:rsid w:val="00DD7101"/>
    <w:rsid w:val="00DF4923"/>
    <w:rsid w:val="00E13A7F"/>
    <w:rsid w:val="00E13D0B"/>
    <w:rsid w:val="00E16BA8"/>
    <w:rsid w:val="00E2168E"/>
    <w:rsid w:val="00E2683B"/>
    <w:rsid w:val="00E3543F"/>
    <w:rsid w:val="00E420A4"/>
    <w:rsid w:val="00E4297D"/>
    <w:rsid w:val="00E47262"/>
    <w:rsid w:val="00E479CC"/>
    <w:rsid w:val="00E62040"/>
    <w:rsid w:val="00E677D5"/>
    <w:rsid w:val="00E75882"/>
    <w:rsid w:val="00E75E62"/>
    <w:rsid w:val="00E8393A"/>
    <w:rsid w:val="00E839FC"/>
    <w:rsid w:val="00E86DC5"/>
    <w:rsid w:val="00E93A7B"/>
    <w:rsid w:val="00EA6296"/>
    <w:rsid w:val="00EB003C"/>
    <w:rsid w:val="00EB224B"/>
    <w:rsid w:val="00EC19B5"/>
    <w:rsid w:val="00EE0918"/>
    <w:rsid w:val="00EF672F"/>
    <w:rsid w:val="00F004AC"/>
    <w:rsid w:val="00F054DB"/>
    <w:rsid w:val="00F25507"/>
    <w:rsid w:val="00F2795E"/>
    <w:rsid w:val="00F376F0"/>
    <w:rsid w:val="00F46613"/>
    <w:rsid w:val="00F46FDF"/>
    <w:rsid w:val="00F508F2"/>
    <w:rsid w:val="00F536DB"/>
    <w:rsid w:val="00F60190"/>
    <w:rsid w:val="00F655F3"/>
    <w:rsid w:val="00F72983"/>
    <w:rsid w:val="00F81C1B"/>
    <w:rsid w:val="00F836CE"/>
    <w:rsid w:val="00F86BA1"/>
    <w:rsid w:val="00F9070B"/>
    <w:rsid w:val="00FA1C1C"/>
    <w:rsid w:val="00FA2325"/>
    <w:rsid w:val="00FB05F3"/>
    <w:rsid w:val="00FB2238"/>
    <w:rsid w:val="00FC18B0"/>
    <w:rsid w:val="00FC4FF9"/>
    <w:rsid w:val="00FC5286"/>
    <w:rsid w:val="00FD4A7F"/>
    <w:rsid w:val="00FD53F9"/>
    <w:rsid w:val="00FD722C"/>
    <w:rsid w:val="00FE21D9"/>
    <w:rsid w:val="00FE3566"/>
    <w:rsid w:val="00FE3801"/>
    <w:rsid w:val="00FE3C33"/>
    <w:rsid w:val="00FE3CF3"/>
    <w:rsid w:val="00FF0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5122"/>
    <o:shapelayout v:ext="edit">
      <o:idmap v:ext="edit" data="1"/>
      <o:rules v:ext="edit">
        <o:r id="V:Rule1" type="connector" idref="#AutoShape 12"/>
        <o:r id="V:Rule2" type="connector" idref="#AutoShape 11"/>
        <o:r id="V:Rule3" type="connector" idref="#AutoShape 42"/>
        <o:r id="V:Rule4" type="connector" idref="#AutoShape 41"/>
        <o:r id="V:Rule5" type="connector" idref="#AutoShape 40"/>
        <o:r id="V:Rule6" type="connector" idref="#AutoShape 14"/>
        <o:r id="V:Rule7" type="connector" idref="#AutoShape 13"/>
        <o:r id="V:Rule8" type="connector" idref="#AutoShape 26"/>
        <o:r id="V:Rule9" type="connector" idref="#AutoShape 39"/>
        <o:r id="V:Rule10" type="connector" idref="#AutoShape 17"/>
        <o:r id="V:Rule11" type="connector" idref="#直接箭头连接符 36"/>
        <o:r id="V:Rule12" type="connector" idref="#AutoShape 23"/>
        <o:r id="V:Rule13" type="connector" idref="#AutoShape 22"/>
        <o:r id="V:Rule14" type="connector" idref="#AutoShape 24"/>
        <o:r id="V:Rule15" type="connector" idref="#AutoShape 30"/>
        <o:r id="V:Rule16" type="connector" idref="#AutoShape 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D017A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1D017A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qFormat/>
    <w:rsid w:val="001D017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1D01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,特点,段1,正文不缩进,特点 Char,ALT+Z,水上软件,正文对齐,Alt+X,mr正文缩进,正文缩进William"/>
    <w:basedOn w:val="a"/>
    <w:rsid w:val="001D017A"/>
    <w:pPr>
      <w:ind w:firstLine="420"/>
    </w:pPr>
  </w:style>
  <w:style w:type="paragraph" w:styleId="a4">
    <w:name w:val="header"/>
    <w:basedOn w:val="a"/>
    <w:link w:val="Char"/>
    <w:uiPriority w:val="99"/>
    <w:rsid w:val="001D0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1D0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Title"/>
    <w:basedOn w:val="a"/>
    <w:qFormat/>
    <w:rsid w:val="001D017A"/>
    <w:pPr>
      <w:jc w:val="center"/>
    </w:pPr>
    <w:rPr>
      <w:b/>
      <w:sz w:val="30"/>
    </w:rPr>
  </w:style>
  <w:style w:type="paragraph" w:styleId="a7">
    <w:name w:val="footnote text"/>
    <w:basedOn w:val="a"/>
    <w:semiHidden/>
    <w:rsid w:val="001D017A"/>
    <w:pPr>
      <w:snapToGrid w:val="0"/>
      <w:jc w:val="left"/>
    </w:pPr>
    <w:rPr>
      <w:sz w:val="18"/>
    </w:rPr>
  </w:style>
  <w:style w:type="paragraph" w:styleId="a8">
    <w:name w:val="Body Text Indent"/>
    <w:basedOn w:val="a"/>
    <w:rsid w:val="001D017A"/>
    <w:pPr>
      <w:ind w:firstLineChars="100" w:firstLine="180"/>
    </w:pPr>
    <w:rPr>
      <w:sz w:val="18"/>
    </w:rPr>
  </w:style>
  <w:style w:type="paragraph" w:styleId="a9">
    <w:name w:val="Body Text"/>
    <w:basedOn w:val="a"/>
    <w:rsid w:val="001D017A"/>
    <w:pPr>
      <w:snapToGrid w:val="0"/>
      <w:spacing w:before="120" w:after="120"/>
    </w:pPr>
    <w:rPr>
      <w:sz w:val="21"/>
    </w:rPr>
  </w:style>
  <w:style w:type="character" w:styleId="aa">
    <w:name w:val="footnote reference"/>
    <w:basedOn w:val="a1"/>
    <w:semiHidden/>
    <w:rsid w:val="001D017A"/>
    <w:rPr>
      <w:vertAlign w:val="superscript"/>
    </w:rPr>
  </w:style>
  <w:style w:type="table" w:styleId="ab">
    <w:name w:val="Table Grid"/>
    <w:basedOn w:val="a2"/>
    <w:uiPriority w:val="59"/>
    <w:rsid w:val="005E21A5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6340E9"/>
    <w:pPr>
      <w:ind w:firstLineChars="200" w:firstLine="420"/>
    </w:pPr>
  </w:style>
  <w:style w:type="character" w:styleId="ad">
    <w:name w:val="Hyperlink"/>
    <w:basedOn w:val="a1"/>
    <w:rsid w:val="007718E8"/>
    <w:rPr>
      <w:color w:val="0000FF" w:themeColor="hyperlink"/>
      <w:u w:val="single"/>
    </w:rPr>
  </w:style>
  <w:style w:type="paragraph" w:styleId="ae">
    <w:name w:val="Document Map"/>
    <w:basedOn w:val="a"/>
    <w:link w:val="Char0"/>
    <w:rsid w:val="00712C4E"/>
    <w:rPr>
      <w:rFonts w:ascii="宋体"/>
      <w:sz w:val="18"/>
      <w:szCs w:val="18"/>
    </w:rPr>
  </w:style>
  <w:style w:type="character" w:customStyle="1" w:styleId="Char0">
    <w:name w:val="文档结构图 Char"/>
    <w:basedOn w:val="a1"/>
    <w:link w:val="ae"/>
    <w:rsid w:val="00712C4E"/>
    <w:rPr>
      <w:rFonts w:ascii="宋体"/>
      <w:kern w:val="2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42FEF"/>
    <w:rPr>
      <w:kern w:val="2"/>
      <w:sz w:val="18"/>
      <w:szCs w:val="18"/>
    </w:rPr>
  </w:style>
  <w:style w:type="character" w:customStyle="1" w:styleId="3Char">
    <w:name w:val="标题 3 Char"/>
    <w:basedOn w:val="a1"/>
    <w:link w:val="3"/>
    <w:rsid w:val="0076215F"/>
    <w:rPr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D017A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1D017A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qFormat/>
    <w:rsid w:val="001D017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1D01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,特点,段1,正文不缩进,特点 Char,ALT+Z,水上软件,正文对齐,Alt+X,mr正文缩进,正文缩进William"/>
    <w:basedOn w:val="a"/>
    <w:rsid w:val="001D017A"/>
    <w:pPr>
      <w:ind w:firstLine="420"/>
    </w:pPr>
  </w:style>
  <w:style w:type="paragraph" w:styleId="a4">
    <w:name w:val="header"/>
    <w:basedOn w:val="a"/>
    <w:link w:val="Char"/>
    <w:uiPriority w:val="99"/>
    <w:rsid w:val="001D0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1D0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Title"/>
    <w:basedOn w:val="a"/>
    <w:qFormat/>
    <w:rsid w:val="001D017A"/>
    <w:pPr>
      <w:jc w:val="center"/>
    </w:pPr>
    <w:rPr>
      <w:b/>
      <w:sz w:val="30"/>
    </w:rPr>
  </w:style>
  <w:style w:type="paragraph" w:styleId="a7">
    <w:name w:val="footnote text"/>
    <w:basedOn w:val="a"/>
    <w:semiHidden/>
    <w:rsid w:val="001D017A"/>
    <w:pPr>
      <w:snapToGrid w:val="0"/>
      <w:jc w:val="left"/>
    </w:pPr>
    <w:rPr>
      <w:sz w:val="18"/>
    </w:rPr>
  </w:style>
  <w:style w:type="paragraph" w:styleId="a8">
    <w:name w:val="Body Text Indent"/>
    <w:basedOn w:val="a"/>
    <w:rsid w:val="001D017A"/>
    <w:pPr>
      <w:ind w:firstLineChars="100" w:firstLine="180"/>
    </w:pPr>
    <w:rPr>
      <w:sz w:val="18"/>
    </w:rPr>
  </w:style>
  <w:style w:type="paragraph" w:styleId="a9">
    <w:name w:val="Body Text"/>
    <w:basedOn w:val="a"/>
    <w:rsid w:val="001D017A"/>
    <w:pPr>
      <w:snapToGrid w:val="0"/>
      <w:spacing w:before="120" w:after="120"/>
    </w:pPr>
    <w:rPr>
      <w:sz w:val="21"/>
    </w:rPr>
  </w:style>
  <w:style w:type="character" w:styleId="aa">
    <w:name w:val="footnote reference"/>
    <w:basedOn w:val="a1"/>
    <w:semiHidden/>
    <w:rsid w:val="001D017A"/>
    <w:rPr>
      <w:vertAlign w:val="superscript"/>
    </w:rPr>
  </w:style>
  <w:style w:type="table" w:styleId="ab">
    <w:name w:val="Table Grid"/>
    <w:basedOn w:val="a2"/>
    <w:uiPriority w:val="59"/>
    <w:rsid w:val="005E21A5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6340E9"/>
    <w:pPr>
      <w:ind w:firstLineChars="200" w:firstLine="420"/>
    </w:pPr>
  </w:style>
  <w:style w:type="character" w:styleId="ad">
    <w:name w:val="Hyperlink"/>
    <w:basedOn w:val="a1"/>
    <w:rsid w:val="007718E8"/>
    <w:rPr>
      <w:color w:val="0000FF" w:themeColor="hyperlink"/>
      <w:u w:val="single"/>
    </w:rPr>
  </w:style>
  <w:style w:type="paragraph" w:styleId="ae">
    <w:name w:val="Document Map"/>
    <w:basedOn w:val="a"/>
    <w:link w:val="Char0"/>
    <w:rsid w:val="00712C4E"/>
    <w:rPr>
      <w:rFonts w:ascii="宋体"/>
      <w:sz w:val="18"/>
      <w:szCs w:val="18"/>
    </w:rPr>
  </w:style>
  <w:style w:type="character" w:customStyle="1" w:styleId="Char0">
    <w:name w:val="文档结构图 Char"/>
    <w:basedOn w:val="a1"/>
    <w:link w:val="ae"/>
    <w:rsid w:val="00712C4E"/>
    <w:rPr>
      <w:rFonts w:ascii="宋体"/>
      <w:kern w:val="2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42FEF"/>
    <w:rPr>
      <w:kern w:val="2"/>
      <w:sz w:val="18"/>
      <w:szCs w:val="18"/>
    </w:rPr>
  </w:style>
  <w:style w:type="character" w:customStyle="1" w:styleId="3Char">
    <w:name w:val="标题 3 Char"/>
    <w:basedOn w:val="a1"/>
    <w:link w:val="3"/>
    <w:rsid w:val="0076215F"/>
    <w:rPr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3.54.15.15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3.54.15.151:8080/monitorsy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13.54.15.151:8080/confere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3.54.15.124:8080/check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yu.Peng\AppData\Roaming\Microsoft\Templates\&#20844;&#21496;&#24066;&#22330;&#29615;&#22659;&#20998;&#2651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1BA9E-E2C2-4205-8009-49E03BA17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公司市场环境分析.dot</Template>
  <TotalTime>209</TotalTime>
  <Pages>18</Pages>
  <Words>2160</Words>
  <Characters>12314</Characters>
  <Application>Microsoft Office Word</Application>
  <DocSecurity>0</DocSecurity>
  <Lines>102</Lines>
  <Paragraphs>28</Paragraphs>
  <ScaleCrop>false</ScaleCrop>
  <Company>易观咨询</Company>
  <LinksUpToDate>false</LinksUpToDate>
  <CharactersWithSpaces>14446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Haiyu.Peng</dc:creator>
  <cp:lastModifiedBy>Haiyu.Peng</cp:lastModifiedBy>
  <cp:revision>86</cp:revision>
  <cp:lastPrinted>1900-12-31T16:00:00Z</cp:lastPrinted>
  <dcterms:created xsi:type="dcterms:W3CDTF">2011-12-12T07:32:00Z</dcterms:created>
  <dcterms:modified xsi:type="dcterms:W3CDTF">2011-12-16T06:36:00Z</dcterms:modified>
  <cp:category>市场营销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TC011344152052</vt:lpwstr>
  </property>
</Properties>
</file>