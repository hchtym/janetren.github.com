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A5" w:rsidRPr="005E21A5" w:rsidRDefault="00D5682F" w:rsidP="005E21A5">
      <w:pPr>
        <w:pStyle w:val="1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四川师范</w:t>
      </w:r>
      <w:r w:rsidR="00076D8B">
        <w:rPr>
          <w:rFonts w:ascii="宋体" w:hAnsi="宋体" w:hint="eastAsia"/>
        </w:rPr>
        <w:t>大学</w:t>
      </w:r>
      <w:r>
        <w:rPr>
          <w:rFonts w:ascii="宋体" w:hAnsi="宋体" w:hint="eastAsia"/>
        </w:rPr>
        <w:t>文理学院</w:t>
      </w:r>
    </w:p>
    <w:p w:rsidR="005E21A5" w:rsidRPr="005E21A5" w:rsidRDefault="005E21A5" w:rsidP="005E21A5">
      <w:pPr>
        <w:pStyle w:val="1"/>
        <w:spacing w:line="360" w:lineRule="auto"/>
        <w:jc w:val="center"/>
        <w:rPr>
          <w:rFonts w:ascii="宋体" w:hAnsi="宋体"/>
        </w:rPr>
      </w:pPr>
      <w:r w:rsidRPr="005E21A5">
        <w:rPr>
          <w:rFonts w:ascii="宋体" w:hAnsi="宋体" w:hint="eastAsia"/>
        </w:rPr>
        <w:t>校园</w:t>
      </w:r>
      <w:proofErr w:type="gramStart"/>
      <w:r w:rsidRPr="005E21A5">
        <w:rPr>
          <w:rFonts w:ascii="宋体" w:hAnsi="宋体" w:hint="eastAsia"/>
        </w:rPr>
        <w:t>一</w:t>
      </w:r>
      <w:proofErr w:type="gramEnd"/>
      <w:r w:rsidRPr="005E21A5">
        <w:rPr>
          <w:rFonts w:ascii="宋体" w:hAnsi="宋体" w:hint="eastAsia"/>
        </w:rPr>
        <w:t>卡通系统</w:t>
      </w:r>
    </w:p>
    <w:p w:rsidR="005E21A5" w:rsidRPr="005E21A5" w:rsidRDefault="005E21A5" w:rsidP="005E21A5">
      <w:pPr>
        <w:pStyle w:val="1"/>
        <w:spacing w:line="360" w:lineRule="auto"/>
        <w:jc w:val="center"/>
        <w:rPr>
          <w:rFonts w:ascii="宋体" w:hAnsi="宋体"/>
        </w:rPr>
      </w:pPr>
      <w:r w:rsidRPr="005E21A5">
        <w:rPr>
          <w:rFonts w:ascii="宋体" w:hAnsi="宋体" w:hint="eastAsia"/>
        </w:rPr>
        <w:t>安装报告</w:t>
      </w:r>
    </w:p>
    <w:p w:rsidR="005E21A5" w:rsidRPr="00874ADD" w:rsidRDefault="005E21A5" w:rsidP="005E21A5">
      <w:pPr>
        <w:jc w:val="right"/>
        <w:rPr>
          <w:sz w:val="32"/>
          <w:szCs w:val="32"/>
        </w:rPr>
      </w:pPr>
    </w:p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6"/>
        <w:gridCol w:w="5206"/>
      </w:tblGrid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实施人</w:t>
            </w:r>
          </w:p>
        </w:tc>
        <w:tc>
          <w:tcPr>
            <w:tcW w:w="5206" w:type="dxa"/>
          </w:tcPr>
          <w:p w:rsidR="005E21A5" w:rsidRPr="005E21A5" w:rsidRDefault="00712C4E" w:rsidP="0062142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彭海宇</w:t>
            </w: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实施日期</w:t>
            </w:r>
          </w:p>
        </w:tc>
        <w:tc>
          <w:tcPr>
            <w:tcW w:w="5206" w:type="dxa"/>
          </w:tcPr>
          <w:p w:rsidR="005E21A5" w:rsidRPr="005E21A5" w:rsidRDefault="00B71954" w:rsidP="00D568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2011-0</w:t>
            </w:r>
            <w:r w:rsidR="00712C4E"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-</w:t>
            </w:r>
            <w:r w:rsidR="00712C4E">
              <w:rPr>
                <w:rFonts w:hint="eastAsia"/>
                <w:sz w:val="36"/>
                <w:szCs w:val="36"/>
              </w:rPr>
              <w:t>1</w:t>
            </w:r>
            <w:r w:rsidR="00D5682F">
              <w:rPr>
                <w:rFonts w:hint="eastAsia"/>
                <w:sz w:val="36"/>
                <w:szCs w:val="36"/>
              </w:rPr>
              <w:t>8</w:t>
            </w:r>
            <w:r w:rsidR="00941AA7">
              <w:rPr>
                <w:rFonts w:hint="eastAsia"/>
                <w:sz w:val="36"/>
                <w:szCs w:val="36"/>
              </w:rPr>
              <w:t xml:space="preserve"> </w:t>
            </w:r>
            <w:r w:rsidR="00712C4E">
              <w:rPr>
                <w:rFonts w:hint="eastAsia"/>
                <w:sz w:val="36"/>
                <w:szCs w:val="36"/>
              </w:rPr>
              <w:t>至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2011-0</w:t>
            </w:r>
            <w:r w:rsidR="00712C4E">
              <w:rPr>
                <w:rFonts w:hint="eastAsia"/>
                <w:sz w:val="36"/>
                <w:szCs w:val="36"/>
              </w:rPr>
              <w:t>8</w:t>
            </w:r>
            <w:r w:rsidR="00D5682F">
              <w:rPr>
                <w:sz w:val="36"/>
                <w:szCs w:val="36"/>
              </w:rPr>
              <w:t>-</w:t>
            </w:r>
            <w:r w:rsidR="00D5682F">
              <w:rPr>
                <w:rFonts w:hint="eastAsia"/>
                <w:sz w:val="36"/>
                <w:szCs w:val="36"/>
              </w:rPr>
              <w:t>2</w:t>
            </w:r>
            <w:r w:rsidR="00712C4E">
              <w:rPr>
                <w:rFonts w:hint="eastAsia"/>
                <w:sz w:val="36"/>
                <w:szCs w:val="36"/>
              </w:rPr>
              <w:t>3</w:t>
            </w: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确认日期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</w:tbl>
    <w:p w:rsidR="005E21A5" w:rsidRDefault="005E21A5" w:rsidP="005E21A5"/>
    <w:p w:rsidR="005E21A5" w:rsidRPr="005E21A5" w:rsidRDefault="005E21A5" w:rsidP="005E21A5">
      <w:r>
        <w:br w:type="page"/>
      </w:r>
    </w:p>
    <w:p w:rsidR="00335849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实施过程</w:t>
      </w:r>
      <w:r w:rsidR="006C17AF">
        <w:rPr>
          <w:rFonts w:ascii="宋体" w:eastAsia="宋体" w:hAnsi="宋体" w:hint="eastAsia"/>
        </w:rPr>
        <w:t>及内容</w:t>
      </w:r>
    </w:p>
    <w:p w:rsidR="00335849" w:rsidRP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D367B0">
        <w:rPr>
          <w:rFonts w:ascii="宋体" w:hAnsi="宋体" w:hint="eastAsia"/>
          <w:sz w:val="21"/>
          <w:szCs w:val="21"/>
        </w:rPr>
        <w:t>部署</w:t>
      </w:r>
      <w:proofErr w:type="gramStart"/>
      <w:r w:rsidRPr="00D367B0">
        <w:rPr>
          <w:rFonts w:ascii="宋体" w:hAnsi="宋体" w:hint="eastAsia"/>
          <w:sz w:val="21"/>
          <w:szCs w:val="21"/>
        </w:rPr>
        <w:t>一</w:t>
      </w:r>
      <w:proofErr w:type="gramEnd"/>
      <w:r w:rsidRPr="00D367B0">
        <w:rPr>
          <w:rFonts w:ascii="宋体" w:hAnsi="宋体" w:hint="eastAsia"/>
          <w:sz w:val="21"/>
          <w:szCs w:val="21"/>
        </w:rPr>
        <w:t>卡通</w:t>
      </w:r>
      <w:proofErr w:type="gramStart"/>
      <w:r w:rsidRPr="00D367B0">
        <w:rPr>
          <w:rFonts w:ascii="宋体" w:hAnsi="宋体" w:hint="eastAsia"/>
          <w:sz w:val="21"/>
          <w:szCs w:val="21"/>
        </w:rPr>
        <w:t>后台双</w:t>
      </w:r>
      <w:proofErr w:type="gramEnd"/>
      <w:r w:rsidRPr="00D367B0">
        <w:rPr>
          <w:rFonts w:ascii="宋体" w:hAnsi="宋体" w:hint="eastAsia"/>
          <w:sz w:val="21"/>
          <w:szCs w:val="21"/>
        </w:rPr>
        <w:t>机</w:t>
      </w:r>
      <w:r w:rsidR="005E15E1">
        <w:rPr>
          <w:rFonts w:ascii="宋体" w:hAnsi="宋体" w:hint="eastAsia"/>
          <w:sz w:val="21"/>
          <w:szCs w:val="21"/>
        </w:rPr>
        <w:t>应用</w:t>
      </w:r>
      <w:r w:rsidRPr="00D367B0">
        <w:rPr>
          <w:rFonts w:ascii="宋体" w:hAnsi="宋体" w:hint="eastAsia"/>
          <w:sz w:val="21"/>
          <w:szCs w:val="21"/>
        </w:rPr>
        <w:t>系统</w:t>
      </w:r>
    </w:p>
    <w:p w:rsid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FE3CF3">
        <w:rPr>
          <w:rFonts w:ascii="宋体" w:hAnsi="宋体" w:hint="eastAsia"/>
          <w:sz w:val="21"/>
          <w:szCs w:val="21"/>
        </w:rPr>
        <w:t>WEB服务器</w:t>
      </w:r>
    </w:p>
    <w:p w:rsidR="00481ECD" w:rsidRDefault="00481ECD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部署WEB客户端</w:t>
      </w:r>
      <w:r w:rsidR="00B47E66">
        <w:rPr>
          <w:rFonts w:ascii="宋体" w:hAnsi="宋体" w:hint="eastAsia"/>
          <w:sz w:val="21"/>
          <w:szCs w:val="21"/>
        </w:rPr>
        <w:t>（多媒体客户端）</w:t>
      </w:r>
    </w:p>
    <w:p w:rsidR="005E21A5" w:rsidRDefault="005E21A5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335849" w:rsidRDefault="00335849">
      <w:pPr>
        <w:rPr>
          <w:rFonts w:ascii="宋体" w:hAnsi="宋体"/>
        </w:rPr>
      </w:pPr>
    </w:p>
    <w:p w:rsidR="005E21A5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实施结果</w:t>
      </w: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数据库</w:t>
      </w:r>
    </w:p>
    <w:p w:rsidR="004D3A67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校方提供Oracle 10g RAC Server </w:t>
      </w:r>
      <w:r w:rsidR="00174351">
        <w:rPr>
          <w:rFonts w:ascii="宋体" w:hAnsi="宋体" w:hint="eastAsia"/>
          <w:sz w:val="21"/>
          <w:szCs w:val="21"/>
        </w:rPr>
        <w:t>数据库双机系统</w:t>
      </w:r>
      <w:r w:rsidR="008059D8">
        <w:rPr>
          <w:rFonts w:ascii="宋体" w:hAnsi="宋体" w:hint="eastAsia"/>
          <w:sz w:val="21"/>
          <w:szCs w:val="21"/>
        </w:rPr>
        <w:t>，相关信息如下：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Database Name = </w:t>
      </w:r>
      <w:proofErr w:type="spellStart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yktdb</w:t>
      </w:r>
      <w:proofErr w:type="spellEnd"/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RAC Server </w:t>
      </w:r>
      <w:r w:rsidR="00A770EF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V</w:t>
      </w: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IP:  </w:t>
      </w:r>
      <w:r w:rsidR="005A37CA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10.200.254.1</w:t>
      </w:r>
      <w:r w:rsidR="005A37C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1</w:t>
      </w: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/</w:t>
      </w:r>
      <w:r w:rsidR="005A37CA" w:rsidRPr="005A37CA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10.200.254.12</w:t>
      </w:r>
    </w:p>
    <w:p w:rsidR="00A770EF" w:rsidRDefault="00A770EF" w:rsidP="00A770EF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RAC Server IP:  </w:t>
      </w:r>
      <w:r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10.200.254.1</w:t>
      </w: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/</w:t>
      </w:r>
      <w:r w:rsidRPr="005A37CA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10.200.254.2</w:t>
      </w:r>
    </w:p>
    <w:p w:rsidR="00A770EF" w:rsidRDefault="00A770EF" w:rsidP="00A770EF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RAC Server </w:t>
      </w:r>
      <w:proofErr w:type="spellStart"/>
      <w:r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PrivIP</w:t>
      </w:r>
      <w:proofErr w:type="spellEnd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:  </w:t>
      </w:r>
      <w:r>
        <w:rPr>
          <w:rFonts w:ascii="宋体" w:hAnsi="宋体"/>
          <w:sz w:val="21"/>
          <w:szCs w:val="21"/>
          <w:shd w:val="clear" w:color="auto" w:fill="D9D9D9" w:themeFill="background1" w:themeFillShade="D9"/>
        </w:rPr>
        <w:t>10.</w:t>
      </w:r>
      <w:r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0.0.1</w:t>
      </w: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/</w:t>
      </w:r>
      <w:r w:rsidRPr="005A37CA">
        <w:rPr>
          <w:rFonts w:ascii="宋体" w:hAnsi="宋体"/>
          <w:sz w:val="21"/>
          <w:szCs w:val="21"/>
          <w:shd w:val="clear" w:color="auto" w:fill="D9D9D9" w:themeFill="background1" w:themeFillShade="D9"/>
        </w:rPr>
        <w:t>10.</w:t>
      </w:r>
      <w:r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0.0.</w:t>
      </w:r>
      <w:r w:rsidRPr="005A37CA">
        <w:rPr>
          <w:rFonts w:ascii="宋体" w:hAnsi="宋体"/>
          <w:sz w:val="21"/>
          <w:szCs w:val="21"/>
          <w:shd w:val="clear" w:color="auto" w:fill="D9D9D9" w:themeFill="background1" w:themeFillShade="D9"/>
        </w:rPr>
        <w:t>2</w:t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Listener </w:t>
      </w:r>
      <w:proofErr w:type="gramStart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Port :</w:t>
      </w:r>
      <w:proofErr w:type="gramEnd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 1521</w:t>
      </w:r>
    </w:p>
    <w:p w:rsidR="00A770EF" w:rsidRDefault="00A770EF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proofErr w:type="gramStart"/>
      <w:r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Username :</w:t>
      </w:r>
      <w:proofErr w:type="gramEnd"/>
      <w:r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 root</w:t>
      </w:r>
    </w:p>
    <w:p w:rsidR="00A770EF" w:rsidRPr="002E201A" w:rsidRDefault="00A770EF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Password: 111111</w:t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proofErr w:type="gramStart"/>
      <w:r>
        <w:rPr>
          <w:rFonts w:ascii="宋体" w:hAnsi="宋体" w:hint="eastAsia"/>
          <w:sz w:val="21"/>
          <w:szCs w:val="21"/>
        </w:rPr>
        <w:t>一</w:t>
      </w:r>
      <w:proofErr w:type="gramEnd"/>
      <w:r>
        <w:rPr>
          <w:rFonts w:ascii="宋体" w:hAnsi="宋体" w:hint="eastAsia"/>
          <w:sz w:val="21"/>
          <w:szCs w:val="21"/>
        </w:rPr>
        <w:t>卡通数据库用户清单</w:t>
      </w:r>
    </w:p>
    <w:tbl>
      <w:tblPr>
        <w:tblStyle w:val="ab"/>
        <w:tblW w:w="0" w:type="auto"/>
        <w:tblLook w:val="04A0"/>
      </w:tblPr>
      <w:tblGrid>
        <w:gridCol w:w="2927"/>
        <w:gridCol w:w="2969"/>
        <w:gridCol w:w="2632"/>
      </w:tblGrid>
      <w:tr w:rsidR="00712C4E" w:rsidTr="002E201A">
        <w:tc>
          <w:tcPr>
            <w:tcW w:w="2927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用户名</w:t>
            </w:r>
          </w:p>
        </w:tc>
        <w:tc>
          <w:tcPr>
            <w:tcW w:w="2969" w:type="dxa"/>
            <w:shd w:val="clear" w:color="auto" w:fill="A6A6A6" w:themeFill="background1" w:themeFillShade="A6"/>
          </w:tcPr>
          <w:p w:rsidR="00712C4E" w:rsidRDefault="008D35DB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</w:t>
            </w:r>
            <w:r w:rsidR="00712C4E"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用途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YKT_CUR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卡通系统核心业务用户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YKT_MON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P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监控中心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YKT_PORTAL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卡通综合信息平台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共享数据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YKTSYNC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YKTSYNC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同步数据</w:t>
            </w:r>
          </w:p>
        </w:tc>
      </w:tr>
    </w:tbl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Pr="00712C4E" w:rsidRDefault="00317F65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Oracle RAC 双机常用命令 </w:t>
      </w:r>
    </w:p>
    <w:tbl>
      <w:tblPr>
        <w:tblStyle w:val="ab"/>
        <w:tblW w:w="0" w:type="auto"/>
        <w:tblLook w:val="04A0"/>
      </w:tblPr>
      <w:tblGrid>
        <w:gridCol w:w="1384"/>
        <w:gridCol w:w="4961"/>
        <w:gridCol w:w="2183"/>
      </w:tblGrid>
      <w:tr w:rsidR="00317F65" w:rsidTr="00D36B84">
        <w:tc>
          <w:tcPr>
            <w:tcW w:w="1384" w:type="dxa"/>
            <w:shd w:val="clear" w:color="auto" w:fill="A6A6A6" w:themeFill="background1" w:themeFillShade="A6"/>
          </w:tcPr>
          <w:p w:rsidR="00317F65" w:rsidRDefault="00317F65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执行命令的用户</w:t>
            </w:r>
          </w:p>
        </w:tc>
        <w:tc>
          <w:tcPr>
            <w:tcW w:w="4961" w:type="dxa"/>
            <w:shd w:val="clear" w:color="auto" w:fill="A6A6A6" w:themeFill="background1" w:themeFillShade="A6"/>
          </w:tcPr>
          <w:p w:rsidR="00317F65" w:rsidRDefault="00317F65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</w:t>
            </w:r>
          </w:p>
        </w:tc>
        <w:tc>
          <w:tcPr>
            <w:tcW w:w="2183" w:type="dxa"/>
            <w:shd w:val="clear" w:color="auto" w:fill="A6A6A6" w:themeFill="background1" w:themeFillShade="A6"/>
          </w:tcPr>
          <w:p w:rsidR="00317F65" w:rsidRDefault="00317F65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用途</w:t>
            </w:r>
          </w:p>
        </w:tc>
      </w:tr>
      <w:tr w:rsidR="00317F65" w:rsidTr="00D36B84">
        <w:tc>
          <w:tcPr>
            <w:tcW w:w="1384" w:type="dxa"/>
          </w:tcPr>
          <w:p w:rsidR="00317F65" w:rsidRDefault="00317F65" w:rsidP="00D24A91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root</w:t>
            </w:r>
            <w:r w:rsidR="00D24A91">
              <w:rPr>
                <w:rFonts w:ascii="宋体" w:hAnsi="宋体" w:hint="eastAsia"/>
                <w:sz w:val="21"/>
                <w:szCs w:val="21"/>
              </w:rPr>
              <w:t>/oracle</w:t>
            </w:r>
          </w:p>
        </w:tc>
        <w:tc>
          <w:tcPr>
            <w:tcW w:w="4961" w:type="dxa"/>
          </w:tcPr>
          <w:p w:rsidR="00317F65" w:rsidRDefault="00D36B84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/opt/oracle/product/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/bin/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crs_stat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–</w:t>
            </w:r>
            <w:r>
              <w:rPr>
                <w:rFonts w:ascii="宋体" w:hAnsi="宋体" w:hint="eastAsia"/>
                <w:sz w:val="21"/>
                <w:szCs w:val="21"/>
              </w:rPr>
              <w:t>t -v</w:t>
            </w:r>
          </w:p>
        </w:tc>
        <w:tc>
          <w:tcPr>
            <w:tcW w:w="2183" w:type="dxa"/>
          </w:tcPr>
          <w:p w:rsidR="00317F65" w:rsidRDefault="00D36B84" w:rsidP="00D36B84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查看RAC状态</w:t>
            </w:r>
          </w:p>
        </w:tc>
      </w:tr>
      <w:tr w:rsidR="00317F65" w:rsidRPr="00712C4E" w:rsidTr="00D36B84">
        <w:tc>
          <w:tcPr>
            <w:tcW w:w="1384" w:type="dxa"/>
          </w:tcPr>
          <w:p w:rsidR="00317F65" w:rsidRDefault="00317F65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root/oracle</w:t>
            </w:r>
          </w:p>
        </w:tc>
        <w:tc>
          <w:tcPr>
            <w:tcW w:w="4961" w:type="dxa"/>
          </w:tcPr>
          <w:p w:rsidR="00317F65" w:rsidRDefault="00D36B84" w:rsidP="00D36B84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/opt/oracle/product/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/bin/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crs_stop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服务名（见附件）</w:t>
            </w:r>
          </w:p>
        </w:tc>
        <w:tc>
          <w:tcPr>
            <w:tcW w:w="2183" w:type="dxa"/>
          </w:tcPr>
          <w:p w:rsidR="00317F65" w:rsidRPr="00712C4E" w:rsidRDefault="00D36B84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停止某台机器的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rac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服务</w:t>
            </w:r>
            <w:r w:rsidR="00D24A91">
              <w:rPr>
                <w:rFonts w:ascii="宋体" w:hAnsi="宋体" w:hint="eastAsia"/>
                <w:sz w:val="21"/>
                <w:szCs w:val="21"/>
              </w:rPr>
              <w:t>。</w:t>
            </w:r>
            <w:r w:rsidR="00D24A91">
              <w:rPr>
                <w:rFonts w:ascii="宋体" w:hAnsi="宋体"/>
                <w:sz w:val="21"/>
                <w:szCs w:val="21"/>
              </w:rPr>
              <w:t>O</w:t>
            </w:r>
            <w:r w:rsidR="00D24A91">
              <w:rPr>
                <w:rFonts w:ascii="宋体" w:hAnsi="宋体" w:hint="eastAsia"/>
                <w:sz w:val="21"/>
                <w:szCs w:val="21"/>
              </w:rPr>
              <w:t>racle1表示10.200.254.1；oracle2表示10.200.254.2</w:t>
            </w:r>
          </w:p>
        </w:tc>
      </w:tr>
      <w:tr w:rsidR="00D24A91" w:rsidTr="00D36B84">
        <w:tc>
          <w:tcPr>
            <w:tcW w:w="1384" w:type="dxa"/>
          </w:tcPr>
          <w:p w:rsidR="00D24A91" w:rsidRDefault="00D24A91" w:rsidP="007D0403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root/oracle</w:t>
            </w:r>
          </w:p>
        </w:tc>
        <w:tc>
          <w:tcPr>
            <w:tcW w:w="4961" w:type="dxa"/>
          </w:tcPr>
          <w:p w:rsidR="00D24A91" w:rsidRDefault="00D24A91" w:rsidP="00D24A91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/opt/oracle/product/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/bin/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crs_start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服务名（见附件）</w:t>
            </w:r>
          </w:p>
        </w:tc>
        <w:tc>
          <w:tcPr>
            <w:tcW w:w="2183" w:type="dxa"/>
          </w:tcPr>
          <w:p w:rsidR="00D24A91" w:rsidRPr="00712C4E" w:rsidRDefault="00D24A91" w:rsidP="007D0403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启动某台机器的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rac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服务。</w:t>
            </w:r>
            <w:r>
              <w:rPr>
                <w:rFonts w:ascii="宋体" w:hAnsi="宋体"/>
                <w:sz w:val="21"/>
                <w:szCs w:val="21"/>
              </w:rPr>
              <w:t>O</w:t>
            </w:r>
            <w:r>
              <w:rPr>
                <w:rFonts w:ascii="宋体" w:hAnsi="宋体" w:hint="eastAsia"/>
                <w:sz w:val="21"/>
                <w:szCs w:val="21"/>
              </w:rPr>
              <w:t>racle1表示10.200.254.1；oracle2表示10.200.254.2</w:t>
            </w:r>
          </w:p>
        </w:tc>
      </w:tr>
      <w:tr w:rsidR="00D24A91" w:rsidTr="00D36B84">
        <w:tc>
          <w:tcPr>
            <w:tcW w:w="1384" w:type="dxa"/>
          </w:tcPr>
          <w:p w:rsidR="00D24A91" w:rsidRDefault="00AA4485" w:rsidP="007D0403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root/</w:t>
            </w:r>
            <w:r w:rsidR="00D24A91">
              <w:rPr>
                <w:rFonts w:ascii="宋体" w:hAnsi="宋体" w:hint="eastAsia"/>
                <w:sz w:val="21"/>
                <w:szCs w:val="21"/>
              </w:rPr>
              <w:t>oracle</w:t>
            </w:r>
          </w:p>
        </w:tc>
        <w:tc>
          <w:tcPr>
            <w:tcW w:w="4961" w:type="dxa"/>
          </w:tcPr>
          <w:p w:rsidR="00D24A91" w:rsidRDefault="00D24A91" w:rsidP="00D24A91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/opt/oracle/product/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/bin/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crs_stop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-all</w:t>
            </w:r>
          </w:p>
        </w:tc>
        <w:tc>
          <w:tcPr>
            <w:tcW w:w="2183" w:type="dxa"/>
          </w:tcPr>
          <w:p w:rsidR="00D24A91" w:rsidRDefault="00D24A91" w:rsidP="00317F65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停止数据库所有服务</w:t>
            </w:r>
          </w:p>
        </w:tc>
      </w:tr>
      <w:tr w:rsidR="00D24A91" w:rsidTr="00D36B84">
        <w:tc>
          <w:tcPr>
            <w:tcW w:w="1384" w:type="dxa"/>
          </w:tcPr>
          <w:p w:rsidR="00D24A91" w:rsidRDefault="00D24A91" w:rsidP="007D0403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oracle</w:t>
            </w:r>
          </w:p>
        </w:tc>
        <w:tc>
          <w:tcPr>
            <w:tcW w:w="4961" w:type="dxa"/>
          </w:tcPr>
          <w:p w:rsidR="00D24A91" w:rsidRDefault="00D24A91" w:rsidP="00D24A91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/opt/oracle/product/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/bin/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crs_start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-all</w:t>
            </w:r>
          </w:p>
        </w:tc>
        <w:tc>
          <w:tcPr>
            <w:tcW w:w="2183" w:type="dxa"/>
          </w:tcPr>
          <w:p w:rsidR="00D24A91" w:rsidRDefault="00D24A91" w:rsidP="007D0403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启动数据库所有服务</w:t>
            </w:r>
          </w:p>
        </w:tc>
      </w:tr>
    </w:tbl>
    <w:p w:rsid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D36B84" w:rsidRDefault="00D36B8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服务名列表：</w:t>
      </w:r>
    </w:p>
    <w:p w:rsidR="00D36B84" w:rsidRDefault="00D36B84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ora.oracle1.</w:t>
      </w:r>
      <w:r>
        <w:rPr>
          <w:rFonts w:ascii="Arial" w:hAnsi="Arial" w:cs="Arial"/>
          <w:color w:val="444444"/>
          <w:sz w:val="18"/>
          <w:szCs w:val="18"/>
        </w:rPr>
        <w:t>gsd</w:t>
      </w:r>
    </w:p>
    <w:p w:rsidR="00D36B84" w:rsidRDefault="00D36B84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ora.oracle2.</w:t>
      </w:r>
      <w:r>
        <w:rPr>
          <w:rFonts w:ascii="Arial" w:hAnsi="Arial" w:cs="Arial"/>
          <w:color w:val="444444"/>
          <w:sz w:val="18"/>
          <w:szCs w:val="18"/>
        </w:rPr>
        <w:t>gsd</w:t>
      </w:r>
    </w:p>
    <w:p w:rsidR="00D36B84" w:rsidRDefault="00D36B84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ora.oracle1.ons</w:t>
      </w:r>
    </w:p>
    <w:p w:rsidR="00D36B84" w:rsidRDefault="00D36B84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ora.oracle2.ons</w:t>
      </w:r>
    </w:p>
    <w:p w:rsidR="00D36B84" w:rsidRDefault="00AA4485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ora.oracle</w:t>
      </w:r>
      <w:r>
        <w:rPr>
          <w:rFonts w:ascii="Arial" w:hAnsi="Arial" w:cs="Arial" w:hint="eastAsia"/>
          <w:color w:val="444444"/>
          <w:sz w:val="18"/>
          <w:szCs w:val="18"/>
        </w:rPr>
        <w:t>1</w:t>
      </w:r>
      <w:r w:rsidRPr="00AA4485">
        <w:rPr>
          <w:rFonts w:ascii="Arial" w:hAnsi="Arial" w:cs="Arial"/>
          <w:color w:val="444444"/>
          <w:sz w:val="18"/>
          <w:szCs w:val="18"/>
        </w:rPr>
        <w:t>.LISTENER_ORACLE</w:t>
      </w:r>
      <w:r>
        <w:rPr>
          <w:rFonts w:ascii="Arial" w:hAnsi="Arial" w:cs="Arial" w:hint="eastAsia"/>
          <w:color w:val="444444"/>
          <w:sz w:val="18"/>
          <w:szCs w:val="18"/>
        </w:rPr>
        <w:t>1</w:t>
      </w:r>
      <w:r w:rsidRPr="00AA4485">
        <w:rPr>
          <w:rFonts w:ascii="Arial" w:hAnsi="Arial" w:cs="Arial"/>
          <w:color w:val="444444"/>
          <w:sz w:val="18"/>
          <w:szCs w:val="18"/>
        </w:rPr>
        <w:t>.lsnr</w:t>
      </w:r>
    </w:p>
    <w:p w:rsidR="00D36B84" w:rsidRDefault="00AA4485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 w:rsidRPr="00AA4485">
        <w:rPr>
          <w:rFonts w:ascii="Arial" w:hAnsi="Arial" w:cs="Arial"/>
          <w:color w:val="444444"/>
          <w:sz w:val="18"/>
          <w:szCs w:val="18"/>
        </w:rPr>
        <w:t>ora.oracle2.LISTENER_ORACLE2.lsnr</w:t>
      </w:r>
    </w:p>
    <w:p w:rsidR="00D36B84" w:rsidRDefault="00D36B84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ora.oracle1.vip</w:t>
      </w:r>
    </w:p>
    <w:p w:rsidR="00D36B84" w:rsidRDefault="00D36B84" w:rsidP="00D36B84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ora.oracle2.vip</w:t>
      </w:r>
    </w:p>
    <w:p w:rsidR="00D24A91" w:rsidRDefault="00D24A91" w:rsidP="00D24A91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ora.oracle1.ASM1.asm</w:t>
      </w:r>
    </w:p>
    <w:p w:rsidR="00D24A91" w:rsidRDefault="00D24A91" w:rsidP="00D24A91">
      <w:pPr>
        <w:pStyle w:val="af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ora.oracle2.ASM2.asm</w:t>
      </w:r>
    </w:p>
    <w:p w:rsidR="00D36B84" w:rsidRDefault="006942A7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具体服务名可能有错误</w:t>
      </w:r>
      <w:r w:rsidR="008700D5">
        <w:rPr>
          <w:rFonts w:ascii="宋体" w:hAnsi="宋体" w:hint="eastAsia"/>
          <w:sz w:val="21"/>
          <w:szCs w:val="21"/>
        </w:rPr>
        <w:t>和遗漏</w:t>
      </w:r>
      <w:r>
        <w:rPr>
          <w:rFonts w:ascii="宋体" w:hAnsi="宋体" w:hint="eastAsia"/>
          <w:sz w:val="21"/>
          <w:szCs w:val="21"/>
        </w:rPr>
        <w:t>，请用</w:t>
      </w:r>
      <w:proofErr w:type="spellStart"/>
      <w:r>
        <w:rPr>
          <w:rFonts w:ascii="宋体" w:hAnsi="宋体" w:hint="eastAsia"/>
          <w:sz w:val="21"/>
          <w:szCs w:val="21"/>
        </w:rPr>
        <w:t>crs_stat</w:t>
      </w:r>
      <w:proofErr w:type="spellEnd"/>
      <w:r>
        <w:rPr>
          <w:rFonts w:ascii="宋体" w:hAnsi="宋体" w:hint="eastAsia"/>
          <w:sz w:val="21"/>
          <w:szCs w:val="21"/>
        </w:rPr>
        <w:t>命令查看</w:t>
      </w:r>
    </w:p>
    <w:p w:rsidR="006942A7" w:rsidRPr="00D36B84" w:rsidRDefault="006942A7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D0403" w:rsidRDefault="00092664" w:rsidP="00712C4E">
      <w:pPr>
        <w:snapToGrid w:val="0"/>
        <w:spacing w:before="120" w:after="1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当用</w:t>
      </w:r>
      <w:proofErr w:type="spellStart"/>
      <w:r>
        <w:rPr>
          <w:rFonts w:ascii="宋体" w:hAnsi="宋体" w:hint="eastAsia"/>
          <w:sz w:val="21"/>
          <w:szCs w:val="21"/>
        </w:rPr>
        <w:t>crs_stat</w:t>
      </w:r>
      <w:proofErr w:type="spellEnd"/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–</w:t>
      </w:r>
      <w:r>
        <w:rPr>
          <w:rFonts w:ascii="宋体" w:hAnsi="宋体" w:hint="eastAsia"/>
          <w:sz w:val="21"/>
          <w:szCs w:val="21"/>
        </w:rPr>
        <w:t xml:space="preserve">t </w:t>
      </w:r>
      <w:r>
        <w:rPr>
          <w:rFonts w:ascii="宋体" w:hAnsi="宋体"/>
          <w:sz w:val="21"/>
          <w:szCs w:val="21"/>
        </w:rPr>
        <w:t>–</w:t>
      </w:r>
      <w:r>
        <w:rPr>
          <w:rFonts w:ascii="宋体" w:hAnsi="宋体" w:hint="eastAsia"/>
          <w:sz w:val="21"/>
          <w:szCs w:val="21"/>
        </w:rPr>
        <w:t>v查看服务出现UNKNOWN的服务状态时，</w:t>
      </w:r>
    </w:p>
    <w:p w:rsidR="007D0403" w:rsidRPr="007D0403" w:rsidRDefault="00092664" w:rsidP="007D0403">
      <w:pPr>
        <w:pStyle w:val="ac"/>
        <w:numPr>
          <w:ilvl w:val="0"/>
          <w:numId w:val="17"/>
        </w:numPr>
        <w:snapToGrid w:val="0"/>
        <w:spacing w:before="120" w:after="120"/>
        <w:ind w:firstLineChars="0"/>
        <w:rPr>
          <w:rFonts w:ascii="宋体" w:hAnsi="宋体" w:hint="eastAsia"/>
          <w:sz w:val="21"/>
          <w:szCs w:val="21"/>
        </w:rPr>
      </w:pPr>
      <w:r w:rsidRPr="007D0403">
        <w:rPr>
          <w:rFonts w:ascii="宋体" w:hAnsi="宋体" w:hint="eastAsia"/>
          <w:sz w:val="21"/>
          <w:szCs w:val="21"/>
        </w:rPr>
        <w:t>运行</w:t>
      </w:r>
      <w:proofErr w:type="spellStart"/>
      <w:r w:rsidRPr="007D0403">
        <w:rPr>
          <w:rFonts w:ascii="宋体" w:hAnsi="宋体" w:hint="eastAsia"/>
          <w:sz w:val="21"/>
          <w:szCs w:val="21"/>
        </w:rPr>
        <w:t>crs_stop</w:t>
      </w:r>
      <w:proofErr w:type="spellEnd"/>
      <w:r w:rsidR="00AA4485" w:rsidRPr="007D0403">
        <w:rPr>
          <w:rFonts w:ascii="宋体" w:hAnsi="宋体" w:hint="eastAsia"/>
          <w:sz w:val="21"/>
          <w:szCs w:val="21"/>
        </w:rPr>
        <w:t xml:space="preserve"> -all</w:t>
      </w:r>
      <w:r w:rsidRPr="007D0403">
        <w:rPr>
          <w:rFonts w:ascii="宋体" w:hAnsi="宋体" w:hint="eastAsia"/>
          <w:sz w:val="21"/>
          <w:szCs w:val="21"/>
        </w:rPr>
        <w:t>命令来</w:t>
      </w:r>
      <w:r w:rsidR="007D0403" w:rsidRPr="007D0403">
        <w:rPr>
          <w:rFonts w:ascii="宋体" w:hAnsi="宋体" w:hint="eastAsia"/>
          <w:sz w:val="21"/>
          <w:szCs w:val="21"/>
        </w:rPr>
        <w:t>所有</w:t>
      </w:r>
      <w:r w:rsidRPr="007D0403">
        <w:rPr>
          <w:rFonts w:ascii="宋体" w:hAnsi="宋体" w:hint="eastAsia"/>
          <w:sz w:val="21"/>
          <w:szCs w:val="21"/>
        </w:rPr>
        <w:t>服务</w:t>
      </w:r>
    </w:p>
    <w:p w:rsidR="00922FC7" w:rsidRDefault="007D0403" w:rsidP="007D0403">
      <w:pPr>
        <w:pStyle w:val="ac"/>
        <w:numPr>
          <w:ilvl w:val="0"/>
          <w:numId w:val="17"/>
        </w:numPr>
        <w:snapToGrid w:val="0"/>
        <w:spacing w:before="120" w:after="120"/>
        <w:ind w:firstLineChars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运行</w:t>
      </w:r>
      <w:proofErr w:type="spellStart"/>
      <w:r>
        <w:rPr>
          <w:rFonts w:ascii="宋体" w:hAnsi="宋体" w:hint="eastAsia"/>
          <w:sz w:val="21"/>
          <w:szCs w:val="21"/>
        </w:rPr>
        <w:t>crs_stat</w:t>
      </w:r>
      <w:proofErr w:type="spellEnd"/>
      <w:r>
        <w:rPr>
          <w:rFonts w:ascii="宋体" w:hAnsi="宋体" w:hint="eastAsia"/>
          <w:sz w:val="21"/>
          <w:szCs w:val="21"/>
        </w:rPr>
        <w:t xml:space="preserve"> -t -v 查看是否还存在UNKNOWN的服务状态</w:t>
      </w:r>
      <w:r w:rsidR="00092664" w:rsidRPr="007D0403">
        <w:rPr>
          <w:rFonts w:ascii="宋体" w:hAnsi="宋体" w:hint="eastAsia"/>
          <w:sz w:val="21"/>
          <w:szCs w:val="21"/>
        </w:rPr>
        <w:t>，</w:t>
      </w:r>
      <w:r w:rsidR="00922FC7">
        <w:rPr>
          <w:rFonts w:ascii="宋体" w:hAnsi="宋体" w:hint="eastAsia"/>
          <w:sz w:val="21"/>
          <w:szCs w:val="21"/>
        </w:rPr>
        <w:t>如果</w:t>
      </w:r>
      <w:proofErr w:type="gramStart"/>
      <w:r w:rsidR="00922FC7">
        <w:rPr>
          <w:rFonts w:ascii="宋体" w:hAnsi="宋体" w:hint="eastAsia"/>
          <w:sz w:val="21"/>
          <w:szCs w:val="21"/>
        </w:rPr>
        <w:t>存在请</w:t>
      </w:r>
      <w:proofErr w:type="gramEnd"/>
      <w:r w:rsidR="00092664" w:rsidRPr="007D0403">
        <w:rPr>
          <w:rFonts w:ascii="宋体" w:hAnsi="宋体" w:hint="eastAsia"/>
          <w:sz w:val="21"/>
          <w:szCs w:val="21"/>
        </w:rPr>
        <w:t>使用</w:t>
      </w:r>
      <w:proofErr w:type="spellStart"/>
      <w:r w:rsidR="00092664" w:rsidRPr="007D0403">
        <w:rPr>
          <w:rFonts w:ascii="宋体" w:hAnsi="宋体" w:hint="eastAsia"/>
          <w:sz w:val="21"/>
          <w:szCs w:val="21"/>
        </w:rPr>
        <w:t>crs_stop</w:t>
      </w:r>
      <w:proofErr w:type="spellEnd"/>
      <w:r w:rsidR="00092664" w:rsidRPr="007D0403">
        <w:rPr>
          <w:rFonts w:ascii="宋体" w:hAnsi="宋体" w:hint="eastAsia"/>
          <w:sz w:val="21"/>
          <w:szCs w:val="21"/>
        </w:rPr>
        <w:t>命令来逐一启动对应</w:t>
      </w:r>
      <w:r w:rsidR="00922FC7">
        <w:rPr>
          <w:rFonts w:ascii="宋体" w:hAnsi="宋体" w:hint="eastAsia"/>
          <w:sz w:val="21"/>
          <w:szCs w:val="21"/>
        </w:rPr>
        <w:t>UNKNOWN</w:t>
      </w:r>
      <w:r w:rsidR="00092664" w:rsidRPr="007D0403">
        <w:rPr>
          <w:rFonts w:ascii="宋体" w:hAnsi="宋体" w:hint="eastAsia"/>
          <w:sz w:val="21"/>
          <w:szCs w:val="21"/>
        </w:rPr>
        <w:t>服务</w:t>
      </w:r>
    </w:p>
    <w:p w:rsidR="00D36B84" w:rsidRPr="007D0403" w:rsidRDefault="00922FC7" w:rsidP="007D0403">
      <w:pPr>
        <w:pStyle w:val="ac"/>
        <w:numPr>
          <w:ilvl w:val="0"/>
          <w:numId w:val="17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以oracle用户运行</w:t>
      </w:r>
      <w:proofErr w:type="spellStart"/>
      <w:r>
        <w:rPr>
          <w:rFonts w:ascii="宋体" w:hAnsi="宋体" w:hint="eastAsia"/>
          <w:sz w:val="21"/>
          <w:szCs w:val="21"/>
        </w:rPr>
        <w:t>crs_start</w:t>
      </w:r>
      <w:proofErr w:type="spellEnd"/>
      <w:r>
        <w:rPr>
          <w:rFonts w:ascii="宋体" w:hAnsi="宋体" w:hint="eastAsia"/>
          <w:sz w:val="21"/>
          <w:szCs w:val="21"/>
        </w:rPr>
        <w:t xml:space="preserve"> -all</w:t>
      </w:r>
      <w:r w:rsidR="00092664" w:rsidRPr="007D040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数据库将</w:t>
      </w:r>
      <w:r w:rsidR="00092664" w:rsidRPr="007D0403">
        <w:rPr>
          <w:rFonts w:ascii="宋体" w:hAnsi="宋体" w:hint="eastAsia"/>
          <w:sz w:val="21"/>
          <w:szCs w:val="21"/>
        </w:rPr>
        <w:t>恢复正常。</w:t>
      </w:r>
    </w:p>
    <w:p w:rsidR="00092664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Pr="00712C4E" w:rsidRDefault="00092664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092664" w:rsidRDefault="00092664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5E21A5" w:rsidRPr="002B10E5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核心业务平台</w:t>
      </w:r>
    </w:p>
    <w:p w:rsidR="004D3A67" w:rsidRDefault="002B10E5" w:rsidP="00BC03DF">
      <w:pPr>
        <w:rPr>
          <w:rFonts w:ascii="宋体" w:hAnsi="宋体"/>
        </w:rPr>
      </w:pPr>
      <w:r>
        <w:rPr>
          <w:rFonts w:ascii="宋体" w:hAnsi="宋体" w:hint="eastAsia"/>
        </w:rPr>
        <w:t>核心业务平台双机运行</w:t>
      </w:r>
    </w:p>
    <w:p w:rsidR="00F054DB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4" style="position:absolute;left:0;text-align:left;margin-left:135.15pt;margin-top:15.1pt;width:96.75pt;height:26.25pt;z-index:251664384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磁盘阵列</w:t>
                  </w:r>
                </w:p>
              </w:txbxContent>
            </v:textbox>
          </v:rect>
        </w:pict>
      </w:r>
    </w:p>
    <w:p w:rsidR="005E21A5" w:rsidRDefault="00BC03D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6B7558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95.9pt;margin-top:10.2pt;width:70.5pt;height:18pt;flip:x y;z-index:251666432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5" type="#_x0000_t32" style="position:absolute;left:0;text-align:left;margin-left:99.9pt;margin-top:10.2pt;width:66.75pt;height:18pt;flip:y;z-index:251665408" o:connectortype="straight">
            <v:stroke endarrow="block"/>
          </v:shape>
        </w:pict>
      </w:r>
    </w:p>
    <w:p w:rsidR="006925B7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28" style="position:absolute;left:0;text-align:left;margin-left:204.15pt;margin-top:12.65pt;width:125.25pt;height:50.15pt;z-index:251660288">
            <v:textbox>
              <w:txbxContent>
                <w:p w:rsidR="007D0403" w:rsidRDefault="007D0403" w:rsidP="00FD53F9">
                  <w:r>
                    <w:rPr>
                      <w:rFonts w:hint="eastAsia"/>
                    </w:rPr>
                    <w:t>dbserver2</w:t>
                  </w:r>
                </w:p>
                <w:p w:rsidR="007D0403" w:rsidRDefault="007D0403" w:rsidP="00FD53F9">
                  <w:r>
                    <w:rPr>
                      <w:rFonts w:hint="eastAsia"/>
                    </w:rPr>
                    <w:t>10.200.254.2</w:t>
                  </w:r>
                </w:p>
                <w:p w:rsidR="007D0403" w:rsidRDefault="007D0403" w:rsidP="003679BD">
                  <w:r>
                    <w:rPr>
                      <w:rFonts w:hint="eastAsia"/>
                    </w:rPr>
                    <w:t>10.200.254.12(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vip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)</w:t>
                  </w:r>
                </w:p>
                <w:p w:rsidR="007D0403" w:rsidRDefault="007D0403"/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27" style="position:absolute;left:0;text-align:left;margin-left:45.9pt;margin-top:12.65pt;width:116.25pt;height:50.15pt;z-index:251659264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dbserver1</w:t>
                  </w:r>
                </w:p>
                <w:p w:rsidR="007D0403" w:rsidRDefault="007D0403">
                  <w:r>
                    <w:rPr>
                      <w:rFonts w:hint="eastAsia"/>
                    </w:rPr>
                    <w:t>10.200.254.1</w:t>
                  </w:r>
                </w:p>
                <w:p w:rsidR="007D0403" w:rsidRDefault="007D0403">
                  <w:r>
                    <w:rPr>
                      <w:rFonts w:hint="eastAsia"/>
                    </w:rPr>
                    <w:t>10.200.254.11(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vip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67" type="#_x0000_t32" style="position:absolute;left:0;text-align:left;margin-left:162.15pt;margin-top:.55pt;width:271.5pt;height:187.95pt;flip:x y;z-index:25169408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66" type="#_x0000_t32" style="position:absolute;left:0;text-align:left;margin-left:322.65pt;margin-top:.55pt;width:111pt;height:187.95pt;flip:x y;z-index:25169305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0" type="#_x0000_t32" style="position:absolute;left:0;text-align:left;margin-left:270.15pt;margin-top:.55pt;width:.05pt;height:28.95pt;flip:y;z-index:25167052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9" type="#_x0000_t32" style="position:absolute;left:0;text-align:left;margin-left:126.9pt;margin-top:.55pt;width:108.75pt;height:28.95pt;flip:x y;z-index:251669504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8" type="#_x0000_t32" style="position:absolute;left:0;text-align:left;margin-left:107.4pt;margin-top:.55pt;width:.05pt;height:28.95pt;flip:y;z-index:25166848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7" type="#_x0000_t32" style="position:absolute;left:0;text-align:left;margin-left:162.15pt;margin-top:.55pt;width:85.5pt;height:45.8pt;flip:y;z-index:251667456" o:connectortype="straight">
            <v:stroke endarrow="block"/>
          </v:shape>
        </w:pict>
      </w:r>
    </w:p>
    <w:p w:rsidR="006925B7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0" style="position:absolute;left:0;text-align:left;margin-left:209.4pt;margin-top:13.95pt;width:120pt;height:55.05pt;z-index:251662336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2</w:t>
                  </w:r>
                </w:p>
                <w:p w:rsidR="007D0403" w:rsidRDefault="007D0403">
                  <w:r>
                    <w:rPr>
                      <w:rFonts w:hint="eastAsia"/>
                    </w:rPr>
                    <w:t>10.200.254.4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29" style="position:absolute;left:0;text-align:left;margin-left:45.9pt;margin-top:13.95pt;width:116.25pt;height:55.05pt;z-index:251661312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1</w:t>
                  </w:r>
                </w:p>
                <w:p w:rsidR="007D0403" w:rsidRDefault="007D0403" w:rsidP="003E7D97">
                  <w:r>
                    <w:rPr>
                      <w:rFonts w:hint="eastAsia"/>
                    </w:rPr>
                    <w:t>10.200.254.3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63" type="#_x0000_t32" style="position:absolute;left:0;text-align:left;margin-left:147.15pt;margin-top:6.8pt;width:225pt;height:103.9pt;flip:x y;z-index:251689984" o:connectortype="straight">
            <v:stroke endarrow="block"/>
          </v:shape>
        </w:pict>
      </w:r>
      <w:r w:rsidRPr="00A25E65">
        <w:rPr>
          <w:rFonts w:ascii="宋体" w:hAnsi="宋体"/>
          <w:noProof/>
          <w:sz w:val="28"/>
        </w:rPr>
        <w:pict>
          <v:shape id="_x0000_s1057" type="#_x0000_t32" style="position:absolute;left:0;text-align:left;margin-left:322.65pt;margin-top:6.8pt;width:49.5pt;height:103.9pt;flip:x y;z-index:25168588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2" type="#_x0000_t32" style="position:absolute;left:0;text-align:left;margin-left:195.9pt;margin-top:6.8pt;width:66.75pt;height:41.25pt;flip:y;z-index:25167257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1" type="#_x0000_t32" style="position:absolute;left:0;text-align:left;margin-left:107.4pt;margin-top:6.8pt;width:88.5pt;height:41.25pt;flip:x y;z-index:251671552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1" style="position:absolute;left:0;text-align:left;margin-left:135.15pt;margin-top:1.35pt;width:127.5pt;height:48pt;z-index:251663360">
            <v:textbox>
              <w:txbxContent>
                <w:p w:rsidR="007D0403" w:rsidRDefault="007D0403"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rtp</w:t>
                  </w:r>
                  <w:proofErr w:type="spellEnd"/>
                  <w:r>
                    <w:rPr>
                      <w:rFonts w:hint="eastAsia"/>
                    </w:rPr>
                    <w:t>节点</w:t>
                  </w:r>
                </w:p>
                <w:p w:rsidR="007D0403" w:rsidRDefault="007D0403" w:rsidP="008131C6">
                  <w:r>
                    <w:rPr>
                      <w:rFonts w:hint="eastAsia"/>
                    </w:rPr>
                    <w:t>10.200.254.5</w:t>
                  </w:r>
                </w:p>
                <w:p w:rsidR="007D0403" w:rsidRDefault="007D0403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47" type="#_x0000_t32" style="position:absolute;left:0;text-align:left;margin-left:195.9pt;margin-top:2.65pt;width:0;height:23.3pt;flip:y;z-index:25167769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6" type="#_x0000_t32" style="position:absolute;left:0;text-align:left;margin-left:74.4pt;margin-top:2.65pt;width:60.75pt;height:23.3pt;flip:y;z-index:251676672" o:connectortype="straight">
            <v:stroke endarrow="block"/>
          </v:shape>
        </w:pict>
      </w:r>
    </w:p>
    <w:p w:rsidR="00115AE4" w:rsidRDefault="00A25E6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61" style="position:absolute;left:0;text-align:left;margin-left:346.65pt;margin-top:1.75pt;width:126.75pt;height:59.25pt;z-index:251687936">
            <v:textbox>
              <w:txbxContent>
                <w:p w:rsidR="007D0403" w:rsidRDefault="007D0403" w:rsidP="00AA66E4">
                  <w:r>
                    <w:rPr>
                      <w:rFonts w:hint="eastAsia"/>
                    </w:rPr>
                    <w:t>综合门户、监控、多媒体、考试报名</w:t>
                  </w:r>
                </w:p>
                <w:p w:rsidR="007D0403" w:rsidRDefault="007D0403" w:rsidP="00AA66E4">
                  <w:r>
                    <w:rPr>
                      <w:rFonts w:hint="eastAsia"/>
                    </w:rPr>
                    <w:t>10.200.254.5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4" style="position:absolute;left:0;text-align:left;margin-left:153.15pt;margin-top:10.4pt;width:60pt;height:29.25pt;z-index:251674624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3" style="position:absolute;left:0;text-align:left;margin-left:38.4pt;margin-top:10.4pt;width:52.5pt;height:29.25pt;z-index:251673600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115AE4" w:rsidRDefault="00115AE4">
      <w:pPr>
        <w:rPr>
          <w:rFonts w:ascii="宋体" w:hAnsi="宋体"/>
        </w:rPr>
      </w:pPr>
    </w:p>
    <w:p w:rsidR="00115AE4" w:rsidRDefault="00115AE4">
      <w:pPr>
        <w:rPr>
          <w:rFonts w:ascii="宋体" w:hAnsi="宋体"/>
        </w:rPr>
      </w:pPr>
    </w:p>
    <w:p w:rsidR="00A85887" w:rsidRPr="003B12BA" w:rsidRDefault="00A25E65" w:rsidP="003B12BA">
      <w:r>
        <w:pict>
          <v:shape id="_x0000_s1054" type="#_x0000_t32" style="position:absolute;left:0;text-align:left;margin-left:213.15pt;margin-top:7.2pt;width:127.5pt;height:38.65pt;flip:y;z-index:251683840" o:connectortype="straight">
            <v:stroke endarrow="block"/>
          </v:shape>
        </w:pict>
      </w:r>
    </w:p>
    <w:p w:rsidR="00D66A18" w:rsidRDefault="00A25E65" w:rsidP="00D66A18">
      <w:r w:rsidRPr="00A25E65">
        <w:rPr>
          <w:rFonts w:ascii="宋体" w:hAnsi="宋体"/>
          <w:noProof/>
          <w:sz w:val="28"/>
        </w:rPr>
        <w:pict>
          <v:shape id="_x0000_s1055" type="#_x0000_t32" style="position:absolute;left:0;text-align:left;margin-left:372.15pt;margin-top:.55pt;width:0;height:31.5pt;flip:y;z-index:251684864" o:connectortype="straight">
            <v:stroke endarrow="block"/>
          </v:shape>
        </w:pict>
      </w:r>
    </w:p>
    <w:p w:rsidR="00D66A18" w:rsidRDefault="00D66A18" w:rsidP="00D66A18"/>
    <w:p w:rsidR="00D66A18" w:rsidRDefault="00A25E65" w:rsidP="00D66A18">
      <w:r>
        <w:rPr>
          <w:noProof/>
        </w:rPr>
        <w:pict>
          <v:rect id="_x0000_s1062" style="position:absolute;left:0;text-align:left;margin-left:355.65pt;margin-top:4.45pt;width:78pt;height:33pt;z-index:251688960">
            <v:textbox>
              <w:txbxContent>
                <w:p w:rsidR="007D0403" w:rsidRDefault="007D0403" w:rsidP="00AA66E4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  <w:r>
        <w:pict>
          <v:rect id="_x0000_s1052" style="position:absolute;left:0;text-align:left;margin-left:174.9pt;margin-top:4.45pt;width:78pt;height:33pt;z-index:251681792">
            <v:textbox>
              <w:txbxContent>
                <w:p w:rsidR="007D0403" w:rsidRDefault="007D0403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37732" w:rsidRDefault="00537732" w:rsidP="00D66A18"/>
    <w:p w:rsidR="00537732" w:rsidRDefault="00537732" w:rsidP="00D66A18"/>
    <w:p w:rsidR="004F2245" w:rsidRDefault="004F2245" w:rsidP="00D66A18"/>
    <w:p w:rsidR="004F2245" w:rsidRDefault="004F2245" w:rsidP="004F2245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</w:t>
      </w:r>
      <w:r w:rsidRPr="006340E9">
        <w:rPr>
          <w:rFonts w:ascii="宋体" w:hAnsi="宋体" w:hint="eastAsia"/>
          <w:sz w:val="28"/>
        </w:rPr>
        <w:t>1</w:t>
      </w:r>
    </w:p>
    <w:p w:rsidR="004F2245" w:rsidRPr="00F46613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 w:rsidRPr="00F46613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F2245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</w:t>
            </w:r>
            <w:r w:rsidR="00F512E8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6144C3" w:rsidRPr="0056212E" w:rsidRDefault="00996A29" w:rsidP="00FE2329">
            <w:r>
              <w:rPr>
                <w:rFonts w:hint="eastAsia"/>
              </w:rPr>
              <w:t>10.</w:t>
            </w:r>
            <w:r w:rsidR="00FE2329">
              <w:rPr>
                <w:rFonts w:hint="eastAsia"/>
              </w:rPr>
              <w:t>200</w:t>
            </w:r>
            <w:r>
              <w:rPr>
                <w:rFonts w:hint="eastAsia"/>
              </w:rPr>
              <w:t>.</w:t>
            </w:r>
            <w:r w:rsidR="00FE2329">
              <w:rPr>
                <w:rFonts w:hint="eastAsia"/>
              </w:rPr>
              <w:t>254</w:t>
            </w:r>
            <w:r>
              <w:rPr>
                <w:rFonts w:hint="eastAsia"/>
              </w:rPr>
              <w:t>.</w:t>
            </w:r>
            <w:r w:rsidR="00FE2329">
              <w:rPr>
                <w:rFonts w:hint="eastAsia"/>
              </w:rPr>
              <w:t>3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kingstar</w:t>
            </w:r>
            <w:proofErr w:type="spellEnd"/>
          </w:p>
        </w:tc>
      </w:tr>
      <w:tr w:rsidR="00A770EF" w:rsidTr="00317F65">
        <w:tc>
          <w:tcPr>
            <w:tcW w:w="2235" w:type="dxa"/>
          </w:tcPr>
          <w:p w:rsidR="00A770EF" w:rsidRDefault="00A770EF" w:rsidP="00317F65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A770EF" w:rsidRDefault="00A770EF" w:rsidP="00A770EF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A770EF" w:rsidTr="00317F65">
        <w:tc>
          <w:tcPr>
            <w:tcW w:w="2235" w:type="dxa"/>
          </w:tcPr>
          <w:p w:rsidR="00A770EF" w:rsidRDefault="00A770EF" w:rsidP="00317F65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A770EF" w:rsidRDefault="00A770EF" w:rsidP="00317F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111111</w:t>
            </w: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Pr="00680DCE" w:rsidRDefault="00680DCE" w:rsidP="00680DCE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1</w:t>
      </w:r>
      <w:r w:rsidR="004F2245" w:rsidRPr="00680DCE">
        <w:rPr>
          <w:rFonts w:hint="eastAsia"/>
          <w:b/>
        </w:rPr>
        <w:t>相关说明</w:t>
      </w:r>
    </w:p>
    <w:p w:rsidR="004F2245" w:rsidRDefault="004F2245" w:rsidP="004F2245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sall</w:t>
            </w:r>
            <w:proofErr w:type="spellEnd"/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kall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dps</w:t>
            </w:r>
            <w:proofErr w:type="spellEnd"/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/bin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292D4A">
              <w:rPr>
                <w:rFonts w:ascii="宋体" w:hAnsi="宋体"/>
              </w:rPr>
              <w:t>/home/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/ksmbcc.ini</w:t>
            </w:r>
          </w:p>
          <w:p w:rsidR="004F2245" w:rsidRDefault="004F2245" w:rsidP="00996A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6E3D5B">
              <w:rPr>
                <w:rFonts w:ascii="宋体" w:hAnsi="宋体"/>
              </w:rPr>
              <w:t>/home/</w:t>
            </w:r>
            <w:proofErr w:type="spellStart"/>
            <w:r w:rsidRPr="006E3D5B">
              <w:rPr>
                <w:rFonts w:ascii="宋体" w:hAnsi="宋体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</w:t>
            </w:r>
            <w:proofErr w:type="spellStart"/>
            <w:r w:rsidR="00996A29">
              <w:rPr>
                <w:rFonts w:ascii="宋体" w:hAnsi="宋体" w:hint="eastAsia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4F2245" w:rsidTr="00621423">
        <w:tc>
          <w:tcPr>
            <w:tcW w:w="2235" w:type="dxa"/>
          </w:tcPr>
          <w:p w:rsidR="004F2245" w:rsidRPr="00996A29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</w:t>
            </w:r>
            <w:proofErr w:type="spellStart"/>
            <w:r>
              <w:rPr>
                <w:rFonts w:ascii="宋体" w:hAnsi="宋体" w:hint="eastAsia"/>
              </w:rPr>
              <w:t>rc.local</w:t>
            </w:r>
            <w:proofErr w:type="spellEnd"/>
          </w:p>
        </w:tc>
        <w:tc>
          <w:tcPr>
            <w:tcW w:w="6293" w:type="dxa"/>
          </w:tcPr>
          <w:p w:rsidR="004F2245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996A29" w:rsidRPr="00996A29" w:rsidRDefault="00996A29" w:rsidP="00996A29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 xml:space="preserve"> -c "/home/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 xml:space="preserve"> -b -</w:t>
            </w:r>
            <w:proofErr w:type="spellStart"/>
            <w:r w:rsidRPr="00996A29">
              <w:rPr>
                <w:rFonts w:ascii="宋体" w:hAnsi="宋体"/>
              </w:rPr>
              <w:t>i</w:t>
            </w:r>
            <w:proofErr w:type="spellEnd"/>
            <w:r w:rsidRPr="00996A29">
              <w:rPr>
                <w:rFonts w:ascii="宋体" w:hAnsi="宋体"/>
              </w:rPr>
              <w:t xml:space="preserve"> 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/bin/drtp.ini"</w:t>
            </w:r>
          </w:p>
          <w:p w:rsidR="00996A29" w:rsidRDefault="00996A29" w:rsidP="00996A29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root -c "/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nrpe</w:t>
            </w:r>
            <w:proofErr w:type="spellEnd"/>
            <w:r w:rsidRPr="00996A29">
              <w:rPr>
                <w:rFonts w:ascii="宋体" w:hAnsi="宋体"/>
              </w:rPr>
              <w:t xml:space="preserve"> -c 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/etc/nrpe.cfg -d"</w:t>
            </w:r>
          </w:p>
          <w:p w:rsidR="00996A29" w:rsidRDefault="00996A29" w:rsidP="00621423">
            <w:pPr>
              <w:rPr>
                <w:rFonts w:ascii="宋体" w:hAnsi="宋体"/>
              </w:rPr>
            </w:pP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Pr="00781429" w:rsidRDefault="009264D6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1</w:t>
      </w:r>
      <w:r w:rsidR="004F2245">
        <w:rPr>
          <w:rFonts w:hint="eastAsia"/>
          <w:b/>
        </w:rPr>
        <w:t>启动、检查、停止步骤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proofErr w:type="spellStart"/>
      <w:r>
        <w:rPr>
          <w:rFonts w:ascii="宋体" w:hAnsi="宋体" w:hint="eastAsia"/>
        </w:rPr>
        <w:t>ykt</w:t>
      </w:r>
      <w:proofErr w:type="spellEnd"/>
      <w:r>
        <w:rPr>
          <w:rFonts w:ascii="宋体" w:hAnsi="宋体" w:hint="eastAsia"/>
        </w:rPr>
        <w:t>用户登陆到</w:t>
      </w:r>
      <w:r w:rsidR="00A5009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1984"/>
        <w:gridCol w:w="5584"/>
      </w:tblGrid>
      <w:tr w:rsidR="00996A29" w:rsidTr="009C575C">
        <w:tc>
          <w:tcPr>
            <w:tcW w:w="959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cdb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切换到$HOME/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/bin目录下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sall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dps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卡通核心业务后台进程运行情况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kall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停止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</w:tbl>
    <w:p w:rsidR="00996A29" w:rsidRDefault="00996A29" w:rsidP="004F2245">
      <w:pPr>
        <w:rPr>
          <w:rFonts w:ascii="宋体" w:hAnsi="宋体"/>
        </w:rPr>
      </w:pPr>
    </w:p>
    <w:p w:rsidR="00996A29" w:rsidRDefault="00A50092" w:rsidP="004F2245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dps</w:t>
      </w:r>
      <w:proofErr w:type="spellEnd"/>
      <w:r>
        <w:rPr>
          <w:rFonts w:ascii="宋体" w:hAnsi="宋体" w:hint="eastAsia"/>
        </w:rPr>
        <w:t>命令运行的检查结果参考：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4104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5999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6904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18833 18304  0 Aug12 pts/2    00:02:06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18836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20023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20907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21783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22659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25260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26058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27222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28992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30765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31655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18840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posdtlacc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23961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colposdtl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lastRenderedPageBreak/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14318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statdiffacc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14237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gatesvr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14293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bankchksvr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4966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waterdtlacc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4965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transpackacc</w:t>
      </w:r>
      <w:proofErr w:type="spellEnd"/>
    </w:p>
    <w:p w:rsidR="004F2245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18306     1  0 Aug12 pts/2    00:00:00 start</w:t>
      </w:r>
    </w:p>
    <w:p w:rsidR="00996A29" w:rsidRDefault="00996A29" w:rsidP="004F2245">
      <w:pPr>
        <w:rPr>
          <w:rFonts w:ascii="宋体" w:hAnsi="宋体"/>
        </w:rPr>
      </w:pPr>
    </w:p>
    <w:p w:rsidR="00996A29" w:rsidRPr="006D2D91" w:rsidRDefault="00996A29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9C575C" w:rsidRDefault="009C575C" w:rsidP="009C575C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root</w:t>
      </w:r>
      <w:r>
        <w:rPr>
          <w:rFonts w:hint="eastAsia"/>
          <w:b/>
        </w:rPr>
        <w:t>用户登录服务器，</w:t>
      </w:r>
    </w:p>
    <w:tbl>
      <w:tblPr>
        <w:tblStyle w:val="ab"/>
        <w:tblW w:w="0" w:type="auto"/>
        <w:tblLook w:val="04A0"/>
      </w:tblPr>
      <w:tblGrid>
        <w:gridCol w:w="1984"/>
        <w:gridCol w:w="5584"/>
      </w:tblGrid>
      <w:tr w:rsidR="009C575C" w:rsidTr="009C575C">
        <w:tc>
          <w:tcPr>
            <w:tcW w:w="19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crontab</w:t>
            </w:r>
            <w:proofErr w:type="spellEnd"/>
            <w:r>
              <w:rPr>
                <w:rFonts w:ascii="宋体" w:hAnsi="宋体" w:hint="eastAsia"/>
              </w:rPr>
              <w:t xml:space="preserve"> -l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查看已有的定时任务列表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crontab</w:t>
            </w:r>
            <w:proofErr w:type="spellEnd"/>
            <w:r>
              <w:rPr>
                <w:rFonts w:ascii="宋体" w:hAnsi="宋体" w:hint="eastAsia"/>
              </w:rPr>
              <w:t xml:space="preserve"> -e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编辑定时任务列表</w:t>
            </w:r>
          </w:p>
        </w:tc>
      </w:tr>
    </w:tbl>
    <w:p w:rsidR="009C575C" w:rsidRPr="009C575C" w:rsidRDefault="009C575C" w:rsidP="009C575C">
      <w:pPr>
        <w:rPr>
          <w:b/>
        </w:rPr>
      </w:pPr>
    </w:p>
    <w:p w:rsidR="009C575C" w:rsidRPr="009C575C" w:rsidRDefault="009C575C" w:rsidP="009C575C">
      <w:pPr>
        <w:rPr>
          <w:b/>
        </w:rPr>
      </w:pPr>
      <w:proofErr w:type="spellStart"/>
      <w:r>
        <w:rPr>
          <w:rFonts w:hint="eastAsia"/>
          <w:b/>
        </w:rPr>
        <w:t>crontab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l </w:t>
      </w:r>
      <w:r>
        <w:rPr>
          <w:rFonts w:hint="eastAsia"/>
          <w:b/>
        </w:rPr>
        <w:t>的运行结果如下：</w:t>
      </w:r>
    </w:p>
    <w:p w:rsidR="004F2245" w:rsidRPr="00B33247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 xml:space="preserve">0 1 * * * </w:t>
      </w:r>
      <w:proofErr w:type="spellStart"/>
      <w:r w:rsidRPr="00B33247">
        <w:rPr>
          <w:rFonts w:ascii="宋体" w:hAnsi="宋体"/>
        </w:rPr>
        <w:t>su</w:t>
      </w:r>
      <w:proofErr w:type="spellEnd"/>
      <w:r w:rsidRPr="00B33247">
        <w:rPr>
          <w:rFonts w:ascii="宋体" w:hAnsi="宋体"/>
        </w:rPr>
        <w:t xml:space="preserve"> - 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 xml:space="preserve"> -c "/h</w:t>
      </w:r>
      <w:r>
        <w:rPr>
          <w:rFonts w:ascii="宋体" w:hAnsi="宋体"/>
        </w:rPr>
        <w:t>ome/</w:t>
      </w:r>
      <w:proofErr w:type="spellStart"/>
      <w:r>
        <w:rPr>
          <w:rFonts w:ascii="宋体" w:hAnsi="宋体"/>
        </w:rPr>
        <w:t>ykt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ykt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sbin</w:t>
      </w:r>
      <w:proofErr w:type="spellEnd"/>
      <w:r>
        <w:rPr>
          <w:rFonts w:ascii="宋体" w:hAnsi="宋体"/>
        </w:rPr>
        <w:t>/dayendbala.sh"</w:t>
      </w:r>
      <w:r w:rsidR="00AE49D2">
        <w:rPr>
          <w:rFonts w:ascii="宋体" w:hAnsi="宋体" w:hint="eastAsia"/>
        </w:rPr>
        <w:t xml:space="preserve"> （结算）</w:t>
      </w:r>
    </w:p>
    <w:p w:rsidR="004F2245" w:rsidRPr="00FA1C1C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 xml:space="preserve">0 2 * * * </w:t>
      </w:r>
      <w:proofErr w:type="spellStart"/>
      <w:r w:rsidRPr="00B33247">
        <w:rPr>
          <w:rFonts w:ascii="宋体" w:hAnsi="宋体"/>
        </w:rPr>
        <w:t>su</w:t>
      </w:r>
      <w:proofErr w:type="spellEnd"/>
      <w:r w:rsidRPr="00B33247">
        <w:rPr>
          <w:rFonts w:ascii="宋体" w:hAnsi="宋体"/>
        </w:rPr>
        <w:t xml:space="preserve"> - 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 xml:space="preserve"> -c "/home/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>/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>/</w:t>
      </w:r>
      <w:proofErr w:type="spellStart"/>
      <w:r w:rsidRPr="00B33247">
        <w:rPr>
          <w:rFonts w:ascii="宋体" w:hAnsi="宋体"/>
        </w:rPr>
        <w:t>sbin</w:t>
      </w:r>
      <w:proofErr w:type="spellEnd"/>
      <w:r w:rsidRPr="00B33247">
        <w:rPr>
          <w:rFonts w:ascii="宋体" w:hAnsi="宋体"/>
        </w:rPr>
        <w:t>/dataclean.sh"</w:t>
      </w:r>
      <w:r w:rsidR="00AE49D2">
        <w:rPr>
          <w:rFonts w:ascii="宋体" w:hAnsi="宋体" w:hint="eastAsia"/>
        </w:rPr>
        <w:tab/>
        <w:t>（清理数据）</w:t>
      </w:r>
    </w:p>
    <w:p w:rsidR="004F2245" w:rsidRDefault="004F2245" w:rsidP="00D66A18"/>
    <w:p w:rsidR="004F2245" w:rsidRDefault="004F2245" w:rsidP="00D66A18"/>
    <w:p w:rsidR="007C644B" w:rsidRPr="007C644B" w:rsidRDefault="007C644B" w:rsidP="00D66A18">
      <w:pPr>
        <w:rPr>
          <w:shd w:val="clear" w:color="auto" w:fill="FF6600"/>
        </w:rPr>
      </w:pPr>
      <w:r w:rsidRPr="007C644B">
        <w:rPr>
          <w:rFonts w:hint="eastAsia"/>
          <w:shd w:val="clear" w:color="auto" w:fill="FF6600"/>
        </w:rPr>
        <w:t>注意：当系统运行过程中，</w:t>
      </w:r>
      <w:proofErr w:type="gramStart"/>
      <w:r w:rsidRPr="007C644B">
        <w:rPr>
          <w:rFonts w:hint="eastAsia"/>
          <w:shd w:val="clear" w:color="auto" w:fill="FF6600"/>
        </w:rPr>
        <w:t>一</w:t>
      </w:r>
      <w:proofErr w:type="gramEnd"/>
      <w:r w:rsidRPr="007C644B">
        <w:rPr>
          <w:rFonts w:hint="eastAsia"/>
          <w:shd w:val="clear" w:color="auto" w:fill="FF6600"/>
        </w:rPr>
        <w:t>卡通管理中心前台登录到系统中，出现“系统结算日期与系统日期不符</w:t>
      </w:r>
      <w:r w:rsidRPr="007C644B">
        <w:rPr>
          <w:shd w:val="clear" w:color="auto" w:fill="FF6600"/>
        </w:rPr>
        <w:t>……</w:t>
      </w:r>
      <w:proofErr w:type="gramStart"/>
      <w:r w:rsidRPr="007C644B">
        <w:rPr>
          <w:shd w:val="clear" w:color="auto" w:fill="FF6600"/>
        </w:rPr>
        <w:t>…</w:t>
      </w:r>
      <w:proofErr w:type="gramEnd"/>
      <w:r w:rsidRPr="007C644B">
        <w:rPr>
          <w:rFonts w:hint="eastAsia"/>
          <w:shd w:val="clear" w:color="auto" w:fill="FF6600"/>
        </w:rPr>
        <w:t>”的信息提示时，需要以</w:t>
      </w:r>
      <w:proofErr w:type="spellStart"/>
      <w:r w:rsidRPr="007C644B">
        <w:rPr>
          <w:rFonts w:hint="eastAsia"/>
          <w:shd w:val="clear" w:color="auto" w:fill="FF6600"/>
        </w:rPr>
        <w:t>ykt</w:t>
      </w:r>
      <w:proofErr w:type="spellEnd"/>
      <w:r w:rsidRPr="007C644B">
        <w:rPr>
          <w:rFonts w:hint="eastAsia"/>
          <w:shd w:val="clear" w:color="auto" w:fill="FF6600"/>
        </w:rPr>
        <w:t>用户手工运行</w:t>
      </w:r>
      <w:r w:rsidRPr="007C644B">
        <w:rPr>
          <w:rFonts w:ascii="宋体" w:hAnsi="宋体"/>
          <w:shd w:val="clear" w:color="auto" w:fill="FF6600"/>
        </w:rPr>
        <w:t>/home/</w:t>
      </w:r>
      <w:proofErr w:type="spellStart"/>
      <w:r w:rsidRPr="007C644B">
        <w:rPr>
          <w:rFonts w:ascii="宋体" w:hAnsi="宋体"/>
          <w:shd w:val="clear" w:color="auto" w:fill="FF6600"/>
        </w:rPr>
        <w:t>ykt</w:t>
      </w:r>
      <w:proofErr w:type="spellEnd"/>
      <w:r w:rsidRPr="007C644B">
        <w:rPr>
          <w:rFonts w:ascii="宋体" w:hAnsi="宋体"/>
          <w:shd w:val="clear" w:color="auto" w:fill="FF6600"/>
        </w:rPr>
        <w:t>/</w:t>
      </w:r>
      <w:proofErr w:type="spellStart"/>
      <w:r w:rsidRPr="007C644B">
        <w:rPr>
          <w:rFonts w:ascii="宋体" w:hAnsi="宋体"/>
          <w:shd w:val="clear" w:color="auto" w:fill="FF6600"/>
        </w:rPr>
        <w:t>ykt</w:t>
      </w:r>
      <w:proofErr w:type="spellEnd"/>
      <w:r w:rsidRPr="007C644B">
        <w:rPr>
          <w:rFonts w:ascii="宋体" w:hAnsi="宋体"/>
          <w:shd w:val="clear" w:color="auto" w:fill="FF6600"/>
        </w:rPr>
        <w:t>/</w:t>
      </w:r>
      <w:proofErr w:type="spellStart"/>
      <w:r w:rsidRPr="007C644B">
        <w:rPr>
          <w:rFonts w:ascii="宋体" w:hAnsi="宋体"/>
          <w:shd w:val="clear" w:color="auto" w:fill="FF6600"/>
        </w:rPr>
        <w:t>sbin</w:t>
      </w:r>
      <w:proofErr w:type="spellEnd"/>
      <w:r w:rsidRPr="007C644B">
        <w:rPr>
          <w:rFonts w:ascii="宋体" w:hAnsi="宋体"/>
          <w:shd w:val="clear" w:color="auto" w:fill="FF6600"/>
        </w:rPr>
        <w:t>/dayendbala.sh</w:t>
      </w:r>
      <w:r w:rsidRPr="007C644B">
        <w:rPr>
          <w:rFonts w:ascii="宋体" w:hAnsi="宋体" w:hint="eastAsia"/>
          <w:shd w:val="clear" w:color="auto" w:fill="FF6600"/>
        </w:rPr>
        <w:t>命令，就可以解决该问题。</w:t>
      </w:r>
    </w:p>
    <w:p w:rsidR="007C644B" w:rsidRDefault="007C644B" w:rsidP="00D66A18"/>
    <w:p w:rsidR="005033BC" w:rsidRPr="00781429" w:rsidRDefault="00875932" w:rsidP="00D66A18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安装过程</w:t>
      </w:r>
    </w:p>
    <w:p w:rsidR="009C575C" w:rsidRDefault="009C575C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 client 10g</w:t>
      </w:r>
      <w:r>
        <w:rPr>
          <w:rFonts w:hint="eastAsia"/>
        </w:rPr>
        <w:t>，安装</w:t>
      </w:r>
      <w:r>
        <w:rPr>
          <w:rFonts w:hint="eastAsia"/>
        </w:rPr>
        <w:t>oracle</w:t>
      </w:r>
      <w:r>
        <w:rPr>
          <w:rFonts w:hint="eastAsia"/>
        </w:rPr>
        <w:t>补丁</w:t>
      </w:r>
      <w:r>
        <w:rPr>
          <w:rFonts w:hint="eastAsia"/>
        </w:rPr>
        <w:t>10.2.0.4</w:t>
      </w:r>
      <w:r>
        <w:rPr>
          <w:rFonts w:hint="eastAsia"/>
        </w:rPr>
        <w:t>。注意，安装时请将</w:t>
      </w:r>
      <w:r>
        <w:rPr>
          <w:rFonts w:hint="eastAsia"/>
        </w:rPr>
        <w:t>oracle</w:t>
      </w:r>
      <w:r>
        <w:rPr>
          <w:rFonts w:hint="eastAsia"/>
        </w:rPr>
        <w:t>用户的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oinstall</w:t>
      </w:r>
      <w:proofErr w:type="spellEnd"/>
    </w:p>
    <w:p w:rsidR="00DC38AE" w:rsidRDefault="00594439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>用户必须在数据库实例用户组下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 w:rsidR="00FE2329">
        <w:rPr>
          <w:rFonts w:hint="eastAsia"/>
        </w:rPr>
        <w:t xml:space="preserve">g 10001 </w:t>
      </w:r>
      <w:proofErr w:type="spellStart"/>
      <w:r w:rsidR="00FE2329">
        <w:rPr>
          <w:rFonts w:hint="eastAsia"/>
        </w:rPr>
        <w:t>ykt</w:t>
      </w:r>
      <w:proofErr w:type="spellEnd"/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/bin/bash </w:t>
      </w:r>
      <w:proofErr w:type="spellStart"/>
      <w:r>
        <w:rPr>
          <w:rFonts w:hint="eastAsia"/>
        </w:rPr>
        <w:t>ykt</w:t>
      </w:r>
      <w:proofErr w:type="spellEnd"/>
    </w:p>
    <w:p w:rsidR="009C575C" w:rsidRDefault="00FE2329" w:rsidP="00594439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/home/</w:t>
      </w:r>
      <w:proofErr w:type="spellStart"/>
      <w:r>
        <w:rPr>
          <w:rFonts w:hint="eastAsia"/>
        </w:rPr>
        <w:t>ykt</w:t>
      </w:r>
      <w:proofErr w:type="spellEnd"/>
    </w:p>
    <w:p w:rsidR="00FE2329" w:rsidRDefault="00FE2329" w:rsidP="00594439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ykt</w:t>
      </w:r>
      <w:proofErr w:type="gramStart"/>
      <w:r>
        <w:rPr>
          <w:rFonts w:hint="eastAsia"/>
        </w:rPr>
        <w:t>:ykt</w:t>
      </w:r>
      <w:proofErr w:type="spellEnd"/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ykt</w:t>
      </w:r>
      <w:proofErr w:type="spellEnd"/>
    </w:p>
    <w:p w:rsidR="00FE2329" w:rsidRPr="00FE2329" w:rsidRDefault="00FE2329" w:rsidP="00594439">
      <w:pPr>
        <w:pStyle w:val="ac"/>
        <w:ind w:left="420" w:firstLineChars="0" w:firstLine="0"/>
      </w:pP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>修改用户密码</w:t>
      </w:r>
    </w:p>
    <w:p w:rsidR="00594439" w:rsidRPr="00F02FA3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</w:p>
    <w:p w:rsidR="00594439" w:rsidRDefault="00594439" w:rsidP="00594439">
      <w:pPr>
        <w:pStyle w:val="ac"/>
        <w:ind w:left="1080" w:firstLineChars="0" w:firstLine="0"/>
      </w:pPr>
    </w:p>
    <w:p w:rsidR="00A63B26" w:rsidRDefault="00244A77" w:rsidP="00513BCA">
      <w:pPr>
        <w:pStyle w:val="ac"/>
        <w:numPr>
          <w:ilvl w:val="0"/>
          <w:numId w:val="9"/>
        </w:numPr>
        <w:ind w:firstLineChars="0"/>
      </w:pPr>
      <w:bookmarkStart w:id="0" w:name="_Toc169592368"/>
      <w:r>
        <w:rPr>
          <w:rFonts w:hint="eastAsia"/>
        </w:rPr>
        <w:t>上传应用软件包</w:t>
      </w:r>
      <w:bookmarkEnd w:id="0"/>
    </w:p>
    <w:p w:rsidR="00CC43B5" w:rsidRDefault="00465A0C" w:rsidP="00CC43B5">
      <w:pPr>
        <w:ind w:leftChars="100" w:left="240"/>
      </w:pPr>
      <w:r>
        <w:rPr>
          <w:rFonts w:hint="eastAsia"/>
        </w:rPr>
        <w:t xml:space="preserve"> </w:t>
      </w:r>
      <w:r w:rsidR="00CC43B5">
        <w:rPr>
          <w:rFonts w:hint="eastAsia"/>
        </w:rPr>
        <w:t>目录规划方式</w:t>
      </w:r>
    </w:p>
    <w:p w:rsidR="00CC43B5" w:rsidRDefault="00CC43B5" w:rsidP="00833DA2">
      <w:pPr>
        <w:ind w:leftChars="100" w:left="240" w:firstLineChars="50" w:firstLine="120"/>
      </w:pPr>
      <w:r>
        <w:rPr>
          <w:rFonts w:hint="eastAsia"/>
        </w:rPr>
        <w:t>$HOME-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ab/>
        <w:t xml:space="preserve">  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卡通应用服务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脚本程序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 w:rsidR="009C575C">
        <w:rPr>
          <w:rFonts w:hint="eastAsia"/>
        </w:rPr>
        <w:t>sql</w:t>
      </w:r>
      <w:proofErr w:type="spellEnd"/>
      <w:r w:rsidR="009C575C">
        <w:rPr>
          <w:rFonts w:hint="eastAsia"/>
        </w:rPr>
        <w:t>_...</w:t>
      </w:r>
      <w:r>
        <w:rPr>
          <w:rFonts w:hint="eastAsia"/>
        </w:rPr>
        <w:t xml:space="preserve">  </w:t>
      </w:r>
      <w:r>
        <w:rPr>
          <w:rFonts w:hint="eastAsia"/>
        </w:rPr>
        <w:t>初始化数据与脚本</w:t>
      </w:r>
    </w:p>
    <w:p w:rsidR="00547108" w:rsidRDefault="00547108" w:rsidP="00CC43B5"/>
    <w:p w:rsidR="00244A77" w:rsidRDefault="004850FF" w:rsidP="00513BCA">
      <w:pPr>
        <w:pStyle w:val="ac"/>
        <w:numPr>
          <w:ilvl w:val="0"/>
          <w:numId w:val="9"/>
        </w:numPr>
        <w:ind w:firstLineChars="0"/>
      </w:pPr>
      <w:bookmarkStart w:id="1" w:name="_Toc169592369"/>
      <w:r>
        <w:rPr>
          <w:rFonts w:hint="eastAsia"/>
        </w:rPr>
        <w:lastRenderedPageBreak/>
        <w:t>配置系统变量</w:t>
      </w:r>
      <w:bookmarkEnd w:id="1"/>
    </w:p>
    <w:p w:rsidR="00DC38AE" w:rsidRDefault="003C554B" w:rsidP="00C33446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用户登录</w:t>
      </w:r>
      <w:r>
        <w:rPr>
          <w:rFonts w:hint="eastAsia"/>
        </w:rPr>
        <w:t>,</w:t>
      </w:r>
      <w:r w:rsidR="00C33446">
        <w:rPr>
          <w:rFonts w:hint="eastAsia"/>
        </w:rPr>
        <w:t xml:space="preserve"> </w:t>
      </w:r>
      <w:r w:rsidR="009C575C">
        <w:rPr>
          <w:rFonts w:hint="eastAsia"/>
        </w:rPr>
        <w:t>修改</w:t>
      </w:r>
      <w:r w:rsidR="00C33446">
        <w:rPr>
          <w:rFonts w:hint="eastAsia"/>
        </w:rPr>
        <w:t>用户的环境</w:t>
      </w:r>
      <w:r w:rsidR="009C575C">
        <w:rPr>
          <w:rFonts w:hint="eastAsia"/>
        </w:rPr>
        <w:t>配置文件</w:t>
      </w:r>
      <w:r w:rsidR="00C33446">
        <w:rPr>
          <w:rFonts w:hint="eastAsia"/>
        </w:rPr>
        <w:t xml:space="preserve"> ( $HOME/.</w:t>
      </w:r>
      <w:proofErr w:type="spellStart"/>
      <w:r w:rsidR="00C33446">
        <w:rPr>
          <w:rFonts w:hint="eastAsia"/>
        </w:rPr>
        <w:t>bash_profile</w:t>
      </w:r>
      <w:proofErr w:type="spellEnd"/>
      <w:r w:rsidR="00C33446">
        <w:rPr>
          <w:rFonts w:hint="eastAsia"/>
        </w:rPr>
        <w:t>)</w:t>
      </w:r>
      <w:r w:rsidR="009C575C">
        <w:rPr>
          <w:rFonts w:hint="eastAsia"/>
        </w:rPr>
        <w:t>，在最后增加下面的内容：</w:t>
      </w:r>
    </w:p>
    <w:p w:rsidR="007C0D1B" w:rsidRDefault="007C0D1B" w:rsidP="007C0D1B">
      <w:pPr>
        <w:ind w:leftChars="400" w:left="960"/>
      </w:pPr>
    </w:p>
    <w:p w:rsidR="007C0D1B" w:rsidRPr="007C644B" w:rsidRDefault="007C0D1B" w:rsidP="007C0D1B">
      <w:pPr>
        <w:ind w:leftChars="400" w:left="960"/>
        <w:rPr>
          <w:shd w:val="clear" w:color="auto" w:fill="D9D9D9" w:themeFill="background1" w:themeFillShade="D9"/>
        </w:rPr>
      </w:pPr>
      <w:proofErr w:type="gramStart"/>
      <w:r w:rsidRPr="007C644B">
        <w:rPr>
          <w:shd w:val="clear" w:color="auto" w:fill="D9D9D9" w:themeFill="background1" w:themeFillShade="D9"/>
        </w:rPr>
        <w:t>if</w:t>
      </w:r>
      <w:proofErr w:type="gramEnd"/>
      <w:r w:rsidRPr="007C644B">
        <w:rPr>
          <w:shd w:val="clear" w:color="auto" w:fill="D9D9D9" w:themeFill="background1" w:themeFillShade="D9"/>
        </w:rPr>
        <w:t xml:space="preserve"> [ -f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  <w:r w:rsidRPr="007C644B">
        <w:rPr>
          <w:shd w:val="clear" w:color="auto" w:fill="D9D9D9" w:themeFill="background1" w:themeFillShade="D9"/>
        </w:rPr>
        <w:t xml:space="preserve"> ]; then</w:t>
      </w:r>
    </w:p>
    <w:p w:rsidR="007C0D1B" w:rsidRPr="007C644B" w:rsidRDefault="007C0D1B" w:rsidP="007C0D1B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 xml:space="preserve">    .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</w:p>
    <w:p w:rsidR="007C0D1B" w:rsidRPr="007C644B" w:rsidRDefault="007C0D1B" w:rsidP="007C0D1B">
      <w:pPr>
        <w:ind w:leftChars="400" w:left="960"/>
        <w:rPr>
          <w:shd w:val="clear" w:color="auto" w:fill="D9D9D9" w:themeFill="background1" w:themeFillShade="D9"/>
        </w:rPr>
      </w:pPr>
      <w:proofErr w:type="spellStart"/>
      <w:proofErr w:type="gramStart"/>
      <w:r w:rsidRPr="007C644B">
        <w:rPr>
          <w:shd w:val="clear" w:color="auto" w:fill="D9D9D9" w:themeFill="background1" w:themeFillShade="D9"/>
        </w:rPr>
        <w:t>fi</w:t>
      </w:r>
      <w:proofErr w:type="spellEnd"/>
      <w:proofErr w:type="gramEnd"/>
    </w:p>
    <w:p w:rsidR="0086042E" w:rsidRDefault="0086042E" w:rsidP="00B0677E"/>
    <w:p w:rsidR="005033BC" w:rsidRDefault="00906E98" w:rsidP="00D66A18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</w:t>
      </w:r>
      <w:proofErr w:type="spellStart"/>
      <w:r w:rsidRPr="0086042E">
        <w:rPr>
          <w:rFonts w:hint="eastAsia"/>
          <w:color w:val="FF0000"/>
        </w:rPr>
        <w:t>ykt_cur</w:t>
      </w:r>
      <w:proofErr w:type="spellEnd"/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的密码，请同时修改上面</w:t>
      </w:r>
      <w:proofErr w:type="spellStart"/>
      <w:r w:rsidR="007C644B">
        <w:rPr>
          <w:rFonts w:hint="eastAsia"/>
          <w:color w:val="FF0000"/>
        </w:rPr>
        <w:t>yktprofile</w:t>
      </w:r>
      <w:proofErr w:type="spellEnd"/>
      <w:r w:rsidR="007C644B">
        <w:rPr>
          <w:rFonts w:hint="eastAsia"/>
          <w:color w:val="FF0000"/>
        </w:rPr>
        <w:t>中</w:t>
      </w:r>
      <w:r w:rsidRPr="0086042E">
        <w:rPr>
          <w:rFonts w:hint="eastAsia"/>
          <w:color w:val="FF0000"/>
        </w:rPr>
        <w:t>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8233BE" w:rsidRDefault="008233BE" w:rsidP="00D66A18">
      <w:pPr>
        <w:rPr>
          <w:color w:val="FF0000"/>
        </w:rPr>
      </w:pPr>
    </w:p>
    <w:p w:rsidR="008233BE" w:rsidRPr="001A1F6E" w:rsidRDefault="008233BE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60291A">
        <w:rPr>
          <w:rFonts w:ascii="宋体" w:hAnsi="宋体" w:hint="eastAsia"/>
        </w:rPr>
        <w:t xml:space="preserve">ksmbcc.ini </w:t>
      </w:r>
      <w:r w:rsidR="00CE60DE">
        <w:rPr>
          <w:rFonts w:ascii="宋体" w:hAnsi="宋体" w:hint="eastAsia"/>
        </w:rPr>
        <w:t>drtp.ini</w:t>
      </w:r>
    </w:p>
    <w:p w:rsidR="001A1F6E" w:rsidRDefault="00BF4AD2" w:rsidP="00C224E8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BF4AD2" w:rsidRPr="007C644B" w:rsidRDefault="00BF4AD2" w:rsidP="00D250E3">
      <w:pPr>
        <w:pStyle w:val="ac"/>
        <w:ind w:leftChars="200" w:left="480" w:firstLine="48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ID=1</w:t>
      </w:r>
    </w:p>
    <w:p w:rsidR="00BF4AD2" w:rsidRPr="007C644B" w:rsidRDefault="00BF4AD2" w:rsidP="00D250E3">
      <w:pPr>
        <w:pStyle w:val="ac"/>
        <w:ind w:leftChars="400" w:left="96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BASEFUNCNO=6000</w:t>
      </w:r>
    </w:p>
    <w:p w:rsidR="00427766" w:rsidRPr="007C644B" w:rsidRDefault="00427766" w:rsidP="00D250E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SERVERCOUNT=2</w:t>
      </w:r>
    </w:p>
    <w:p w:rsidR="00427766" w:rsidRPr="007C644B" w:rsidRDefault="00427766" w:rsidP="00D250E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SERVER1=</w:t>
      </w:r>
      <w:r w:rsidR="00FE2329">
        <w:rPr>
          <w:shd w:val="clear" w:color="auto" w:fill="D9D9D9" w:themeFill="background1" w:themeFillShade="D9"/>
        </w:rPr>
        <w:t>10.200.254.3</w:t>
      </w:r>
      <w:r w:rsidRPr="007C644B">
        <w:rPr>
          <w:shd w:val="clear" w:color="auto" w:fill="D9D9D9" w:themeFill="background1" w:themeFillShade="D9"/>
        </w:rPr>
        <w:t>:4000:7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</w:p>
    <w:p w:rsidR="00427766" w:rsidRPr="007C644B" w:rsidRDefault="00427766" w:rsidP="00D250E3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SERVER2=</w:t>
      </w:r>
      <w:r w:rsidR="00FE2329">
        <w:rPr>
          <w:shd w:val="clear" w:color="auto" w:fill="D9D9D9" w:themeFill="background1" w:themeFillShade="D9"/>
        </w:rPr>
        <w:t>10.200.254.4</w:t>
      </w:r>
      <w:r w:rsidRPr="007C644B">
        <w:rPr>
          <w:shd w:val="clear" w:color="auto" w:fill="D9D9D9" w:themeFill="background1" w:themeFillShade="D9"/>
        </w:rPr>
        <w:t>:4000:7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</w:p>
    <w:p w:rsidR="0077655A" w:rsidRDefault="00D250E3" w:rsidP="00D250E3">
      <w:r>
        <w:rPr>
          <w:rFonts w:hint="eastAsia"/>
        </w:rPr>
        <w:tab/>
      </w:r>
      <w:r w:rsidR="0077655A">
        <w:rPr>
          <w:rFonts w:hint="eastAsia"/>
        </w:rPr>
        <w:t>drtp.ini</w:t>
      </w:r>
      <w:r w:rsidR="002B7F49">
        <w:rPr>
          <w:rFonts w:hint="eastAsia"/>
        </w:rPr>
        <w:t xml:space="preserve"> </w:t>
      </w:r>
      <w:r w:rsidR="002B7F49">
        <w:rPr>
          <w:rFonts w:hint="eastAsia"/>
        </w:rPr>
        <w:t>修改下面的配置</w:t>
      </w:r>
      <w:r w:rsidR="001569B6">
        <w:rPr>
          <w:rFonts w:hint="eastAsia"/>
        </w:rPr>
        <w:t>：</w:t>
      </w:r>
    </w:p>
    <w:p w:rsidR="001569B6" w:rsidRPr="007C644B" w:rsidRDefault="001569B6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</w:r>
      <w:r w:rsidR="00D250E3" w:rsidRPr="007C644B">
        <w:rPr>
          <w:rFonts w:hint="eastAsia"/>
          <w:shd w:val="clear" w:color="auto" w:fill="D9D9D9" w:themeFill="background1" w:themeFillShade="D9"/>
        </w:rPr>
        <w:t xml:space="preserve">  </w:t>
      </w:r>
      <w:proofErr w:type="gramStart"/>
      <w:r w:rsidR="001E0F7F" w:rsidRPr="007C644B">
        <w:rPr>
          <w:shd w:val="clear" w:color="auto" w:fill="D9D9D9" w:themeFill="background1" w:themeFillShade="D9"/>
        </w:rPr>
        <w:t>node=</w:t>
      </w:r>
      <w:proofErr w:type="gramEnd"/>
      <w:r w:rsidR="00FE2329">
        <w:rPr>
          <w:shd w:val="clear" w:color="auto" w:fill="D9D9D9" w:themeFill="background1" w:themeFillShade="D9"/>
        </w:rPr>
        <w:t>10.200.254.3</w:t>
      </w:r>
    </w:p>
    <w:p w:rsidR="001E0F7F" w:rsidRPr="007C644B" w:rsidRDefault="00D250E3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r w:rsidR="007C644B" w:rsidRPr="007C644B">
        <w:rPr>
          <w:shd w:val="clear" w:color="auto" w:fill="D9D9D9" w:themeFill="background1" w:themeFillShade="D9"/>
        </w:rPr>
        <w:t>BRANCH=7</w:t>
      </w:r>
      <w:r w:rsidR="007C644B" w:rsidRPr="007C644B">
        <w:rPr>
          <w:rFonts w:hint="eastAsia"/>
          <w:shd w:val="clear" w:color="auto" w:fill="D9D9D9" w:themeFill="background1" w:themeFillShade="D9"/>
        </w:rPr>
        <w:t>001</w:t>
      </w:r>
    </w:p>
    <w:p w:rsidR="005576AA" w:rsidRPr="005576AA" w:rsidRDefault="005576AA" w:rsidP="005576AA">
      <w:pPr>
        <w:pStyle w:val="ac"/>
        <w:ind w:left="1080" w:firstLineChars="0" w:firstLine="0"/>
      </w:pPr>
    </w:p>
    <w:p w:rsidR="008233BE" w:rsidRPr="0086042E" w:rsidRDefault="008233BE" w:rsidP="00D66A18">
      <w:pPr>
        <w:rPr>
          <w:color w:val="FF0000"/>
        </w:rPr>
      </w:pPr>
    </w:p>
    <w:p w:rsidR="006126EA" w:rsidRDefault="00D718DE" w:rsidP="006126EA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核心节点2</w:t>
      </w:r>
    </w:p>
    <w:p w:rsidR="006126EA" w:rsidRPr="00157E80" w:rsidRDefault="006126EA" w:rsidP="006126E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6126EA" w:rsidRDefault="00E479CC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</w:t>
            </w:r>
            <w:r w:rsidR="00F512E8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6144C3" w:rsidRPr="0056212E" w:rsidRDefault="00FE2329" w:rsidP="00621423">
            <w:r>
              <w:rPr>
                <w:rFonts w:hint="eastAsia"/>
              </w:rPr>
              <w:t>10.200.254.4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kingstar</w:t>
            </w:r>
            <w:proofErr w:type="spellEnd"/>
          </w:p>
        </w:tc>
      </w:tr>
      <w:tr w:rsidR="00AA5A62" w:rsidTr="00AA5A62">
        <w:tc>
          <w:tcPr>
            <w:tcW w:w="2235" w:type="dxa"/>
          </w:tcPr>
          <w:p w:rsidR="00AA5A62" w:rsidRDefault="00AA5A62" w:rsidP="00317F65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AA5A62" w:rsidRDefault="00AA5A62" w:rsidP="00317F65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AA5A62" w:rsidTr="00AA5A62">
        <w:tc>
          <w:tcPr>
            <w:tcW w:w="2235" w:type="dxa"/>
          </w:tcPr>
          <w:p w:rsidR="00AA5A62" w:rsidRDefault="00AA5A62" w:rsidP="00317F65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AA5A62" w:rsidRDefault="00AA5A62" w:rsidP="00317F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111111</w:t>
            </w:r>
          </w:p>
        </w:tc>
      </w:tr>
    </w:tbl>
    <w:p w:rsidR="006126EA" w:rsidRDefault="006126EA" w:rsidP="006126EA">
      <w:pPr>
        <w:rPr>
          <w:rFonts w:ascii="宋体" w:hAnsi="宋体"/>
        </w:rPr>
      </w:pPr>
    </w:p>
    <w:p w:rsidR="00AA5A62" w:rsidRDefault="00AA5A62" w:rsidP="006126EA">
      <w:pPr>
        <w:rPr>
          <w:rFonts w:ascii="宋体" w:hAnsi="宋体"/>
        </w:rPr>
      </w:pPr>
    </w:p>
    <w:p w:rsidR="006126EA" w:rsidRPr="00574E63" w:rsidRDefault="006126EA" w:rsidP="006126EA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D718DE">
        <w:rPr>
          <w:rFonts w:hint="eastAsia"/>
          <w:b/>
        </w:rPr>
        <w:t>核心节点</w:t>
      </w:r>
      <w:r w:rsidR="00D718DE">
        <w:rPr>
          <w:rFonts w:hint="eastAsia"/>
          <w:b/>
        </w:rPr>
        <w:t>2</w:t>
      </w:r>
      <w:r w:rsidR="00D718DE"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544C62" w:rsidTr="00544C62">
        <w:tc>
          <w:tcPr>
            <w:tcW w:w="2235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sall</w:t>
            </w:r>
            <w:proofErr w:type="spellEnd"/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kall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dps</w:t>
            </w:r>
            <w:proofErr w:type="spellEnd"/>
          </w:p>
        </w:tc>
      </w:tr>
      <w:tr w:rsidR="00544C62" w:rsidTr="00544C62">
        <w:tc>
          <w:tcPr>
            <w:tcW w:w="2235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/bin</w:t>
            </w:r>
          </w:p>
        </w:tc>
      </w:tr>
      <w:tr w:rsidR="00544C62" w:rsidTr="00544C62">
        <w:tc>
          <w:tcPr>
            <w:tcW w:w="2235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292D4A">
              <w:rPr>
                <w:rFonts w:ascii="宋体" w:hAnsi="宋体"/>
              </w:rPr>
              <w:t>/home/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/ksmbcc.ini</w:t>
            </w:r>
          </w:p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6E3D5B">
              <w:rPr>
                <w:rFonts w:ascii="宋体" w:hAnsi="宋体"/>
              </w:rPr>
              <w:t>/home/</w:t>
            </w:r>
            <w:proofErr w:type="spellStart"/>
            <w:r w:rsidRPr="006E3D5B">
              <w:rPr>
                <w:rFonts w:ascii="宋体" w:hAnsi="宋体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544C62" w:rsidTr="00544C62">
        <w:tc>
          <w:tcPr>
            <w:tcW w:w="2235" w:type="dxa"/>
          </w:tcPr>
          <w:p w:rsidR="00544C62" w:rsidRPr="00996A29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</w:t>
            </w:r>
            <w:proofErr w:type="spellStart"/>
            <w:r>
              <w:rPr>
                <w:rFonts w:ascii="宋体" w:hAnsi="宋体" w:hint="eastAsia"/>
              </w:rPr>
              <w:t>rc.local</w:t>
            </w:r>
            <w:proofErr w:type="spellEnd"/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544C62" w:rsidRPr="00996A29" w:rsidRDefault="00544C62" w:rsidP="003D1E64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 xml:space="preserve"> -c "/home/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 xml:space="preserve"> -b -</w:t>
            </w:r>
            <w:proofErr w:type="spellStart"/>
            <w:r w:rsidRPr="00996A29">
              <w:rPr>
                <w:rFonts w:ascii="宋体" w:hAnsi="宋体"/>
              </w:rPr>
              <w:t>i</w:t>
            </w:r>
            <w:proofErr w:type="spellEnd"/>
            <w:r w:rsidRPr="00996A29">
              <w:rPr>
                <w:rFonts w:ascii="宋体" w:hAnsi="宋体"/>
              </w:rPr>
              <w:t xml:space="preserve"> 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/bin/drtp.ini"</w:t>
            </w:r>
          </w:p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root -c "/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nrpe</w:t>
            </w:r>
            <w:proofErr w:type="spellEnd"/>
            <w:r w:rsidRPr="00996A29">
              <w:rPr>
                <w:rFonts w:ascii="宋体" w:hAnsi="宋体"/>
              </w:rPr>
              <w:t xml:space="preserve"> -c 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/etc/nrpe.cfg -d"</w:t>
            </w:r>
          </w:p>
          <w:p w:rsidR="00544C62" w:rsidRDefault="00544C62" w:rsidP="003D1E64">
            <w:pPr>
              <w:rPr>
                <w:rFonts w:ascii="宋体" w:hAnsi="宋体"/>
              </w:rPr>
            </w:pPr>
          </w:p>
        </w:tc>
      </w:tr>
    </w:tbl>
    <w:p w:rsidR="006126EA" w:rsidRPr="00544C62" w:rsidRDefault="006126EA" w:rsidP="006126EA">
      <w:pPr>
        <w:rPr>
          <w:rFonts w:ascii="宋体" w:hAnsi="宋体"/>
        </w:rPr>
      </w:pPr>
    </w:p>
    <w:p w:rsidR="006126EA" w:rsidRDefault="006126EA" w:rsidP="006126EA">
      <w:pPr>
        <w:rPr>
          <w:rFonts w:ascii="宋体" w:hAnsi="宋体"/>
        </w:rPr>
      </w:pPr>
    </w:p>
    <w:p w:rsidR="006126EA" w:rsidRPr="00574E63" w:rsidRDefault="00C44A28" w:rsidP="006126EA">
      <w:pPr>
        <w:pStyle w:val="ac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2</w:t>
      </w:r>
      <w:r w:rsidR="006126EA" w:rsidRPr="00A62453">
        <w:rPr>
          <w:rFonts w:hint="eastAsia"/>
          <w:b/>
        </w:rPr>
        <w:t>启动、检查、停止步骤</w:t>
      </w:r>
    </w:p>
    <w:p w:rsidR="00750CC9" w:rsidRDefault="00750CC9" w:rsidP="00750CC9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proofErr w:type="spellStart"/>
      <w:r>
        <w:rPr>
          <w:rFonts w:ascii="宋体" w:hAnsi="宋体" w:hint="eastAsia"/>
        </w:rPr>
        <w:t>ykt</w:t>
      </w:r>
      <w:proofErr w:type="spellEnd"/>
      <w:r>
        <w:rPr>
          <w:rFonts w:ascii="宋体" w:hAnsi="宋体" w:hint="eastAsia"/>
        </w:rPr>
        <w:t>用户登陆到服务器执行下面的命令：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1984"/>
        <w:gridCol w:w="5584"/>
      </w:tblGrid>
      <w:tr w:rsidR="00750CC9" w:rsidTr="003D1E64">
        <w:tc>
          <w:tcPr>
            <w:tcW w:w="959" w:type="dxa"/>
            <w:shd w:val="clear" w:color="auto" w:fill="A6A6A6" w:themeFill="background1" w:themeFillShade="A6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cdb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切换到$HOME/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/bin目录下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sall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dps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卡通核心业务后台进程运行情况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kall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停止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</w:tbl>
    <w:p w:rsidR="00750CC9" w:rsidRDefault="00750CC9" w:rsidP="00750CC9">
      <w:pPr>
        <w:rPr>
          <w:rFonts w:ascii="宋体" w:hAnsi="宋体"/>
        </w:rPr>
      </w:pPr>
    </w:p>
    <w:p w:rsidR="00750CC9" w:rsidRDefault="00750CC9" w:rsidP="00750CC9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dps</w:t>
      </w:r>
      <w:proofErr w:type="spellEnd"/>
      <w:r>
        <w:rPr>
          <w:rFonts w:ascii="宋体" w:hAnsi="宋体" w:hint="eastAsia"/>
        </w:rPr>
        <w:t>命令运行的检查结果参考：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4104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5999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6904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18833 18304  0 Aug12 pts/2    00:02:06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18836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20023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20907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21783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22659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25260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26058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27222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28992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30765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31655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18306     1  0 Aug12 pts/2    00:00:00 start</w:t>
      </w:r>
    </w:p>
    <w:p w:rsidR="00750CC9" w:rsidRPr="00750CC9" w:rsidRDefault="00750CC9" w:rsidP="00D66A18"/>
    <w:p w:rsidR="00750CC9" w:rsidRDefault="00750CC9" w:rsidP="00D66A18"/>
    <w:p w:rsidR="00544C62" w:rsidRDefault="00750CC9" w:rsidP="00750CC9">
      <w:pPr>
        <w:pStyle w:val="ac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750CC9" w:rsidRDefault="00FF063D" w:rsidP="00D66A18">
      <w:pPr>
        <w:rPr>
          <w:b/>
        </w:rPr>
      </w:pPr>
      <w:r>
        <w:rPr>
          <w:rFonts w:hint="eastAsia"/>
          <w:b/>
        </w:rPr>
        <w:t>不需要设置</w:t>
      </w:r>
      <w:r w:rsidR="00750CC9">
        <w:rPr>
          <w:rFonts w:hint="eastAsia"/>
          <w:b/>
        </w:rPr>
        <w:t>定时任务。</w:t>
      </w:r>
    </w:p>
    <w:p w:rsidR="00750CC9" w:rsidRDefault="00750CC9" w:rsidP="00D66A18"/>
    <w:p w:rsidR="007E513A" w:rsidRDefault="007E513A" w:rsidP="007E513A">
      <w:pPr>
        <w:pStyle w:val="ac"/>
        <w:numPr>
          <w:ilvl w:val="0"/>
          <w:numId w:val="4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FF063D" w:rsidRPr="00FF063D" w:rsidRDefault="00FF063D" w:rsidP="00FF063D">
      <w:pPr>
        <w:rPr>
          <w:b/>
        </w:rPr>
      </w:pPr>
    </w:p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 client 10g</w:t>
      </w:r>
      <w:r>
        <w:rPr>
          <w:rFonts w:hint="eastAsia"/>
        </w:rPr>
        <w:t>，安装</w:t>
      </w:r>
      <w:r>
        <w:rPr>
          <w:rFonts w:hint="eastAsia"/>
        </w:rPr>
        <w:t>oracle</w:t>
      </w:r>
      <w:r>
        <w:rPr>
          <w:rFonts w:hint="eastAsia"/>
        </w:rPr>
        <w:t>补丁</w:t>
      </w:r>
      <w:r>
        <w:rPr>
          <w:rFonts w:hint="eastAsia"/>
        </w:rPr>
        <w:t>10.2.0.</w:t>
      </w:r>
      <w:r w:rsidR="00FE2329">
        <w:rPr>
          <w:rFonts w:hint="eastAsia"/>
        </w:rPr>
        <w:t>5</w:t>
      </w:r>
      <w:r>
        <w:rPr>
          <w:rFonts w:hint="eastAsia"/>
        </w:rPr>
        <w:t>。注意，安装时请将</w:t>
      </w:r>
      <w:r>
        <w:rPr>
          <w:rFonts w:hint="eastAsia"/>
        </w:rPr>
        <w:t>oracle</w:t>
      </w:r>
      <w:r>
        <w:rPr>
          <w:rFonts w:hint="eastAsia"/>
        </w:rPr>
        <w:t>用户的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oinstall</w:t>
      </w:r>
      <w:proofErr w:type="spellEnd"/>
    </w:p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>用户必须在数据库实例用户组下</w:t>
      </w:r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 w:rsidR="00FE2329">
        <w:rPr>
          <w:rFonts w:hint="eastAsia"/>
        </w:rPr>
        <w:t xml:space="preserve">g 10001 </w:t>
      </w:r>
      <w:proofErr w:type="spellStart"/>
      <w:r w:rsidR="00FE2329">
        <w:rPr>
          <w:rFonts w:hint="eastAsia"/>
        </w:rPr>
        <w:t>ykt</w:t>
      </w:r>
      <w:proofErr w:type="spellEnd"/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/bin/bash </w:t>
      </w:r>
      <w:proofErr w:type="spellStart"/>
      <w:r>
        <w:rPr>
          <w:rFonts w:hint="eastAsia"/>
        </w:rPr>
        <w:t>ykt</w:t>
      </w:r>
      <w:proofErr w:type="spellEnd"/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 w:rsidR="00FE2329">
        <w:rPr>
          <w:rFonts w:hint="eastAsia"/>
        </w:rPr>
        <w:t>mkdir</w:t>
      </w:r>
      <w:proofErr w:type="spellEnd"/>
      <w:r>
        <w:rPr>
          <w:rFonts w:hint="eastAsia"/>
        </w:rPr>
        <w:t xml:space="preserve"> -</w:t>
      </w:r>
      <w:r w:rsidR="00FE2329">
        <w:rPr>
          <w:rFonts w:hint="eastAsia"/>
        </w:rPr>
        <w:t>p</w:t>
      </w:r>
      <w:r>
        <w:rPr>
          <w:rFonts w:hint="eastAsia"/>
        </w:rPr>
        <w:t xml:space="preserve"> </w:t>
      </w:r>
      <w:r w:rsidR="00FE2329">
        <w:rPr>
          <w:rFonts w:hint="eastAsia"/>
        </w:rPr>
        <w:t>/home/</w:t>
      </w:r>
      <w:proofErr w:type="spellStart"/>
      <w:r>
        <w:rPr>
          <w:rFonts w:hint="eastAsia"/>
        </w:rPr>
        <w:t>ykt</w:t>
      </w:r>
      <w:proofErr w:type="spellEnd"/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 w:rsidR="00FE2329">
        <w:rPr>
          <w:rFonts w:hint="eastAsia"/>
        </w:rPr>
        <w:t>chown</w:t>
      </w:r>
      <w:proofErr w:type="spellEnd"/>
      <w:r w:rsidR="00FE2329">
        <w:rPr>
          <w:rFonts w:hint="eastAsia"/>
        </w:rPr>
        <w:t xml:space="preserve"> </w:t>
      </w:r>
      <w:r w:rsidR="00FE2329">
        <w:t>–</w:t>
      </w:r>
      <w:r w:rsidR="00FE2329">
        <w:rPr>
          <w:rFonts w:hint="eastAsia"/>
        </w:rPr>
        <w:t xml:space="preserve">R </w:t>
      </w:r>
      <w:proofErr w:type="spellStart"/>
      <w:r w:rsidR="00FE2329">
        <w:rPr>
          <w:rFonts w:hint="eastAsia"/>
        </w:rPr>
        <w:t>ykt</w:t>
      </w:r>
      <w:proofErr w:type="gramStart"/>
      <w:r w:rsidR="00FE2329">
        <w:rPr>
          <w:rFonts w:hint="eastAsia"/>
        </w:rPr>
        <w:t>:ykt</w:t>
      </w:r>
      <w:proofErr w:type="spellEnd"/>
      <w:proofErr w:type="gramEnd"/>
      <w:r w:rsidR="00FE2329">
        <w:rPr>
          <w:rFonts w:hint="eastAsia"/>
        </w:rPr>
        <w:t xml:space="preserve"> /home/</w:t>
      </w:r>
      <w:proofErr w:type="spellStart"/>
      <w:r w:rsidR="00FE2329">
        <w:rPr>
          <w:rFonts w:hint="eastAsia"/>
        </w:rPr>
        <w:t>ykt</w:t>
      </w:r>
      <w:proofErr w:type="spellEnd"/>
    </w:p>
    <w:p w:rsidR="00FF063D" w:rsidRPr="009C575C" w:rsidRDefault="00FF063D" w:rsidP="00FF063D">
      <w:pPr>
        <w:pStyle w:val="ac"/>
        <w:ind w:left="420" w:firstLineChars="0" w:firstLine="0"/>
      </w:pPr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>修改用户密码</w:t>
      </w:r>
    </w:p>
    <w:p w:rsidR="00FF063D" w:rsidRPr="00F02FA3" w:rsidRDefault="00FF063D" w:rsidP="00FF063D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</w:p>
    <w:p w:rsidR="00FF063D" w:rsidRDefault="00FF063D" w:rsidP="00FF063D">
      <w:pPr>
        <w:pStyle w:val="ac"/>
        <w:ind w:left="1080" w:firstLineChars="0" w:firstLine="0"/>
      </w:pPr>
    </w:p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上传应用软件包</w:t>
      </w:r>
    </w:p>
    <w:p w:rsidR="00FF063D" w:rsidRDefault="00FF063D" w:rsidP="00FF063D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目录规划方式</w:t>
      </w:r>
    </w:p>
    <w:p w:rsidR="00FF063D" w:rsidRDefault="00FF063D" w:rsidP="00FF063D">
      <w:pPr>
        <w:ind w:leftChars="100" w:left="240" w:firstLineChars="50" w:firstLine="120"/>
      </w:pPr>
      <w:r>
        <w:rPr>
          <w:rFonts w:hint="eastAsia"/>
        </w:rPr>
        <w:t>$HOME-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ab/>
        <w:t xml:space="preserve">  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卡通应用服务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脚本程序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_...  </w:t>
      </w:r>
      <w:r>
        <w:rPr>
          <w:rFonts w:hint="eastAsia"/>
        </w:rPr>
        <w:t>初始化数据与脚本</w:t>
      </w:r>
    </w:p>
    <w:p w:rsidR="00FF063D" w:rsidRDefault="00FF063D" w:rsidP="00FF063D"/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配置系统变量</w:t>
      </w:r>
    </w:p>
    <w:p w:rsidR="00FF063D" w:rsidRDefault="00FF063D" w:rsidP="00FF063D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用户登录</w:t>
      </w:r>
      <w:r>
        <w:rPr>
          <w:rFonts w:hint="eastAsia"/>
        </w:rPr>
        <w:t xml:space="preserve">, </w:t>
      </w:r>
      <w:r>
        <w:rPr>
          <w:rFonts w:hint="eastAsia"/>
        </w:rPr>
        <w:t>修改用户的环境配置文件</w:t>
      </w:r>
      <w:r>
        <w:rPr>
          <w:rFonts w:hint="eastAsia"/>
        </w:rPr>
        <w:t xml:space="preserve"> ( $HOME/.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，在最后增加下面的内容：</w:t>
      </w:r>
    </w:p>
    <w:p w:rsidR="00FF063D" w:rsidRDefault="00FF063D" w:rsidP="00FF063D">
      <w:pPr>
        <w:ind w:leftChars="400" w:left="960"/>
      </w:pPr>
    </w:p>
    <w:p w:rsidR="00FF063D" w:rsidRPr="007C644B" w:rsidRDefault="00FF063D" w:rsidP="00FF063D">
      <w:pPr>
        <w:ind w:leftChars="400" w:left="960"/>
        <w:rPr>
          <w:shd w:val="clear" w:color="auto" w:fill="D9D9D9" w:themeFill="background1" w:themeFillShade="D9"/>
        </w:rPr>
      </w:pPr>
      <w:proofErr w:type="gramStart"/>
      <w:r w:rsidRPr="007C644B">
        <w:rPr>
          <w:shd w:val="clear" w:color="auto" w:fill="D9D9D9" w:themeFill="background1" w:themeFillShade="D9"/>
        </w:rPr>
        <w:t>if</w:t>
      </w:r>
      <w:proofErr w:type="gramEnd"/>
      <w:r w:rsidRPr="007C644B">
        <w:rPr>
          <w:shd w:val="clear" w:color="auto" w:fill="D9D9D9" w:themeFill="background1" w:themeFillShade="D9"/>
        </w:rPr>
        <w:t xml:space="preserve"> [ -f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  <w:r w:rsidRPr="007C644B">
        <w:rPr>
          <w:shd w:val="clear" w:color="auto" w:fill="D9D9D9" w:themeFill="background1" w:themeFillShade="D9"/>
        </w:rPr>
        <w:t xml:space="preserve"> ]; then</w:t>
      </w:r>
    </w:p>
    <w:p w:rsidR="00FF063D" w:rsidRPr="007C644B" w:rsidRDefault="00FF063D" w:rsidP="00FF063D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 xml:space="preserve">    .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</w:p>
    <w:p w:rsidR="00FF063D" w:rsidRPr="007C644B" w:rsidRDefault="00FF063D" w:rsidP="00FF063D">
      <w:pPr>
        <w:ind w:leftChars="400" w:left="960"/>
        <w:rPr>
          <w:shd w:val="clear" w:color="auto" w:fill="D9D9D9" w:themeFill="background1" w:themeFillShade="D9"/>
        </w:rPr>
      </w:pPr>
      <w:proofErr w:type="spellStart"/>
      <w:proofErr w:type="gramStart"/>
      <w:r w:rsidRPr="007C644B">
        <w:rPr>
          <w:shd w:val="clear" w:color="auto" w:fill="D9D9D9" w:themeFill="background1" w:themeFillShade="D9"/>
        </w:rPr>
        <w:t>fi</w:t>
      </w:r>
      <w:proofErr w:type="spellEnd"/>
      <w:proofErr w:type="gramEnd"/>
    </w:p>
    <w:p w:rsidR="00FF063D" w:rsidRDefault="00FF063D" w:rsidP="00FF063D"/>
    <w:p w:rsidR="00FF063D" w:rsidRDefault="00FF063D" w:rsidP="00FF063D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</w:t>
      </w:r>
      <w:proofErr w:type="spellStart"/>
      <w:r w:rsidRPr="0086042E">
        <w:rPr>
          <w:rFonts w:hint="eastAsia"/>
          <w:color w:val="FF0000"/>
        </w:rPr>
        <w:t>ykt_cur</w:t>
      </w:r>
      <w:proofErr w:type="spellEnd"/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的密码，请同时修改上面</w:t>
      </w:r>
      <w:proofErr w:type="spellStart"/>
      <w:r>
        <w:rPr>
          <w:rFonts w:hint="eastAsia"/>
          <w:color w:val="FF0000"/>
        </w:rPr>
        <w:t>yktprofile</w:t>
      </w:r>
      <w:proofErr w:type="spellEnd"/>
      <w:r>
        <w:rPr>
          <w:rFonts w:hint="eastAsia"/>
          <w:color w:val="FF0000"/>
        </w:rPr>
        <w:t>中</w:t>
      </w:r>
      <w:r w:rsidRPr="0086042E">
        <w:rPr>
          <w:rFonts w:hint="eastAsia"/>
          <w:color w:val="FF0000"/>
        </w:rPr>
        <w:t>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FF063D" w:rsidRDefault="00FF063D" w:rsidP="00FF063D">
      <w:pPr>
        <w:rPr>
          <w:color w:val="FF0000"/>
        </w:rPr>
      </w:pPr>
    </w:p>
    <w:p w:rsidR="00FF063D" w:rsidRPr="001A1F6E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ascii="宋体" w:hAnsi="宋体" w:hint="eastAsia"/>
        </w:rPr>
        <w:t>ksmbcc.ini drtp.ini</w:t>
      </w:r>
    </w:p>
    <w:p w:rsidR="00FF063D" w:rsidRDefault="00FF063D" w:rsidP="00FF063D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FF063D" w:rsidRPr="007C644B" w:rsidRDefault="00FF063D" w:rsidP="00FF063D">
      <w:pPr>
        <w:pStyle w:val="ac"/>
        <w:ind w:leftChars="200" w:left="480" w:firstLine="48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ID=1</w:t>
      </w:r>
    </w:p>
    <w:p w:rsidR="00FF063D" w:rsidRPr="007C644B" w:rsidRDefault="00FF063D" w:rsidP="00FF063D">
      <w:pPr>
        <w:pStyle w:val="ac"/>
        <w:ind w:leftChars="400" w:left="96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BASEFUNCNO=6000</w:t>
      </w:r>
    </w:p>
    <w:p w:rsidR="00FF063D" w:rsidRPr="007C644B" w:rsidRDefault="00FF063D" w:rsidP="00FF063D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SERVERCOUNT=2</w:t>
      </w:r>
    </w:p>
    <w:p w:rsidR="00FF063D" w:rsidRPr="007C644B" w:rsidRDefault="00FF063D" w:rsidP="00FF063D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SERVER1=</w:t>
      </w:r>
      <w:r w:rsidR="00FE2329">
        <w:rPr>
          <w:shd w:val="clear" w:color="auto" w:fill="D9D9D9" w:themeFill="background1" w:themeFillShade="D9"/>
        </w:rPr>
        <w:t>10.200.254.3</w:t>
      </w:r>
      <w:r w:rsidRPr="007C644B">
        <w:rPr>
          <w:shd w:val="clear" w:color="auto" w:fill="D9D9D9" w:themeFill="background1" w:themeFillShade="D9"/>
        </w:rPr>
        <w:t>:4000:7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Pr="007C644B">
        <w:rPr>
          <w:rFonts w:hint="eastAsia"/>
          <w:shd w:val="clear" w:color="auto" w:fill="D9D9D9" w:themeFill="background1" w:themeFillShade="D9"/>
        </w:rPr>
        <w:t>1</w:t>
      </w:r>
    </w:p>
    <w:p w:rsidR="00FF063D" w:rsidRPr="007C644B" w:rsidRDefault="00FF063D" w:rsidP="00FF063D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SERVER2=</w:t>
      </w:r>
      <w:r w:rsidR="00FE2329">
        <w:rPr>
          <w:shd w:val="clear" w:color="auto" w:fill="D9D9D9" w:themeFill="background1" w:themeFillShade="D9"/>
        </w:rPr>
        <w:t>10.200.254.4</w:t>
      </w:r>
      <w:r w:rsidRPr="007C644B">
        <w:rPr>
          <w:shd w:val="clear" w:color="auto" w:fill="D9D9D9" w:themeFill="background1" w:themeFillShade="D9"/>
        </w:rPr>
        <w:t>:4000:7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Pr="007C644B">
        <w:rPr>
          <w:rFonts w:hint="eastAsia"/>
          <w:shd w:val="clear" w:color="auto" w:fill="D9D9D9" w:themeFill="background1" w:themeFillShade="D9"/>
        </w:rPr>
        <w:t>1</w:t>
      </w:r>
    </w:p>
    <w:p w:rsidR="00FF063D" w:rsidRDefault="00FF063D" w:rsidP="00FF063D">
      <w:r>
        <w:rPr>
          <w:rFonts w:hint="eastAsia"/>
        </w:rPr>
        <w:tab/>
        <w:t xml:space="preserve">drtp.ini </w:t>
      </w:r>
      <w:r>
        <w:rPr>
          <w:rFonts w:hint="eastAsia"/>
        </w:rPr>
        <w:t>修改下面的配置：</w:t>
      </w:r>
    </w:p>
    <w:p w:rsidR="00FF063D" w:rsidRPr="007C644B" w:rsidRDefault="00FF063D" w:rsidP="00FF063D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proofErr w:type="gramStart"/>
      <w:r w:rsidRPr="007C644B">
        <w:rPr>
          <w:shd w:val="clear" w:color="auto" w:fill="D9D9D9" w:themeFill="background1" w:themeFillShade="D9"/>
        </w:rPr>
        <w:t>node=</w:t>
      </w:r>
      <w:proofErr w:type="gramEnd"/>
      <w:r w:rsidR="00FE2329">
        <w:rPr>
          <w:shd w:val="clear" w:color="auto" w:fill="D9D9D9" w:themeFill="background1" w:themeFillShade="D9"/>
        </w:rPr>
        <w:t>10.200.254.3</w:t>
      </w:r>
    </w:p>
    <w:p w:rsidR="00FF063D" w:rsidRPr="007C644B" w:rsidRDefault="00FF063D" w:rsidP="00FF063D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r w:rsidRPr="007C644B">
        <w:rPr>
          <w:shd w:val="clear" w:color="auto" w:fill="D9D9D9" w:themeFill="background1" w:themeFillShade="D9"/>
        </w:rPr>
        <w:t>BRANCH=7</w:t>
      </w:r>
      <w:r w:rsidRPr="007C644B">
        <w:rPr>
          <w:rFonts w:hint="eastAsia"/>
          <w:shd w:val="clear" w:color="auto" w:fill="D9D9D9" w:themeFill="background1" w:themeFillShade="D9"/>
        </w:rPr>
        <w:t>001</w:t>
      </w:r>
    </w:p>
    <w:p w:rsidR="0000368E" w:rsidRDefault="0000368E" w:rsidP="00FE3566">
      <w:pPr>
        <w:ind w:left="420"/>
      </w:pPr>
    </w:p>
    <w:p w:rsidR="000A568E" w:rsidRDefault="000A568E" w:rsidP="00FE3566">
      <w:pPr>
        <w:ind w:left="420"/>
      </w:pPr>
    </w:p>
    <w:p w:rsidR="000A568E" w:rsidRDefault="000A568E" w:rsidP="000A568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DRTP节点</w:t>
      </w:r>
    </w:p>
    <w:p w:rsidR="000A568E" w:rsidRDefault="00357FEB" w:rsidP="00FE3566">
      <w:pPr>
        <w:ind w:left="420"/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F536DB" w:rsidRDefault="00F512E8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webserver</w:t>
            </w:r>
            <w:proofErr w:type="spellEnd"/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FE2329" w:rsidRPr="0056212E" w:rsidRDefault="0033110A" w:rsidP="00FE2329">
            <w:r>
              <w:rPr>
                <w:rFonts w:hint="eastAsia"/>
              </w:rPr>
              <w:t>1</w:t>
            </w:r>
            <w:r w:rsidR="00FF063D">
              <w:rPr>
                <w:rFonts w:hint="eastAsia"/>
              </w:rPr>
              <w:t>0.</w:t>
            </w:r>
            <w:r w:rsidR="00FE2329">
              <w:rPr>
                <w:rFonts w:hint="eastAsia"/>
              </w:rPr>
              <w:t>200</w:t>
            </w:r>
            <w:r w:rsidR="00FF063D">
              <w:rPr>
                <w:rFonts w:hint="eastAsia"/>
              </w:rPr>
              <w:t>.</w:t>
            </w:r>
            <w:r w:rsidR="00FE2329">
              <w:rPr>
                <w:rFonts w:hint="eastAsia"/>
              </w:rPr>
              <w:t>254</w:t>
            </w:r>
            <w:r w:rsidR="00FF063D">
              <w:rPr>
                <w:rFonts w:hint="eastAsia"/>
              </w:rPr>
              <w:t>.</w:t>
            </w:r>
            <w:r w:rsidR="00FE2329">
              <w:rPr>
                <w:rFonts w:hint="eastAsia"/>
              </w:rPr>
              <w:t>5</w:t>
            </w:r>
            <w:r w:rsidR="00F512E8">
              <w:rPr>
                <w:rFonts w:hint="eastAsia"/>
              </w:rPr>
              <w:t xml:space="preserve"> (Linux</w:t>
            </w:r>
            <w:r w:rsidR="00F512E8">
              <w:rPr>
                <w:rFonts w:hint="eastAsia"/>
              </w:rPr>
              <w:t>系统</w:t>
            </w:r>
            <w:r w:rsidR="00F512E8">
              <w:rPr>
                <w:rFonts w:hint="eastAsia"/>
              </w:rPr>
              <w:t>)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F536DB" w:rsidRDefault="00F512E8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</w:t>
            </w:r>
            <w:r w:rsidR="00FC5286">
              <w:rPr>
                <w:rFonts w:ascii="宋体" w:hAnsi="宋体" w:hint="eastAsia"/>
              </w:rPr>
              <w:t>ot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F536DB" w:rsidRDefault="00F512E8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111111</w:t>
            </w:r>
          </w:p>
        </w:tc>
      </w:tr>
    </w:tbl>
    <w:p w:rsidR="006D681B" w:rsidRDefault="006D681B" w:rsidP="00621423">
      <w:pPr>
        <w:rPr>
          <w:b/>
        </w:rPr>
      </w:pPr>
    </w:p>
    <w:p w:rsidR="00621423" w:rsidRPr="00574E63" w:rsidRDefault="00621423" w:rsidP="00621423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6D681B" w:rsidRPr="006D681B">
        <w:rPr>
          <w:rFonts w:hint="eastAsia"/>
          <w:b/>
        </w:rPr>
        <w:t>DRTP</w:t>
      </w:r>
      <w:r w:rsidR="006D681B" w:rsidRPr="006D681B">
        <w:rPr>
          <w:rFonts w:hint="eastAsia"/>
          <w:b/>
        </w:rPr>
        <w:t>节点</w:t>
      </w:r>
      <w:r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应用程序名称</w:t>
            </w:r>
          </w:p>
        </w:tc>
        <w:tc>
          <w:tcPr>
            <w:tcW w:w="6293" w:type="dxa"/>
          </w:tcPr>
          <w:p w:rsidR="00621423" w:rsidRDefault="00FD4A7F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 w:rsidR="0093601C">
              <w:rPr>
                <w:rFonts w:ascii="宋体" w:hAnsi="宋体" w:hint="eastAsia"/>
              </w:rPr>
              <w:t>rtp</w:t>
            </w:r>
            <w:proofErr w:type="spellEnd"/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621423" w:rsidRDefault="00621423" w:rsidP="00FD4A7F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</w:t>
            </w:r>
            <w:r w:rsidR="00FD4A7F">
              <w:rPr>
                <w:rFonts w:ascii="宋体" w:hAnsi="宋体" w:hint="eastAsia"/>
              </w:rPr>
              <w:t>opt</w:t>
            </w:r>
            <w:r w:rsidR="0093601C">
              <w:rPr>
                <w:rFonts w:ascii="宋体" w:hAnsi="宋体" w:hint="eastAsia"/>
              </w:rPr>
              <w:t>/</w:t>
            </w:r>
            <w:proofErr w:type="spellStart"/>
            <w:r w:rsidR="0093601C" w:rsidRPr="006E3D5B">
              <w:rPr>
                <w:rFonts w:ascii="宋体" w:hAnsi="宋体"/>
              </w:rPr>
              <w:t>drtp</w:t>
            </w:r>
            <w:proofErr w:type="spellEnd"/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621423" w:rsidRDefault="00621423" w:rsidP="00FD4A7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6E3D5B">
              <w:rPr>
                <w:rFonts w:ascii="宋体" w:hAnsi="宋体"/>
              </w:rPr>
              <w:t>/</w:t>
            </w:r>
            <w:r w:rsidR="00FD4A7F">
              <w:rPr>
                <w:rFonts w:ascii="宋体" w:hAnsi="宋体" w:hint="eastAsia"/>
              </w:rPr>
              <w:t>opt</w:t>
            </w:r>
            <w:r w:rsidRPr="006E3D5B">
              <w:rPr>
                <w:rFonts w:ascii="宋体" w:hAnsi="宋体"/>
              </w:rPr>
              <w:t>/</w:t>
            </w:r>
            <w:proofErr w:type="spellStart"/>
            <w:r w:rsidRPr="006E3D5B">
              <w:rPr>
                <w:rFonts w:ascii="宋体" w:hAnsi="宋体"/>
              </w:rPr>
              <w:t>drtp</w:t>
            </w:r>
            <w:proofErr w:type="spellEnd"/>
            <w:r>
              <w:rPr>
                <w:rFonts w:ascii="宋体" w:hAnsi="宋体" w:hint="eastAsia"/>
              </w:rPr>
              <w:t>/drtp.ini</w:t>
            </w:r>
          </w:p>
        </w:tc>
      </w:tr>
      <w:tr w:rsidR="00FD4A7F" w:rsidTr="003D1E64">
        <w:tc>
          <w:tcPr>
            <w:tcW w:w="2235" w:type="dxa"/>
          </w:tcPr>
          <w:p w:rsidR="00FD4A7F" w:rsidRPr="00996A29" w:rsidRDefault="00FD4A7F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</w:t>
            </w:r>
            <w:proofErr w:type="spellStart"/>
            <w:r>
              <w:rPr>
                <w:rFonts w:ascii="宋体" w:hAnsi="宋体" w:hint="eastAsia"/>
              </w:rPr>
              <w:t>rc.local</w:t>
            </w:r>
            <w:proofErr w:type="spellEnd"/>
          </w:p>
        </w:tc>
        <w:tc>
          <w:tcPr>
            <w:tcW w:w="6293" w:type="dxa"/>
          </w:tcPr>
          <w:p w:rsidR="00FD4A7F" w:rsidRDefault="00FD4A7F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FD4A7F" w:rsidRDefault="00FD4A7F" w:rsidP="00FD4A7F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</w:t>
            </w:r>
            <w:r>
              <w:rPr>
                <w:rFonts w:ascii="宋体" w:hAnsi="宋体" w:hint="eastAsia"/>
              </w:rPr>
              <w:t>root</w:t>
            </w:r>
            <w:r w:rsidRPr="00996A29">
              <w:rPr>
                <w:rFonts w:ascii="宋体" w:hAnsi="宋体"/>
              </w:rPr>
              <w:t xml:space="preserve"> -c "</w:t>
            </w:r>
            <w:r w:rsidRPr="006E3D5B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opt</w:t>
            </w:r>
            <w:r w:rsidRPr="006E3D5B">
              <w:rPr>
                <w:rFonts w:ascii="宋体" w:hAnsi="宋体"/>
              </w:rPr>
              <w:t>/</w:t>
            </w:r>
            <w:proofErr w:type="spellStart"/>
            <w:r w:rsidRPr="006E3D5B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 xml:space="preserve"> -b -</w:t>
            </w:r>
            <w:proofErr w:type="spellStart"/>
            <w:r w:rsidRPr="00996A29">
              <w:rPr>
                <w:rFonts w:ascii="宋体" w:hAnsi="宋体"/>
              </w:rPr>
              <w:t>i</w:t>
            </w:r>
            <w:proofErr w:type="spellEnd"/>
            <w:r w:rsidRPr="00996A29">
              <w:rPr>
                <w:rFonts w:ascii="宋体" w:hAnsi="宋体"/>
              </w:rPr>
              <w:t xml:space="preserve"> </w:t>
            </w:r>
            <w:r w:rsidRPr="006E3D5B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opt</w:t>
            </w:r>
            <w:r w:rsidRPr="006E3D5B">
              <w:rPr>
                <w:rFonts w:ascii="宋体" w:hAnsi="宋体"/>
              </w:rPr>
              <w:t>/</w:t>
            </w:r>
            <w:proofErr w:type="spellStart"/>
            <w:r w:rsidRPr="006E3D5B">
              <w:rPr>
                <w:rFonts w:ascii="宋体" w:hAnsi="宋体"/>
              </w:rPr>
              <w:t>drtp</w:t>
            </w:r>
            <w:proofErr w:type="spellEnd"/>
            <w:r>
              <w:rPr>
                <w:rFonts w:ascii="宋体" w:hAnsi="宋体" w:hint="eastAsia"/>
              </w:rPr>
              <w:t>/drtp.ini</w:t>
            </w:r>
            <w:r w:rsidRPr="00996A29">
              <w:rPr>
                <w:rFonts w:ascii="宋体" w:hAnsi="宋体"/>
              </w:rPr>
              <w:t xml:space="preserve"> "</w:t>
            </w:r>
          </w:p>
        </w:tc>
      </w:tr>
    </w:tbl>
    <w:p w:rsidR="00F536DB" w:rsidRPr="0093601C" w:rsidRDefault="00F536DB" w:rsidP="00FE3566">
      <w:pPr>
        <w:ind w:left="420"/>
      </w:pPr>
    </w:p>
    <w:p w:rsidR="002C60BE" w:rsidRPr="002C60BE" w:rsidRDefault="00E62040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6D681B">
        <w:rPr>
          <w:rFonts w:hint="eastAsia"/>
          <w:b/>
        </w:rPr>
        <w:t>DRTP</w:t>
      </w:r>
      <w:r w:rsidRPr="006D681B">
        <w:rPr>
          <w:rFonts w:hint="eastAsia"/>
          <w:b/>
        </w:rPr>
        <w:t>节点</w:t>
      </w:r>
      <w:r w:rsidR="002C60BE" w:rsidRPr="002C60BE">
        <w:rPr>
          <w:rFonts w:hint="eastAsia"/>
          <w:b/>
        </w:rPr>
        <w:t>启动、检查、停止步骤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AE2374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FD4A7F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 w:rsidR="004C2F9A">
        <w:rPr>
          <w:rFonts w:ascii="宋体" w:hAnsi="宋体" w:hint="eastAsia"/>
        </w:rPr>
        <w:t>cd</w:t>
      </w:r>
      <w:proofErr w:type="spellEnd"/>
      <w:r w:rsidR="004C2F9A">
        <w:rPr>
          <w:rFonts w:ascii="宋体" w:hAnsi="宋体" w:hint="eastAsia"/>
        </w:rPr>
        <w:t xml:space="preserve"> </w:t>
      </w:r>
      <w:r w:rsidR="004C2F9A" w:rsidRPr="0028635A">
        <w:rPr>
          <w:rFonts w:ascii="宋体" w:hAnsi="宋体"/>
        </w:rPr>
        <w:t>/</w:t>
      </w:r>
      <w:r w:rsidR="00FD4A7F">
        <w:rPr>
          <w:rFonts w:ascii="宋体" w:hAnsi="宋体" w:hint="eastAsia"/>
        </w:rPr>
        <w:t>opt</w:t>
      </w:r>
      <w:r w:rsidR="004C2F9A">
        <w:rPr>
          <w:rFonts w:ascii="宋体" w:hAnsi="宋体" w:hint="eastAsia"/>
        </w:rPr>
        <w:t>/</w:t>
      </w:r>
      <w:proofErr w:type="spellStart"/>
      <w:r w:rsidR="004C2F9A" w:rsidRPr="006E3D5B">
        <w:rPr>
          <w:rFonts w:ascii="宋体" w:hAnsi="宋体"/>
        </w:rPr>
        <w:t>drtp</w:t>
      </w:r>
      <w:proofErr w:type="spellEnd"/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drtp</w:t>
      </w:r>
      <w:proofErr w:type="spellEnd"/>
      <w:r>
        <w:rPr>
          <w:rFonts w:ascii="宋体" w:hAnsi="宋体" w:hint="eastAsia"/>
        </w:rPr>
        <w:t xml:space="preserve"> -b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pkill</w:t>
      </w:r>
      <w:proofErr w:type="spellEnd"/>
      <w:r>
        <w:rPr>
          <w:rFonts w:ascii="宋体" w:hAnsi="宋体" w:hint="eastAsia"/>
        </w:rPr>
        <w:t xml:space="preserve"> -9 </w:t>
      </w:r>
      <w:proofErr w:type="spellStart"/>
      <w:r>
        <w:rPr>
          <w:rFonts w:ascii="宋体" w:hAnsi="宋体" w:hint="eastAsia"/>
        </w:rPr>
        <w:t>drtp</w:t>
      </w:r>
      <w:proofErr w:type="spellEnd"/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2C60BE" w:rsidRPr="00AA3B65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ps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ef|grep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drtp</w:t>
      </w:r>
      <w:proofErr w:type="spellEnd"/>
    </w:p>
    <w:p w:rsidR="002C60BE" w:rsidRDefault="002C60BE" w:rsidP="002C60BE"/>
    <w:p w:rsidR="002C60BE" w:rsidRPr="007E513A" w:rsidRDefault="002C60BE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621423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用户上传</w:t>
      </w:r>
      <w:proofErr w:type="spellStart"/>
      <w:r>
        <w:rPr>
          <w:rFonts w:hint="eastAsia"/>
        </w:rPr>
        <w:t>drtp</w:t>
      </w:r>
      <w:proofErr w:type="spellEnd"/>
      <w:r>
        <w:rPr>
          <w:rFonts w:hint="eastAsia"/>
        </w:rPr>
        <w:t>应用软件包到</w:t>
      </w:r>
      <w:r>
        <w:rPr>
          <w:rFonts w:hint="eastAsia"/>
        </w:rPr>
        <w:t>/</w:t>
      </w:r>
      <w:r w:rsidR="00FD4A7F">
        <w:rPr>
          <w:rFonts w:hint="eastAsia"/>
        </w:rPr>
        <w:t>opt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EB003C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drtp.ini </w:t>
      </w:r>
      <w:r>
        <w:rPr>
          <w:rFonts w:hint="eastAsia"/>
        </w:rPr>
        <w:t>为下面的参数</w:t>
      </w:r>
    </w:p>
    <w:p w:rsidR="003452D3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proofErr w:type="gramStart"/>
      <w:r w:rsidRPr="00FD4A7F">
        <w:rPr>
          <w:shd w:val="clear" w:color="auto" w:fill="D9D9D9" w:themeFill="background1" w:themeFillShade="D9"/>
        </w:rPr>
        <w:t>node=</w:t>
      </w:r>
      <w:proofErr w:type="gramEnd"/>
      <w:r w:rsidRPr="00FD4A7F">
        <w:rPr>
          <w:shd w:val="clear" w:color="auto" w:fill="D9D9D9" w:themeFill="background1" w:themeFillShade="D9"/>
        </w:rPr>
        <w:t>1</w:t>
      </w:r>
      <w:r w:rsidRPr="00FD4A7F">
        <w:rPr>
          <w:rFonts w:hint="eastAsia"/>
          <w:shd w:val="clear" w:color="auto" w:fill="D9D9D9" w:themeFill="background1" w:themeFillShade="D9"/>
        </w:rPr>
        <w:t>0.</w:t>
      </w:r>
      <w:r w:rsidR="00F512E8">
        <w:rPr>
          <w:rFonts w:hint="eastAsia"/>
          <w:shd w:val="clear" w:color="auto" w:fill="D9D9D9" w:themeFill="background1" w:themeFillShade="D9"/>
        </w:rPr>
        <w:t>200</w:t>
      </w:r>
      <w:r w:rsidRPr="00FD4A7F">
        <w:rPr>
          <w:rFonts w:hint="eastAsia"/>
          <w:shd w:val="clear" w:color="auto" w:fill="D9D9D9" w:themeFill="background1" w:themeFillShade="D9"/>
        </w:rPr>
        <w:t>.</w:t>
      </w:r>
      <w:r w:rsidR="00F512E8">
        <w:rPr>
          <w:rFonts w:hint="eastAsia"/>
          <w:shd w:val="clear" w:color="auto" w:fill="D9D9D9" w:themeFill="background1" w:themeFillShade="D9"/>
        </w:rPr>
        <w:t>254</w:t>
      </w:r>
      <w:r w:rsidRPr="00FD4A7F">
        <w:rPr>
          <w:rFonts w:hint="eastAsia"/>
          <w:shd w:val="clear" w:color="auto" w:fill="D9D9D9" w:themeFill="background1" w:themeFillShade="D9"/>
        </w:rPr>
        <w:t>.</w:t>
      </w:r>
      <w:r w:rsidR="00F512E8">
        <w:rPr>
          <w:rFonts w:hint="eastAsia"/>
          <w:shd w:val="clear" w:color="auto" w:fill="D9D9D9" w:themeFill="background1" w:themeFillShade="D9"/>
        </w:rPr>
        <w:t>5</w:t>
      </w:r>
    </w:p>
    <w:p w:rsidR="003452D3" w:rsidRPr="00FD4A7F" w:rsidRDefault="00434D5A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BRANCH=7</w:t>
      </w:r>
      <w:r w:rsidR="00FD4A7F" w:rsidRPr="00FD4A7F">
        <w:rPr>
          <w:rFonts w:hint="eastAsia"/>
          <w:shd w:val="clear" w:color="auto" w:fill="D9D9D9" w:themeFill="background1" w:themeFillShade="D9"/>
        </w:rPr>
        <w:t>0</w:t>
      </w:r>
      <w:r w:rsidR="003452D3" w:rsidRPr="00FD4A7F">
        <w:rPr>
          <w:shd w:val="clear" w:color="auto" w:fill="D9D9D9" w:themeFill="background1" w:themeFillShade="D9"/>
        </w:rPr>
        <w:t>0</w:t>
      </w:r>
      <w:r w:rsidR="00F512E8">
        <w:rPr>
          <w:rFonts w:hint="eastAsia"/>
          <w:shd w:val="clear" w:color="auto" w:fill="D9D9D9" w:themeFill="background1" w:themeFillShade="D9"/>
        </w:rPr>
        <w:t>5</w:t>
      </w:r>
    </w:p>
    <w:p w:rsidR="00CB7220" w:rsidRPr="00FD4A7F" w:rsidRDefault="00CB7220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proofErr w:type="gramStart"/>
      <w:r w:rsidRPr="00FD4A7F">
        <w:rPr>
          <w:shd w:val="clear" w:color="auto" w:fill="D9D9D9" w:themeFill="background1" w:themeFillShade="D9"/>
        </w:rPr>
        <w:t>counts=</w:t>
      </w:r>
      <w:proofErr w:type="gramEnd"/>
      <w:r w:rsidRPr="00FD4A7F">
        <w:rPr>
          <w:shd w:val="clear" w:color="auto" w:fill="D9D9D9" w:themeFill="background1" w:themeFillShade="D9"/>
        </w:rPr>
        <w:t>2</w:t>
      </w:r>
    </w:p>
    <w:p w:rsidR="00CB7220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ip1=</w:t>
      </w:r>
      <w:r w:rsidR="00FE2329">
        <w:rPr>
          <w:shd w:val="clear" w:color="auto" w:fill="D9D9D9" w:themeFill="background1" w:themeFillShade="D9"/>
        </w:rPr>
        <w:t>10.200.254.3</w:t>
      </w:r>
    </w:p>
    <w:p w:rsidR="00CB7220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ip2=</w:t>
      </w:r>
      <w:r w:rsidR="00FE2329">
        <w:rPr>
          <w:shd w:val="clear" w:color="auto" w:fill="D9D9D9" w:themeFill="background1" w:themeFillShade="D9"/>
        </w:rPr>
        <w:t>10.200.254.4</w:t>
      </w:r>
    </w:p>
    <w:p w:rsidR="00FD4A7F" w:rsidRDefault="00FD4A7F" w:rsidP="003452D3">
      <w:pPr>
        <w:pStyle w:val="ac"/>
        <w:ind w:left="1500" w:firstLineChars="0" w:firstLine="0"/>
      </w:pPr>
    </w:p>
    <w:p w:rsidR="00FD4A7F" w:rsidRDefault="00FD4A7F" w:rsidP="003452D3">
      <w:pPr>
        <w:pStyle w:val="ac"/>
        <w:ind w:left="1500" w:firstLineChars="0" w:firstLine="0"/>
      </w:pPr>
    </w:p>
    <w:p w:rsidR="00FD4A7F" w:rsidRPr="00D66A18" w:rsidRDefault="00FD4A7F" w:rsidP="003452D3">
      <w:pPr>
        <w:pStyle w:val="ac"/>
        <w:ind w:left="1500" w:firstLineChars="0" w:firstLine="0"/>
      </w:pPr>
    </w:p>
    <w:p w:rsidR="00115AE4" w:rsidRDefault="00115AE4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应用前置</w:t>
      </w:r>
    </w:p>
    <w:p w:rsidR="00FD4A7F" w:rsidRPr="00FD4A7F" w:rsidRDefault="00FD4A7F" w:rsidP="00FD4A7F"/>
    <w:p w:rsidR="00AE4880" w:rsidRDefault="00F512E8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消费前置</w:t>
      </w:r>
      <w:r w:rsidR="00B0758F">
        <w:rPr>
          <w:rFonts w:ascii="宋体" w:hAnsi="宋体" w:hint="eastAsia"/>
        </w:rPr>
        <w:t>系统：1</w:t>
      </w:r>
      <w:r w:rsidR="00F60190">
        <w:rPr>
          <w:rFonts w:ascii="宋体" w:hAnsi="宋体" w:hint="eastAsia"/>
        </w:rPr>
        <w:t>0.</w:t>
      </w:r>
      <w:r>
        <w:rPr>
          <w:rFonts w:ascii="宋体" w:hAnsi="宋体" w:hint="eastAsia"/>
        </w:rPr>
        <w:t>200</w:t>
      </w:r>
      <w:r w:rsidR="00F60190">
        <w:rPr>
          <w:rFonts w:ascii="宋体" w:hAnsi="宋体" w:hint="eastAsia"/>
        </w:rPr>
        <w:t>.</w:t>
      </w:r>
      <w:r>
        <w:rPr>
          <w:rFonts w:ascii="宋体" w:hAnsi="宋体" w:hint="eastAsia"/>
        </w:rPr>
        <w:t>254</w:t>
      </w:r>
      <w:r w:rsidR="00F60190">
        <w:rPr>
          <w:rFonts w:ascii="宋体" w:hAnsi="宋体" w:hint="eastAsia"/>
        </w:rPr>
        <w:t>.</w:t>
      </w:r>
      <w:r>
        <w:rPr>
          <w:rFonts w:ascii="宋体" w:hAnsi="宋体" w:hint="eastAsia"/>
        </w:rPr>
        <w:t>6</w:t>
      </w:r>
      <w:r w:rsidR="005F48B9">
        <w:rPr>
          <w:rFonts w:ascii="宋体" w:hAnsi="宋体" w:hint="eastAsia"/>
        </w:rPr>
        <w:t>（内网）直连</w:t>
      </w:r>
      <w:proofErr w:type="spellStart"/>
      <w:r w:rsidR="005F48B9">
        <w:rPr>
          <w:rFonts w:ascii="宋体" w:hAnsi="宋体" w:hint="eastAsia"/>
        </w:rPr>
        <w:t>drtp</w:t>
      </w:r>
      <w:proofErr w:type="spellEnd"/>
      <w:r w:rsidR="005F48B9">
        <w:rPr>
          <w:rFonts w:ascii="宋体" w:hAnsi="宋体" w:hint="eastAsia"/>
        </w:rPr>
        <w:t>节点</w:t>
      </w:r>
    </w:p>
    <w:p w:rsidR="00AF427F" w:rsidRPr="00641149" w:rsidRDefault="00641149" w:rsidP="00641149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AF427F" w:rsidRDefault="00F512E8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</w:t>
            </w:r>
            <w:r>
              <w:rPr>
                <w:rFonts w:ascii="宋体" w:hAnsi="宋体" w:hint="eastAsia"/>
              </w:rPr>
              <w:t>zfwq01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AF427F" w:rsidRPr="0056212E" w:rsidRDefault="00F60190" w:rsidP="00F512E8">
            <w:r>
              <w:rPr>
                <w:rFonts w:hint="eastAsia"/>
              </w:rPr>
              <w:t>10.</w:t>
            </w:r>
            <w:r w:rsidR="00F512E8">
              <w:rPr>
                <w:rFonts w:hint="eastAsia"/>
              </w:rPr>
              <w:t>200</w:t>
            </w:r>
            <w:r>
              <w:rPr>
                <w:rFonts w:hint="eastAsia"/>
              </w:rPr>
              <w:t>.</w:t>
            </w:r>
            <w:r w:rsidR="00F512E8">
              <w:rPr>
                <w:rFonts w:hint="eastAsia"/>
              </w:rPr>
              <w:t>254</w:t>
            </w:r>
            <w:r>
              <w:rPr>
                <w:rFonts w:hint="eastAsia"/>
              </w:rPr>
              <w:t>.</w:t>
            </w:r>
            <w:r w:rsidR="00F512E8">
              <w:rPr>
                <w:rFonts w:hint="eastAsia"/>
              </w:rPr>
              <w:t>6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  <w:r w:rsidR="00E75E62">
              <w:rPr>
                <w:rFonts w:ascii="宋体" w:hAnsi="宋体" w:hint="eastAsia"/>
              </w:rPr>
              <w:t>1</w:t>
            </w:r>
          </w:p>
        </w:tc>
        <w:tc>
          <w:tcPr>
            <w:tcW w:w="6293" w:type="dxa"/>
          </w:tcPr>
          <w:p w:rsidR="00AF427F" w:rsidRDefault="00C91F96" w:rsidP="00C91F96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 w:rsidR="00F512E8">
              <w:rPr>
                <w:rFonts w:ascii="宋体" w:hAnsi="宋体" w:hint="eastAsia"/>
              </w:rPr>
              <w:t>dministrator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  <w:r w:rsidR="00E75E62">
              <w:rPr>
                <w:rFonts w:ascii="宋体" w:hAnsi="宋体" w:hint="eastAsia"/>
              </w:rPr>
              <w:t>1</w:t>
            </w:r>
          </w:p>
        </w:tc>
        <w:tc>
          <w:tcPr>
            <w:tcW w:w="6293" w:type="dxa"/>
          </w:tcPr>
          <w:p w:rsidR="00AF427F" w:rsidRDefault="00F512E8" w:rsidP="00C91F96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Ykt1234</w:t>
            </w:r>
          </w:p>
        </w:tc>
      </w:tr>
      <w:tr w:rsidR="00E75E62" w:rsidTr="00D5682F">
        <w:tc>
          <w:tcPr>
            <w:tcW w:w="2235" w:type="dxa"/>
          </w:tcPr>
          <w:p w:rsidR="000039C0" w:rsidRDefault="000039C0" w:rsidP="000039C0">
            <w:pPr>
              <w:jc w:val="right"/>
              <w:rPr>
                <w:rFonts w:ascii="宋体" w:hAnsi="宋体"/>
              </w:rPr>
            </w:pPr>
          </w:p>
        </w:tc>
        <w:tc>
          <w:tcPr>
            <w:tcW w:w="6293" w:type="dxa"/>
          </w:tcPr>
          <w:p w:rsidR="00E75E62" w:rsidRDefault="00E75E62" w:rsidP="00D5682F">
            <w:pPr>
              <w:rPr>
                <w:rFonts w:ascii="宋体" w:hAnsi="宋体"/>
              </w:rPr>
            </w:pPr>
          </w:p>
        </w:tc>
      </w:tr>
      <w:tr w:rsidR="00E75E62" w:rsidTr="00D5682F">
        <w:tc>
          <w:tcPr>
            <w:tcW w:w="2235" w:type="dxa"/>
          </w:tcPr>
          <w:p w:rsidR="00E75E62" w:rsidRDefault="00E75E62" w:rsidP="00D5682F">
            <w:pPr>
              <w:jc w:val="right"/>
              <w:rPr>
                <w:rFonts w:ascii="宋体" w:hAnsi="宋体"/>
              </w:rPr>
            </w:pPr>
          </w:p>
        </w:tc>
        <w:tc>
          <w:tcPr>
            <w:tcW w:w="6293" w:type="dxa"/>
          </w:tcPr>
          <w:p w:rsidR="00E75E62" w:rsidRDefault="00E75E62" w:rsidP="00D5682F">
            <w:pPr>
              <w:rPr>
                <w:rFonts w:ascii="宋体" w:hAnsi="宋体"/>
              </w:rPr>
            </w:pPr>
          </w:p>
        </w:tc>
      </w:tr>
    </w:tbl>
    <w:p w:rsidR="00AF427F" w:rsidRDefault="00AF427F" w:rsidP="00AF427F">
      <w:pPr>
        <w:rPr>
          <w:rFonts w:ascii="宋体" w:hAnsi="宋体"/>
        </w:rPr>
      </w:pPr>
    </w:p>
    <w:p w:rsidR="00AF427F" w:rsidRPr="00937444" w:rsidRDefault="00641149" w:rsidP="00AF427F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F512E8" w:rsidRDefault="00F512E8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</w:p>
        </w:tc>
      </w:tr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AF427F" w:rsidRDefault="00F512E8" w:rsidP="0086493A">
            <w:pPr>
              <w:rPr>
                <w:rFonts w:ascii="宋体" w:hAnsi="宋体"/>
              </w:rPr>
            </w:pPr>
            <w:r w:rsidRPr="00F512E8">
              <w:rPr>
                <w:rFonts w:ascii="宋体" w:hAnsi="宋体"/>
              </w:rPr>
              <w:t>D:\ykt\drtp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487ED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系统配置文件清单</w:t>
            </w:r>
          </w:p>
        </w:tc>
        <w:tc>
          <w:tcPr>
            <w:tcW w:w="6804" w:type="dxa"/>
          </w:tcPr>
          <w:p w:rsidR="00AF427F" w:rsidRDefault="00F512E8" w:rsidP="00F60190">
            <w:pPr>
              <w:rPr>
                <w:rFonts w:ascii="宋体" w:hAnsi="宋体"/>
              </w:rPr>
            </w:pPr>
            <w:r w:rsidRPr="00F512E8">
              <w:rPr>
                <w:rFonts w:ascii="宋体" w:hAnsi="宋体"/>
              </w:rPr>
              <w:t>D:\ykt\drtp</w:t>
            </w:r>
            <w:r>
              <w:rPr>
                <w:rFonts w:ascii="宋体" w:hAnsi="宋体" w:hint="eastAsia"/>
              </w:rPr>
              <w:t>\drtp</w:t>
            </w:r>
            <w:r w:rsidR="00AF427F">
              <w:rPr>
                <w:rFonts w:ascii="宋体" w:hAnsi="宋体" w:hint="eastAsia"/>
              </w:rPr>
              <w:t>.ini</w:t>
            </w:r>
          </w:p>
        </w:tc>
      </w:tr>
    </w:tbl>
    <w:p w:rsidR="00B70442" w:rsidRDefault="00B70442" w:rsidP="00FE3801">
      <w:pPr>
        <w:rPr>
          <w:b/>
        </w:rPr>
      </w:pP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F512E8" w:rsidTr="009B01AE">
        <w:tc>
          <w:tcPr>
            <w:tcW w:w="2235" w:type="dxa"/>
          </w:tcPr>
          <w:p w:rsidR="00F512E8" w:rsidRDefault="00F512E8" w:rsidP="009B01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804" w:type="dxa"/>
          </w:tcPr>
          <w:p w:rsidR="00F512E8" w:rsidRDefault="00F512E8" w:rsidP="009B01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通用前置系统</w:t>
            </w:r>
          </w:p>
        </w:tc>
      </w:tr>
      <w:tr w:rsidR="00F512E8" w:rsidTr="009B01AE">
        <w:tc>
          <w:tcPr>
            <w:tcW w:w="2235" w:type="dxa"/>
          </w:tcPr>
          <w:p w:rsidR="00F512E8" w:rsidRDefault="00F512E8" w:rsidP="009B01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F512E8" w:rsidRDefault="00F512E8" w:rsidP="009B01AE">
            <w:pPr>
              <w:rPr>
                <w:rFonts w:ascii="宋体" w:hAnsi="宋体"/>
              </w:rPr>
            </w:pPr>
            <w:r w:rsidRPr="00F512E8">
              <w:rPr>
                <w:rFonts w:ascii="宋体" w:hAnsi="宋体" w:hint="eastAsia"/>
              </w:rPr>
              <w:t>D:\ykt\cpu卡前置机\gwmain20110427</w:t>
            </w:r>
          </w:p>
        </w:tc>
      </w:tr>
      <w:tr w:rsidR="00F512E8" w:rsidTr="009B01AE">
        <w:tc>
          <w:tcPr>
            <w:tcW w:w="2235" w:type="dxa"/>
          </w:tcPr>
          <w:p w:rsidR="00F512E8" w:rsidRDefault="00F512E8" w:rsidP="009B01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804" w:type="dxa"/>
          </w:tcPr>
          <w:p w:rsidR="00F512E8" w:rsidRDefault="00F512E8" w:rsidP="009B01AE">
            <w:pPr>
              <w:rPr>
                <w:rFonts w:ascii="宋体" w:hAnsi="宋体"/>
              </w:rPr>
            </w:pPr>
            <w:r w:rsidRPr="00F512E8">
              <w:rPr>
                <w:rFonts w:ascii="宋体" w:hAnsi="宋体" w:hint="eastAsia"/>
              </w:rPr>
              <w:t>D:\ykt\cpu卡前置机\gwmain20110427</w:t>
            </w:r>
            <w:r>
              <w:rPr>
                <w:rFonts w:ascii="宋体" w:hAnsi="宋体" w:hint="eastAsia"/>
              </w:rPr>
              <w:t>\bin\</w:t>
            </w:r>
            <w:r w:rsidRPr="00F512E8">
              <w:rPr>
                <w:rFonts w:ascii="宋体" w:hAnsi="宋体"/>
              </w:rPr>
              <w:t>ksgateway.ini</w:t>
            </w:r>
          </w:p>
        </w:tc>
      </w:tr>
    </w:tbl>
    <w:p w:rsidR="00F512E8" w:rsidRPr="00F512E8" w:rsidRDefault="00F512E8" w:rsidP="00FE3801">
      <w:pPr>
        <w:rPr>
          <w:b/>
        </w:rPr>
      </w:pPr>
    </w:p>
    <w:p w:rsidR="00F512E8" w:rsidRDefault="00F512E8" w:rsidP="00FE3801">
      <w:pPr>
        <w:rPr>
          <w:b/>
        </w:rPr>
      </w:pPr>
    </w:p>
    <w:p w:rsidR="00AF427F" w:rsidRPr="00937444" w:rsidRDefault="00FE3801" w:rsidP="00AF427F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AF427F" w:rsidRPr="00FE3801">
        <w:rPr>
          <w:rFonts w:hint="eastAsia"/>
          <w:b/>
        </w:rPr>
        <w:t>应用系统启动、检查、停止步骤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F512E8">
        <w:rPr>
          <w:rFonts w:ascii="宋体" w:hAnsi="宋体" w:hint="eastAsia"/>
        </w:rPr>
        <w:t>administrator</w:t>
      </w:r>
      <w:r>
        <w:rPr>
          <w:rFonts w:ascii="宋体" w:hAnsi="宋体" w:hint="eastAsia"/>
        </w:rPr>
        <w:t>用户登陆到</w:t>
      </w:r>
      <w:r w:rsidR="00F60190">
        <w:rPr>
          <w:rFonts w:ascii="宋体" w:hAnsi="宋体" w:hint="eastAsia"/>
        </w:rPr>
        <w:t>服务器</w:t>
      </w:r>
      <w:r w:rsidR="00F512E8">
        <w:rPr>
          <w:rFonts w:ascii="宋体" w:hAnsi="宋体" w:hint="eastAsia"/>
        </w:rPr>
        <w:t>。</w:t>
      </w:r>
    </w:p>
    <w:p w:rsidR="00AF427F" w:rsidRPr="00F512E8" w:rsidRDefault="00F512E8" w:rsidP="00F512E8">
      <w:pPr>
        <w:pStyle w:val="ac"/>
        <w:widowControl/>
        <w:numPr>
          <w:ilvl w:val="0"/>
          <w:numId w:val="15"/>
        </w:numPr>
        <w:ind w:firstLineChars="0"/>
        <w:jc w:val="left"/>
        <w:rPr>
          <w:rFonts w:ascii="宋体" w:hAnsi="宋体"/>
        </w:rPr>
      </w:pPr>
      <w:r w:rsidRPr="00F512E8">
        <w:rPr>
          <w:rFonts w:ascii="宋体" w:hAnsi="宋体" w:hint="eastAsia"/>
        </w:rPr>
        <w:t>重启</w:t>
      </w:r>
      <w:proofErr w:type="spellStart"/>
      <w:r w:rsidRPr="00F512E8">
        <w:rPr>
          <w:rFonts w:ascii="宋体" w:hAnsi="宋体" w:hint="eastAsia"/>
        </w:rPr>
        <w:t>drtp</w:t>
      </w:r>
      <w:proofErr w:type="spellEnd"/>
      <w:r w:rsidRPr="00F512E8">
        <w:rPr>
          <w:rFonts w:ascii="宋体" w:hAnsi="宋体" w:hint="eastAsia"/>
        </w:rPr>
        <w:t>服务。进入“服务”，找到</w:t>
      </w:r>
      <w:r w:rsidRPr="00F512E8">
        <w:rPr>
          <w:rFonts w:ascii="宋体" w:hAnsi="宋体"/>
        </w:rPr>
        <w:t>DRTP_SERVICE</w:t>
      </w:r>
      <w:r w:rsidRPr="00F512E8">
        <w:rPr>
          <w:rFonts w:ascii="宋体" w:hAnsi="宋体" w:hint="eastAsia"/>
        </w:rPr>
        <w:t>，重启动即可。</w:t>
      </w:r>
    </w:p>
    <w:p w:rsidR="00F512E8" w:rsidRPr="00F512E8" w:rsidRDefault="00F512E8" w:rsidP="00F512E8">
      <w:pPr>
        <w:pStyle w:val="ac"/>
        <w:widowControl/>
        <w:numPr>
          <w:ilvl w:val="0"/>
          <w:numId w:val="15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重启前置服务程序。将程序关闭，进入安装目录，双击“gwmain.bat”即可。</w:t>
      </w:r>
    </w:p>
    <w:p w:rsidR="00F512E8" w:rsidRPr="00F512E8" w:rsidRDefault="00F512E8">
      <w:pPr>
        <w:widowControl/>
        <w:jc w:val="left"/>
        <w:rPr>
          <w:rFonts w:ascii="宋体" w:hAnsi="宋体"/>
        </w:rPr>
      </w:pPr>
    </w:p>
    <w:p w:rsidR="001C2482" w:rsidRDefault="001C2482" w:rsidP="001C2482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1F2123" w:rsidRDefault="009B01AE" w:rsidP="008F0370">
      <w:pPr>
        <w:ind w:left="420"/>
      </w:pPr>
      <w:r>
        <w:rPr>
          <w:rFonts w:hint="eastAsia"/>
        </w:rPr>
        <w:t>复制程序到对应买目录下即可。</w:t>
      </w:r>
    </w:p>
    <w:p w:rsidR="009B01AE" w:rsidRPr="009B01AE" w:rsidRDefault="009B01AE" w:rsidP="008F0370">
      <w:pPr>
        <w:ind w:left="420"/>
      </w:pPr>
    </w:p>
    <w:p w:rsidR="003053A8" w:rsidRDefault="003053A8" w:rsidP="004F0120">
      <w:pPr>
        <w:pStyle w:val="ac"/>
        <w:ind w:leftChars="400" w:left="960" w:firstLineChars="0" w:firstLine="0"/>
      </w:pPr>
    </w:p>
    <w:p w:rsidR="003053A8" w:rsidRDefault="003053A8" w:rsidP="004F0120">
      <w:pPr>
        <w:pStyle w:val="ac"/>
        <w:ind w:leftChars="400" w:left="960" w:firstLineChars="0" w:firstLine="0"/>
      </w:pPr>
    </w:p>
    <w:p w:rsidR="003053A8" w:rsidRDefault="003053A8" w:rsidP="004F0120">
      <w:pPr>
        <w:pStyle w:val="ac"/>
        <w:ind w:leftChars="400" w:left="960" w:firstLineChars="0" w:firstLine="0"/>
      </w:pP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W</w:t>
      </w:r>
      <w:r>
        <w:rPr>
          <w:rFonts w:ascii="宋体" w:hAnsi="宋体" w:hint="eastAsia"/>
          <w:sz w:val="28"/>
        </w:rPr>
        <w:t>eb应用</w:t>
      </w:r>
    </w:p>
    <w:p w:rsidR="00793B23" w:rsidRDefault="00893742" w:rsidP="00793B23">
      <w:r>
        <w:rPr>
          <w:rFonts w:ascii="宋体" w:hAnsi="宋体" w:hint="eastAsia"/>
        </w:rPr>
        <w:t>Web服务器</w:t>
      </w:r>
      <w:r w:rsidR="00793B23">
        <w:rPr>
          <w:rFonts w:ascii="宋体" w:hAnsi="宋体" w:hint="eastAsia"/>
        </w:rPr>
        <w:t>：</w:t>
      </w:r>
      <w:r w:rsidR="002963F7">
        <w:rPr>
          <w:rFonts w:hint="eastAsia"/>
        </w:rPr>
        <w:t>10.</w:t>
      </w:r>
      <w:r w:rsidR="009B01AE">
        <w:rPr>
          <w:rFonts w:hint="eastAsia"/>
        </w:rPr>
        <w:t>200</w:t>
      </w:r>
      <w:r w:rsidR="002963F7">
        <w:rPr>
          <w:rFonts w:hint="eastAsia"/>
        </w:rPr>
        <w:t>.2</w:t>
      </w:r>
      <w:r w:rsidR="009B01AE">
        <w:rPr>
          <w:rFonts w:hint="eastAsia"/>
        </w:rPr>
        <w:t>54</w:t>
      </w:r>
      <w:r w:rsidR="00C325EB">
        <w:rPr>
          <w:rFonts w:hint="eastAsia"/>
        </w:rPr>
        <w:t>.</w:t>
      </w:r>
      <w:r w:rsidR="009B01AE">
        <w:rPr>
          <w:rFonts w:hint="eastAsia"/>
        </w:rPr>
        <w:t>5</w:t>
      </w:r>
      <w:r w:rsidR="00793B23">
        <w:rPr>
          <w:rFonts w:hint="eastAsia"/>
        </w:rPr>
        <w:t xml:space="preserve"> </w:t>
      </w:r>
      <w:r w:rsidR="00793B23">
        <w:rPr>
          <w:rFonts w:hint="eastAsia"/>
        </w:rPr>
        <w:t>直连</w:t>
      </w:r>
      <w:proofErr w:type="spellStart"/>
      <w:r w:rsidR="00793B23">
        <w:rPr>
          <w:rFonts w:hint="eastAsia"/>
        </w:rPr>
        <w:t>drtp</w:t>
      </w:r>
      <w:proofErr w:type="spellEnd"/>
      <w:r w:rsidR="00793B23">
        <w:rPr>
          <w:rFonts w:hint="eastAsia"/>
        </w:rPr>
        <w:t>节点</w:t>
      </w:r>
    </w:p>
    <w:p w:rsidR="00D8699A" w:rsidRPr="00D8699A" w:rsidRDefault="00D8699A" w:rsidP="00793B23"/>
    <w:p w:rsidR="00CA5455" w:rsidRPr="00AC1C8A" w:rsidRDefault="00AC1C8A" w:rsidP="00AC1C8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CA5455" w:rsidRPr="00AC1C8A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CA5455" w:rsidRDefault="003D1E64" w:rsidP="00621423">
            <w:pPr>
              <w:rPr>
                <w:rFonts w:ascii="宋体" w:hAnsi="宋体"/>
              </w:rPr>
            </w:pPr>
            <w:proofErr w:type="spellStart"/>
            <w:r w:rsidRPr="00D8699A">
              <w:rPr>
                <w:rFonts w:ascii="宋体" w:hAnsi="宋体"/>
              </w:rPr>
              <w:t>webserver</w:t>
            </w:r>
            <w:proofErr w:type="spellEnd"/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CA5455" w:rsidRPr="0056212E" w:rsidRDefault="00CA5455" w:rsidP="009B01AE">
            <w:r>
              <w:rPr>
                <w:rFonts w:hint="eastAsia"/>
              </w:rPr>
              <w:t>1</w:t>
            </w:r>
            <w:r w:rsidR="002963F7">
              <w:rPr>
                <w:rFonts w:hint="eastAsia"/>
              </w:rPr>
              <w:t>0.</w:t>
            </w:r>
            <w:r w:rsidR="009B01AE">
              <w:rPr>
                <w:rFonts w:hint="eastAsia"/>
              </w:rPr>
              <w:t>200</w:t>
            </w:r>
            <w:r w:rsidR="002963F7">
              <w:rPr>
                <w:rFonts w:hint="eastAsia"/>
              </w:rPr>
              <w:t>.2</w:t>
            </w:r>
            <w:r w:rsidR="009B01AE">
              <w:rPr>
                <w:rFonts w:hint="eastAsia"/>
              </w:rPr>
              <w:t>54</w:t>
            </w:r>
            <w:r w:rsidR="00F60190">
              <w:rPr>
                <w:rFonts w:hint="eastAsia"/>
              </w:rPr>
              <w:t>.</w:t>
            </w:r>
            <w:r w:rsidR="009B01AE">
              <w:rPr>
                <w:rFonts w:hint="eastAsia"/>
              </w:rPr>
              <w:t>5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CA5455" w:rsidRDefault="000A5F84" w:rsidP="000A5F84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B82EF6">
              <w:rPr>
                <w:rFonts w:ascii="宋体" w:hAnsi="宋体" w:hint="eastAsia"/>
              </w:rPr>
              <w:t>oot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CA5455" w:rsidRDefault="009B01AE" w:rsidP="000A5F84">
            <w:pPr>
              <w:ind w:firstLineChars="50" w:firstLine="120"/>
              <w:rPr>
                <w:rFonts w:ascii="宋体" w:hAnsi="宋体"/>
              </w:rPr>
            </w:pPr>
            <w:r>
              <w:rPr>
                <w:rFonts w:hint="eastAsia"/>
                <w:kern w:val="0"/>
              </w:rPr>
              <w:t>111111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D8699A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应用程序清单</w:t>
            </w:r>
          </w:p>
        </w:tc>
        <w:tc>
          <w:tcPr>
            <w:tcW w:w="6293" w:type="dxa"/>
          </w:tcPr>
          <w:p w:rsidR="00D8699A" w:rsidRDefault="00D8699A" w:rsidP="0062142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卡通综合信息平台</w:t>
            </w:r>
          </w:p>
          <w:p w:rsidR="009A1EE9" w:rsidRDefault="009B01AE" w:rsidP="009A1E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多媒体自助服务</w:t>
            </w:r>
            <w:r w:rsidR="009A1EE9">
              <w:rPr>
                <w:rFonts w:ascii="宋体" w:hAnsi="宋体" w:hint="eastAsia"/>
              </w:rPr>
              <w:t>系统</w:t>
            </w:r>
          </w:p>
          <w:p w:rsidR="009A1EE9" w:rsidRDefault="009B01AE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考试报名</w:t>
            </w:r>
            <w:r w:rsidR="009A1EE9">
              <w:rPr>
                <w:rFonts w:ascii="宋体" w:hAnsi="宋体" w:hint="eastAsia"/>
              </w:rPr>
              <w:t>系统</w:t>
            </w:r>
          </w:p>
          <w:p w:rsidR="009B01AE" w:rsidRPr="009A1EE9" w:rsidRDefault="009B01AE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监控中心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物理位置：/</w:t>
            </w:r>
            <w:r w:rsidR="009B01AE">
              <w:rPr>
                <w:rFonts w:ascii="宋体" w:hAnsi="宋体" w:hint="eastAsia"/>
              </w:rPr>
              <w:t>opt</w:t>
            </w:r>
            <w:r>
              <w:rPr>
                <w:rFonts w:ascii="宋体" w:hAnsi="宋体" w:hint="eastAsia"/>
              </w:rPr>
              <w:t>/</w:t>
            </w:r>
            <w:proofErr w:type="spellStart"/>
            <w:r>
              <w:rPr>
                <w:rFonts w:ascii="宋体" w:hAnsi="宋体" w:hint="eastAsia"/>
              </w:rPr>
              <w:t>sungard</w:t>
            </w:r>
            <w:proofErr w:type="spellEnd"/>
          </w:p>
        </w:tc>
      </w:tr>
    </w:tbl>
    <w:p w:rsidR="00CA5455" w:rsidRPr="009B01AE" w:rsidRDefault="00CA5455" w:rsidP="00CA5455">
      <w:pPr>
        <w:rPr>
          <w:rFonts w:ascii="宋体" w:hAnsi="宋体"/>
        </w:rPr>
      </w:pPr>
    </w:p>
    <w:p w:rsidR="00D8699A" w:rsidRDefault="00D8699A" w:rsidP="00CA5455">
      <w:pPr>
        <w:rPr>
          <w:rFonts w:ascii="宋体" w:hAnsi="宋体"/>
        </w:rPr>
      </w:pPr>
    </w:p>
    <w:p w:rsidR="00984085" w:rsidRDefault="00984085" w:rsidP="00CA5455">
      <w:pPr>
        <w:rPr>
          <w:rFonts w:ascii="宋体" w:hAnsi="宋体"/>
        </w:rPr>
      </w:pPr>
    </w:p>
    <w:p w:rsidR="00CA5455" w:rsidRPr="00FD722C" w:rsidRDefault="00984085" w:rsidP="00CA5455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CA5455" w:rsidRPr="00984085">
        <w:rPr>
          <w:rFonts w:hint="eastAsia"/>
          <w:b/>
        </w:rPr>
        <w:t>应用系统启动、检查、停止步骤</w:t>
      </w:r>
    </w:p>
    <w:p w:rsidR="00D8699A" w:rsidRPr="00D8699A" w:rsidRDefault="00D8699A" w:rsidP="00CA5455">
      <w:pPr>
        <w:rPr>
          <w:rFonts w:ascii="宋体" w:hAnsi="宋体"/>
          <w:b/>
        </w:rPr>
      </w:pPr>
      <w:r w:rsidRPr="00D8699A">
        <w:rPr>
          <w:rFonts w:ascii="宋体" w:hAnsi="宋体" w:hint="eastAsia"/>
          <w:b/>
        </w:rPr>
        <w:t>1、10.</w:t>
      </w:r>
      <w:r w:rsidR="009B01AE">
        <w:rPr>
          <w:rFonts w:ascii="宋体" w:hAnsi="宋体" w:hint="eastAsia"/>
          <w:b/>
        </w:rPr>
        <w:t>200</w:t>
      </w:r>
      <w:r w:rsidRPr="00D8699A">
        <w:rPr>
          <w:rFonts w:ascii="宋体" w:hAnsi="宋体" w:hint="eastAsia"/>
          <w:b/>
        </w:rPr>
        <w:t>.</w:t>
      </w:r>
      <w:r w:rsidR="009B01AE">
        <w:rPr>
          <w:rFonts w:ascii="宋体" w:hAnsi="宋体" w:hint="eastAsia"/>
          <w:b/>
        </w:rPr>
        <w:t>254</w:t>
      </w:r>
      <w:r w:rsidRPr="00D8699A">
        <w:rPr>
          <w:rFonts w:ascii="宋体" w:hAnsi="宋体" w:hint="eastAsia"/>
          <w:b/>
        </w:rPr>
        <w:t>.</w:t>
      </w:r>
      <w:r w:rsidR="009B01AE">
        <w:rPr>
          <w:rFonts w:ascii="宋体" w:hAnsi="宋体" w:hint="eastAsia"/>
          <w:b/>
        </w:rPr>
        <w:t>5</w:t>
      </w:r>
      <w:r w:rsidRPr="00D8699A">
        <w:rPr>
          <w:rFonts w:ascii="宋体" w:hAnsi="宋体" w:hint="eastAsia"/>
          <w:b/>
        </w:rPr>
        <w:t>上的应用程序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233BFC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B70D3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CA5455" w:rsidRDefault="006677F3" w:rsidP="00CA5455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>
        <w:rPr>
          <w:rFonts w:ascii="宋体" w:hAnsi="宋体" w:hint="eastAsia"/>
        </w:rPr>
        <w:t>cd</w:t>
      </w:r>
      <w:proofErr w:type="spellEnd"/>
      <w:r>
        <w:rPr>
          <w:rFonts w:ascii="宋体" w:hAnsi="宋体" w:hint="eastAsia"/>
        </w:rPr>
        <w:t xml:space="preserve"> </w:t>
      </w:r>
      <w:r w:rsidRPr="00487ED6">
        <w:rPr>
          <w:rFonts w:ascii="宋体" w:hAnsi="宋体"/>
        </w:rPr>
        <w:t>/opt/</w:t>
      </w:r>
      <w:proofErr w:type="spellStart"/>
      <w:r w:rsidRPr="00487ED6">
        <w:rPr>
          <w:rFonts w:ascii="宋体" w:hAnsi="宋体"/>
        </w:rPr>
        <w:t>sungard</w:t>
      </w:r>
      <w:proofErr w:type="spellEnd"/>
      <w:r w:rsidRPr="00487ED6">
        <w:rPr>
          <w:rFonts w:ascii="宋体" w:hAnsi="宋体"/>
        </w:rPr>
        <w:t>/</w:t>
      </w:r>
      <w:proofErr w:type="spellStart"/>
      <w:r w:rsidRPr="00487ED6">
        <w:rPr>
          <w:rFonts w:ascii="宋体" w:hAnsi="宋体"/>
        </w:rPr>
        <w:t>tomcatForEcard</w:t>
      </w:r>
      <w:proofErr w:type="spellEnd"/>
      <w:r w:rsidRPr="00487ED6">
        <w:rPr>
          <w:rFonts w:ascii="宋体" w:hAnsi="宋体"/>
        </w:rPr>
        <w:t>/bin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487ED6">
        <w:rPr>
          <w:rFonts w:ascii="宋体" w:hAnsi="宋体"/>
        </w:rPr>
        <w:t>startup.sh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D5492A">
        <w:rPr>
          <w:rFonts w:ascii="宋体" w:hAnsi="宋体"/>
        </w:rPr>
        <w:t>shutdown.sh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检查：</w:t>
      </w:r>
    </w:p>
    <w:p w:rsidR="00CA5455" w:rsidRDefault="00F2795E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ps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ef|grep</w:t>
      </w:r>
      <w:proofErr w:type="spellEnd"/>
      <w:r>
        <w:rPr>
          <w:rFonts w:ascii="宋体" w:hAnsi="宋体" w:hint="eastAsia"/>
        </w:rPr>
        <w:t xml:space="preserve"> java</w:t>
      </w:r>
    </w:p>
    <w:p w:rsidR="00740E6F" w:rsidRDefault="00740E6F" w:rsidP="00CA5455">
      <w:pPr>
        <w:rPr>
          <w:rFonts w:ascii="宋体" w:hAnsi="宋体"/>
        </w:rPr>
      </w:pPr>
    </w:p>
    <w:p w:rsidR="00D8699A" w:rsidRDefault="00D8699A" w:rsidP="00CA5455">
      <w:pPr>
        <w:rPr>
          <w:rFonts w:ascii="宋体" w:hAnsi="宋体"/>
        </w:rPr>
      </w:pP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>
        <w:rPr>
          <w:rFonts w:ascii="宋体" w:hAnsi="宋体" w:hint="eastAsia"/>
        </w:rPr>
        <w:t>cd</w:t>
      </w:r>
      <w:proofErr w:type="spellEnd"/>
      <w:r>
        <w:rPr>
          <w:rFonts w:ascii="宋体" w:hAnsi="宋体" w:hint="eastAsia"/>
        </w:rPr>
        <w:t xml:space="preserve"> </w:t>
      </w:r>
      <w:r w:rsidRPr="00487ED6">
        <w:rPr>
          <w:rFonts w:ascii="宋体" w:hAnsi="宋体"/>
        </w:rPr>
        <w:t>/opt/</w:t>
      </w:r>
      <w:proofErr w:type="spellStart"/>
      <w:r w:rsidRPr="00487ED6">
        <w:rPr>
          <w:rFonts w:ascii="宋体" w:hAnsi="宋体"/>
        </w:rPr>
        <w:t>sungard</w:t>
      </w:r>
      <w:proofErr w:type="spellEnd"/>
      <w:r w:rsidRPr="00487ED6">
        <w:rPr>
          <w:rFonts w:ascii="宋体" w:hAnsi="宋体"/>
        </w:rPr>
        <w:t>/</w:t>
      </w:r>
      <w:proofErr w:type="spellStart"/>
      <w:r w:rsidRPr="005B087D">
        <w:rPr>
          <w:rFonts w:ascii="宋体" w:hAnsi="宋体"/>
        </w:rPr>
        <w:t>tomcatForWebapps</w:t>
      </w:r>
      <w:proofErr w:type="spellEnd"/>
      <w:r w:rsidRPr="00487ED6">
        <w:rPr>
          <w:rFonts w:ascii="宋体" w:hAnsi="宋体"/>
        </w:rPr>
        <w:t>/bin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487ED6">
        <w:rPr>
          <w:rFonts w:ascii="宋体" w:hAnsi="宋体"/>
        </w:rPr>
        <w:t>startup.sh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D5492A">
        <w:rPr>
          <w:rFonts w:ascii="宋体" w:hAnsi="宋体"/>
        </w:rPr>
        <w:t>shutdown.sh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740E6F" w:rsidRPr="006D2D91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ps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ef|grep</w:t>
      </w:r>
      <w:proofErr w:type="spellEnd"/>
      <w:r>
        <w:rPr>
          <w:rFonts w:ascii="宋体" w:hAnsi="宋体" w:hint="eastAsia"/>
        </w:rPr>
        <w:t xml:space="preserve"> java</w:t>
      </w:r>
    </w:p>
    <w:p w:rsidR="00F25507" w:rsidRDefault="00CA5455" w:rsidP="00793B23">
      <w:r>
        <w:rPr>
          <w:rFonts w:hint="eastAsia"/>
        </w:rPr>
        <w:t xml:space="preserve"> </w:t>
      </w:r>
    </w:p>
    <w:p w:rsidR="00B70D32" w:rsidRDefault="00B70D32" w:rsidP="00793B23"/>
    <w:tbl>
      <w:tblPr>
        <w:tblStyle w:val="ab"/>
        <w:tblW w:w="9180" w:type="dxa"/>
        <w:tblLook w:val="04A0"/>
      </w:tblPr>
      <w:tblGrid>
        <w:gridCol w:w="2148"/>
        <w:gridCol w:w="4536"/>
        <w:gridCol w:w="2496"/>
      </w:tblGrid>
      <w:tr w:rsidR="00B70D32" w:rsidTr="00B70D32">
        <w:tc>
          <w:tcPr>
            <w:tcW w:w="2148" w:type="dxa"/>
            <w:shd w:val="clear" w:color="auto" w:fill="BFBFBF" w:themeFill="background1" w:themeFillShade="BF"/>
          </w:tcPr>
          <w:p w:rsidR="00B70D32" w:rsidRDefault="00B70D32" w:rsidP="00793B23">
            <w:r>
              <w:rPr>
                <w:rFonts w:hint="eastAsia"/>
              </w:rPr>
              <w:t>应用系统名称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系统访问网址</w:t>
            </w:r>
          </w:p>
        </w:tc>
        <w:tc>
          <w:tcPr>
            <w:tcW w:w="249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默认管理员用户名和密码</w:t>
            </w:r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卡通综合信息平台</w:t>
            </w:r>
          </w:p>
        </w:tc>
        <w:tc>
          <w:tcPr>
            <w:tcW w:w="4536" w:type="dxa"/>
          </w:tcPr>
          <w:p w:rsidR="00B70D32" w:rsidRDefault="002963F7" w:rsidP="009B01AE">
            <w:r>
              <w:rPr>
                <w:rFonts w:hint="eastAsia"/>
              </w:rPr>
              <w:t>http://10.</w:t>
            </w:r>
            <w:r w:rsidR="009B01AE">
              <w:rPr>
                <w:rFonts w:hint="eastAsia"/>
              </w:rPr>
              <w:t>200</w:t>
            </w:r>
            <w:r>
              <w:rPr>
                <w:rFonts w:hint="eastAsia"/>
              </w:rPr>
              <w:t>.2</w:t>
            </w:r>
            <w:r w:rsidR="009B01AE">
              <w:rPr>
                <w:rFonts w:hint="eastAsia"/>
              </w:rPr>
              <w:t>54</w:t>
            </w:r>
            <w:r w:rsidR="00B70D32">
              <w:rPr>
                <w:rFonts w:hint="eastAsia"/>
              </w:rPr>
              <w:t>.</w:t>
            </w:r>
            <w:r w:rsidR="009B01AE">
              <w:rPr>
                <w:rFonts w:hint="eastAsia"/>
              </w:rPr>
              <w:t>5</w:t>
            </w:r>
          </w:p>
        </w:tc>
        <w:tc>
          <w:tcPr>
            <w:tcW w:w="2496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70D32" w:rsidRDefault="00B70D32" w:rsidP="00B70D32"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</w:t>
            </w:r>
            <w:r>
              <w:rPr>
                <w:rFonts w:ascii="宋体" w:hAnsi="宋体"/>
              </w:rPr>
              <w:t>test</w:t>
            </w:r>
            <w:proofErr w:type="spellEnd"/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多媒体自助服务系统</w:t>
            </w:r>
          </w:p>
        </w:tc>
        <w:tc>
          <w:tcPr>
            <w:tcW w:w="4536" w:type="dxa"/>
          </w:tcPr>
          <w:p w:rsidR="00B70D32" w:rsidRPr="00B70D32" w:rsidRDefault="00B70D32" w:rsidP="005A451A">
            <w:r w:rsidRPr="00B70D32">
              <w:t>http://</w:t>
            </w:r>
            <w:r w:rsidR="002963F7">
              <w:rPr>
                <w:rFonts w:hint="eastAsia"/>
              </w:rPr>
              <w:t>10.</w:t>
            </w:r>
            <w:r w:rsidR="009B01AE">
              <w:rPr>
                <w:rFonts w:hint="eastAsia"/>
              </w:rPr>
              <w:t xml:space="preserve"> 200.254.5</w:t>
            </w:r>
            <w:r w:rsidRPr="00B70D32">
              <w:t>:8080/</w:t>
            </w:r>
            <w:proofErr w:type="spellStart"/>
            <w:r w:rsidRPr="00B70D32">
              <w:t>smartcardweb</w:t>
            </w:r>
            <w:proofErr w:type="spellEnd"/>
          </w:p>
        </w:tc>
        <w:tc>
          <w:tcPr>
            <w:tcW w:w="2496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监控中心</w:t>
            </w:r>
          </w:p>
        </w:tc>
        <w:tc>
          <w:tcPr>
            <w:tcW w:w="4536" w:type="dxa"/>
          </w:tcPr>
          <w:p w:rsidR="00B70D32" w:rsidRPr="00B70D32" w:rsidRDefault="00B70D32" w:rsidP="00D8699A">
            <w:r w:rsidRPr="00B70D32">
              <w:t>http://</w:t>
            </w:r>
            <w:r w:rsidR="002963F7">
              <w:rPr>
                <w:rFonts w:hint="eastAsia"/>
              </w:rPr>
              <w:t>10.</w:t>
            </w:r>
            <w:r w:rsidR="009B01AE">
              <w:rPr>
                <w:rFonts w:hint="eastAsia"/>
              </w:rPr>
              <w:t xml:space="preserve"> 200.254.5</w:t>
            </w:r>
            <w:r w:rsidRPr="00B70D32">
              <w:t>:8080/</w:t>
            </w:r>
            <w:proofErr w:type="spellStart"/>
            <w:r w:rsidRPr="00B70D32">
              <w:t>monitorsys</w:t>
            </w:r>
            <w:proofErr w:type="spellEnd"/>
          </w:p>
        </w:tc>
        <w:tc>
          <w:tcPr>
            <w:tcW w:w="2496" w:type="dxa"/>
          </w:tcPr>
          <w:p w:rsidR="00B70D32" w:rsidRDefault="00B70D3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70D32" w:rsidRDefault="00B70D32" w:rsidP="00B70D32"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assword:admin</w:t>
            </w:r>
            <w:proofErr w:type="spellEnd"/>
          </w:p>
        </w:tc>
      </w:tr>
      <w:tr w:rsidR="00B6433E" w:rsidTr="00B70D32">
        <w:tc>
          <w:tcPr>
            <w:tcW w:w="2148" w:type="dxa"/>
          </w:tcPr>
          <w:p w:rsidR="00B6433E" w:rsidRDefault="00B6433E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考试报名系统</w:t>
            </w:r>
          </w:p>
        </w:tc>
        <w:tc>
          <w:tcPr>
            <w:tcW w:w="4536" w:type="dxa"/>
          </w:tcPr>
          <w:p w:rsidR="00B6433E" w:rsidRPr="00B70D32" w:rsidRDefault="00B6433E" w:rsidP="00D8699A">
            <w:r>
              <w:rPr>
                <w:rFonts w:hint="eastAsia"/>
              </w:rPr>
              <w:t>http://10.200.254.5:8080/baoming</w:t>
            </w:r>
          </w:p>
        </w:tc>
        <w:tc>
          <w:tcPr>
            <w:tcW w:w="2496" w:type="dxa"/>
          </w:tcPr>
          <w:p w:rsidR="00B6433E" w:rsidRDefault="00B6433E" w:rsidP="00317F6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6433E" w:rsidRDefault="00B6433E" w:rsidP="00317F65"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assword:admin</w:t>
            </w:r>
            <w:proofErr w:type="spellEnd"/>
          </w:p>
        </w:tc>
      </w:tr>
    </w:tbl>
    <w:p w:rsidR="00B70D32" w:rsidRDefault="00B70D32" w:rsidP="00793B23"/>
    <w:p w:rsidR="00B70D32" w:rsidRDefault="00B70D32" w:rsidP="00793B23"/>
    <w:p w:rsidR="00C02803" w:rsidRDefault="00C02803" w:rsidP="00D0457B">
      <w:pPr>
        <w:ind w:firstLine="420"/>
        <w:rPr>
          <w:rFonts w:ascii="宋体" w:hAnsi="宋体"/>
        </w:rPr>
      </w:pPr>
    </w:p>
    <w:p w:rsidR="00E8393A" w:rsidRPr="003044A6" w:rsidRDefault="003044A6" w:rsidP="003044A6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 w:rsidR="00E8393A" w:rsidRPr="003044A6">
        <w:rPr>
          <w:rFonts w:hint="eastAsia"/>
          <w:b/>
        </w:rPr>
        <w:t>安装过程</w:t>
      </w:r>
    </w:p>
    <w:p w:rsidR="004736FB" w:rsidRDefault="004736FB" w:rsidP="004736FB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4736FB" w:rsidRDefault="004736FB" w:rsidP="004736FB">
      <w:pPr>
        <w:ind w:leftChars="175" w:left="420"/>
      </w:pPr>
      <w:r>
        <w:rPr>
          <w:rFonts w:hint="eastAsia"/>
        </w:rPr>
        <w:t>目录规划方式</w:t>
      </w:r>
    </w:p>
    <w:p w:rsidR="00D8699A" w:rsidRDefault="00D8699A" w:rsidP="004736FB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E6F83">
        <w:rPr>
          <w:rFonts w:hint="eastAsia"/>
        </w:rPr>
        <w:t>10.200.254.5</w:t>
      </w:r>
      <w:r>
        <w:rPr>
          <w:rFonts w:hint="eastAsia"/>
        </w:rPr>
        <w:t>的目录结构</w:t>
      </w:r>
    </w:p>
    <w:p w:rsidR="004736FB" w:rsidRDefault="004F7F61" w:rsidP="004736FB">
      <w:pPr>
        <w:ind w:leftChars="175" w:left="420"/>
      </w:pPr>
      <w:r w:rsidRPr="004F7F61">
        <w:t>/opt/</w:t>
      </w:r>
      <w:proofErr w:type="spellStart"/>
      <w:r w:rsidRPr="004F7F61">
        <w:t>sungard</w:t>
      </w:r>
      <w:proofErr w:type="spellEnd"/>
    </w:p>
    <w:p w:rsidR="00102EA0" w:rsidRDefault="004736FB" w:rsidP="00102EA0">
      <w:pPr>
        <w:ind w:leftChars="175" w:left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cpack.dat</w:t>
      </w:r>
      <w:r w:rsidR="00102EA0">
        <w:rPr>
          <w:rFonts w:hint="eastAsia"/>
        </w:rPr>
        <w:t xml:space="preserve"> </w:t>
      </w:r>
    </w:p>
    <w:p w:rsidR="00BA4834" w:rsidRDefault="004736FB" w:rsidP="00102EA0">
      <w:pPr>
        <w:ind w:firstLineChars="175" w:firstLine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</w:t>
      </w:r>
      <w:proofErr w:type="spellStart"/>
      <w:proofErr w:type="gramStart"/>
      <w:r w:rsidR="00102EA0" w:rsidRPr="00102EA0">
        <w:rPr>
          <w:rFonts w:ascii="宋体" w:hAnsi="宋体"/>
        </w:rPr>
        <w:t>tomcatForEcard</w:t>
      </w:r>
      <w:proofErr w:type="spellEnd"/>
      <w:proofErr w:type="gramEnd"/>
      <w:r w:rsidR="00102EA0">
        <w:rPr>
          <w:rFonts w:hint="eastAsia"/>
        </w:rPr>
        <w:t xml:space="preserve"> </w:t>
      </w:r>
    </w:p>
    <w:p w:rsidR="00AA66E4" w:rsidRDefault="00AA66E4" w:rsidP="00AA66E4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proofErr w:type="spellStart"/>
      <w:proofErr w:type="gramStart"/>
      <w:r w:rsidRPr="00102EA0">
        <w:rPr>
          <w:rFonts w:ascii="宋体" w:hAnsi="宋体"/>
        </w:rPr>
        <w:t>tomcatForWebapps</w:t>
      </w:r>
      <w:proofErr w:type="spellEnd"/>
      <w:proofErr w:type="gramEnd"/>
    </w:p>
    <w:p w:rsidR="00AA66E4" w:rsidRDefault="00AA66E4" w:rsidP="00AA66E4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proofErr w:type="spellStart"/>
      <w:proofErr w:type="gramStart"/>
      <w:r w:rsidRPr="00102EA0">
        <w:rPr>
          <w:rFonts w:ascii="宋体" w:hAnsi="宋体"/>
        </w:rPr>
        <w:t>webapps</w:t>
      </w:r>
      <w:proofErr w:type="spellEnd"/>
      <w:proofErr w:type="gramEnd"/>
    </w:p>
    <w:p w:rsidR="00BA4834" w:rsidRDefault="00BA4834" w:rsidP="00BA4834">
      <w:pPr>
        <w:ind w:firstLineChars="175" w:firstLine="422"/>
        <w:rPr>
          <w:b/>
        </w:rPr>
      </w:pPr>
    </w:p>
    <w:p w:rsidR="00D8699A" w:rsidRPr="003044A6" w:rsidRDefault="00D8699A" w:rsidP="00BA4834">
      <w:pPr>
        <w:ind w:firstLineChars="175" w:firstLine="422"/>
        <w:rPr>
          <w:b/>
        </w:rPr>
      </w:pPr>
    </w:p>
    <w:p w:rsidR="00E8393A" w:rsidRDefault="00B37303" w:rsidP="00485B27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各个web应用系统</w:t>
      </w:r>
      <w:r w:rsidR="00485B27">
        <w:rPr>
          <w:rFonts w:ascii="宋体" w:hAnsi="宋体" w:hint="eastAsia"/>
        </w:rPr>
        <w:t>配置文件</w:t>
      </w:r>
      <w:r>
        <w:rPr>
          <w:rFonts w:ascii="宋体" w:hAnsi="宋体" w:hint="eastAsia"/>
        </w:rPr>
        <w:t>列表及相关说明</w:t>
      </w:r>
    </w:p>
    <w:p w:rsidR="007D5D8F" w:rsidRDefault="00B37303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卡通综合信息平台</w:t>
      </w:r>
    </w:p>
    <w:p w:rsidR="00190D3E" w:rsidRPr="003D0409" w:rsidRDefault="00190D3E" w:rsidP="003D0409">
      <w:pPr>
        <w:rPr>
          <w:rFonts w:ascii="宋体" w:hAnsi="宋体"/>
        </w:rPr>
      </w:pPr>
      <w:r w:rsidRPr="003D0409">
        <w:rPr>
          <w:rFonts w:ascii="宋体" w:hAnsi="宋体"/>
        </w:rPr>
        <w:t>1./opt/sungard/tomcatForEcard/webapps/ROOT/WEB-INF/classes/oneks-ext.properties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bccclt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configuration block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drtp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ip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address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drtpip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10.</w:t>
      </w:r>
      <w:r w:rsidR="00E4145D"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="00E4145D">
        <w:rPr>
          <w:rFonts w:ascii="宋体" w:hAnsi="宋体" w:hint="eastAsia"/>
          <w:shd w:val="clear" w:color="auto" w:fill="D9D9D9" w:themeFill="background1" w:themeFillShade="D9"/>
        </w:rPr>
        <w:t>54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E4145D">
        <w:rPr>
          <w:rFonts w:ascii="宋体" w:hAnsi="宋体" w:hint="eastAsia"/>
          <w:shd w:val="clear" w:color="auto" w:fill="D9D9D9" w:themeFill="background1" w:themeFillShade="D9"/>
        </w:rPr>
        <w:t>3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bankfront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bu</w:t>
      </w:r>
      <w:proofErr w:type="spellEnd"/>
      <w:proofErr w:type="gramEnd"/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lastRenderedPageBreak/>
        <w:t>drtpip1=10.</w:t>
      </w:r>
      <w:r w:rsidR="00E4145D"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="00E4145D">
        <w:rPr>
          <w:rFonts w:ascii="宋体" w:hAnsi="宋体" w:hint="eastAsia"/>
          <w:shd w:val="clear" w:color="auto" w:fill="D9D9D9" w:themeFill="background1" w:themeFillShade="D9"/>
        </w:rPr>
        <w:t>54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E4145D">
        <w:rPr>
          <w:rFonts w:ascii="宋体" w:hAnsi="宋体" w:hint="eastAsia"/>
          <w:shd w:val="clear" w:color="auto" w:fill="D9D9D9" w:themeFill="background1" w:themeFillShade="D9"/>
        </w:rPr>
        <w:t>4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drtp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port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drtpport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4000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bankfront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bu</w:t>
      </w:r>
      <w:proofErr w:type="spellEnd"/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drtp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port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drtpport1=4000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#main function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mainfunction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6000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bankfront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main function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mainfunction1=600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0</w:t>
      </w:r>
    </w:p>
    <w:p w:rsidR="00B37303" w:rsidRDefault="00B37303" w:rsidP="00190D3E">
      <w:pPr>
        <w:pStyle w:val="ac"/>
        <w:ind w:left="1200" w:firstLineChars="0" w:firstLine="60"/>
        <w:rPr>
          <w:rFonts w:ascii="宋体" w:hAnsi="宋体"/>
        </w:rPr>
      </w:pPr>
    </w:p>
    <w:p w:rsidR="00700A52" w:rsidRDefault="00700A52" w:rsidP="00D640CF">
      <w:pPr>
        <w:rPr>
          <w:rFonts w:ascii="宋体" w:hAnsi="宋体"/>
        </w:rPr>
      </w:pPr>
      <w:r w:rsidRPr="00700A52">
        <w:rPr>
          <w:rFonts w:ascii="宋体" w:hAnsi="宋体"/>
        </w:rPr>
        <w:t>2./opt/</w:t>
      </w:r>
      <w:proofErr w:type="spellStart"/>
      <w:r w:rsidRPr="00700A52">
        <w:rPr>
          <w:rFonts w:ascii="宋体" w:hAnsi="宋体"/>
        </w:rPr>
        <w:t>sungard</w:t>
      </w:r>
      <w:proofErr w:type="spellEnd"/>
      <w:r w:rsidRPr="00700A52">
        <w:rPr>
          <w:rFonts w:ascii="宋体" w:hAnsi="宋体"/>
        </w:rPr>
        <w:t>/</w:t>
      </w:r>
      <w:proofErr w:type="spellStart"/>
      <w:r w:rsidRPr="00700A52">
        <w:rPr>
          <w:rFonts w:ascii="宋体" w:hAnsi="宋体"/>
        </w:rPr>
        <w:t>tomcatForEcard</w:t>
      </w:r>
      <w:proofErr w:type="spellEnd"/>
      <w:r w:rsidRPr="00700A52">
        <w:rPr>
          <w:rFonts w:ascii="宋体" w:hAnsi="宋体"/>
        </w:rPr>
        <w:t>/conf/Catalina/</w:t>
      </w:r>
      <w:proofErr w:type="spellStart"/>
      <w:r w:rsidRPr="00700A52">
        <w:rPr>
          <w:rFonts w:ascii="宋体" w:hAnsi="宋体"/>
        </w:rPr>
        <w:t>localhost</w:t>
      </w:r>
      <w:proofErr w:type="spellEnd"/>
      <w:r w:rsidRPr="00700A52">
        <w:rPr>
          <w:rFonts w:ascii="宋体" w:hAnsi="宋体"/>
        </w:rPr>
        <w:t>/ROOT.xml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:@(DESCRIPTION =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="009B01AE">
        <w:rPr>
          <w:rFonts w:ascii="宋体" w:hAnsi="宋体" w:hint="eastAsia"/>
          <w:shd w:val="clear" w:color="auto" w:fill="D9D9D9" w:themeFill="background1" w:themeFillShade="D9"/>
        </w:rPr>
        <w:t>10.200.254.11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="00241F8A" w:rsidRPr="00B37303">
        <w:rPr>
          <w:rFonts w:ascii="宋体" w:hAnsi="宋体" w:hint="eastAsia"/>
          <w:shd w:val="clear" w:color="auto" w:fill="D9D9D9" w:themeFill="background1" w:themeFillShade="D9"/>
        </w:rPr>
        <w:t>10.</w:t>
      </w:r>
      <w:r w:rsidR="009B01AE">
        <w:rPr>
          <w:rFonts w:ascii="宋体" w:hAnsi="宋体" w:hint="eastAsia"/>
          <w:shd w:val="clear" w:color="auto" w:fill="D9D9D9" w:themeFill="background1" w:themeFillShade="D9"/>
        </w:rPr>
        <w:t>200</w:t>
      </w:r>
      <w:r w:rsidR="00241F8A" w:rsidRPr="00B37303">
        <w:rPr>
          <w:rFonts w:ascii="宋体" w:hAnsi="宋体" w:hint="eastAsia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54</w:t>
      </w:r>
      <w:r w:rsidR="00241F8A"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12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D640CF" w:rsidRPr="00700A52" w:rsidRDefault="00D640CF" w:rsidP="003C2FE9">
      <w:pPr>
        <w:ind w:left="360" w:firstLine="420"/>
        <w:rPr>
          <w:rFonts w:ascii="宋体" w:hAnsi="宋体"/>
        </w:rPr>
      </w:pPr>
    </w:p>
    <w:p w:rsidR="00545BB4" w:rsidRDefault="00117AE1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考试报名</w:t>
      </w:r>
      <w:r w:rsidR="00B37303">
        <w:rPr>
          <w:rFonts w:ascii="宋体" w:hAnsi="宋体" w:hint="eastAsia"/>
        </w:rPr>
        <w:t>系统</w:t>
      </w:r>
    </w:p>
    <w:p w:rsidR="002D085D" w:rsidRDefault="002D085D" w:rsidP="00EF5677">
      <w:pPr>
        <w:rPr>
          <w:rFonts w:ascii="宋体" w:hAnsi="宋体"/>
        </w:rPr>
      </w:pPr>
    </w:p>
    <w:p w:rsidR="00EF5677" w:rsidRDefault="00EF5677" w:rsidP="00EF5677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EF5677">
        <w:rPr>
          <w:rFonts w:ascii="宋体" w:hAnsi="宋体"/>
        </w:rPr>
        <w:t xml:space="preserve"> </w:t>
      </w:r>
      <w:r w:rsidRPr="00B35AE9">
        <w:rPr>
          <w:rFonts w:ascii="宋体" w:hAnsi="宋体"/>
        </w:rPr>
        <w:t>/opt/</w:t>
      </w:r>
      <w:proofErr w:type="spellStart"/>
      <w:r w:rsidRPr="00B35AE9">
        <w:rPr>
          <w:rFonts w:ascii="宋体" w:hAnsi="宋体"/>
        </w:rPr>
        <w:t>sungard</w:t>
      </w:r>
      <w:proofErr w:type="spellEnd"/>
      <w:r w:rsidRPr="00B35AE9">
        <w:rPr>
          <w:rFonts w:ascii="宋体" w:hAnsi="宋体"/>
        </w:rPr>
        <w:t>/</w:t>
      </w:r>
      <w:proofErr w:type="spellStart"/>
      <w:r>
        <w:rPr>
          <w:rFonts w:ascii="宋体" w:hAnsi="宋体" w:hint="eastAsia"/>
        </w:rPr>
        <w:t>webapps</w:t>
      </w:r>
      <w:proofErr w:type="spellEnd"/>
      <w:r>
        <w:rPr>
          <w:rFonts w:ascii="宋体" w:hAnsi="宋体" w:hint="eastAsia"/>
        </w:rPr>
        <w:t>/</w:t>
      </w:r>
      <w:r>
        <w:rPr>
          <w:rFonts w:ascii="宋体" w:hAnsi="宋体"/>
        </w:rPr>
        <w:t>booming</w:t>
      </w:r>
      <w:r>
        <w:rPr>
          <w:rFonts w:ascii="宋体" w:hAnsi="宋体" w:hint="eastAsia"/>
        </w:rPr>
        <w:t>/WEB-INF/conf/</w:t>
      </w:r>
      <w:proofErr w:type="spellStart"/>
      <w:r>
        <w:rPr>
          <w:rFonts w:ascii="宋体" w:hAnsi="宋体" w:hint="eastAsia"/>
        </w:rPr>
        <w:t>config.properties</w:t>
      </w:r>
      <w:proofErr w:type="spellEnd"/>
    </w:p>
    <w:p w:rsidR="00EF5677" w:rsidRDefault="00EF5677" w:rsidP="00EF5677">
      <w:pPr>
        <w:rPr>
          <w:rFonts w:ascii="宋体" w:hAnsi="宋体"/>
        </w:rPr>
      </w:pPr>
    </w:p>
    <w:p w:rsidR="00EF5677" w:rsidRPr="00EF5677" w:rsidRDefault="00EF5677" w:rsidP="00EF5677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r w:rsidRPr="00EF5677">
        <w:rPr>
          <w:rFonts w:ascii="宋体" w:hAnsi="宋体"/>
          <w:shd w:val="clear" w:color="auto" w:fill="D9D9D9" w:themeFill="background1" w:themeFillShade="D9"/>
        </w:rPr>
        <w:t>hibernate.connection.username</w:t>
      </w:r>
      <w:proofErr w:type="spellEnd"/>
      <w:r w:rsidRPr="00EF5677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EF5677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</w:p>
    <w:p w:rsidR="00EF5677" w:rsidRPr="00EF5677" w:rsidRDefault="00EF5677" w:rsidP="00EF5677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EF5677">
        <w:rPr>
          <w:rFonts w:ascii="宋体" w:hAnsi="宋体"/>
          <w:shd w:val="clear" w:color="auto" w:fill="D9D9D9" w:themeFill="background1" w:themeFillShade="D9"/>
        </w:rPr>
        <w:t>hibernate.connection.password</w:t>
      </w:r>
      <w:proofErr w:type="spellEnd"/>
      <w:proofErr w:type="gramEnd"/>
      <w:r w:rsidRPr="00EF5677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EF5677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</w:p>
    <w:p w:rsidR="00EF5677" w:rsidRPr="00EF5677" w:rsidRDefault="00EF5677" w:rsidP="00EF5677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r w:rsidRPr="00EF5677">
        <w:rPr>
          <w:rFonts w:ascii="宋体" w:hAnsi="宋体"/>
          <w:shd w:val="clear" w:color="auto" w:fill="D9D9D9" w:themeFill="background1" w:themeFillShade="D9"/>
        </w:rPr>
        <w:t>hibernate.connection.url</w:t>
      </w:r>
      <w:proofErr w:type="spellEnd"/>
      <w:r w:rsidRPr="00EF5677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EF5677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EF5677">
        <w:rPr>
          <w:rFonts w:ascii="宋体" w:hAnsi="宋体"/>
          <w:shd w:val="clear" w:color="auto" w:fill="D9D9D9" w:themeFill="background1" w:themeFillShade="D9"/>
        </w:rPr>
        <w:t xml:space="preserve">:@(DESCRIPTION =(ADDRESS = (PROTOCOL = TCP)(HOST = 10.200.254.11)(PORT = 1521))(ADDRESS = (PROTOCOL = TCP)(HOST = 10.200.254.12)(PORT = 1521))                            (LOAD_BALANCE = yes)                            (CONNECT_DATA =                              (SERVER = DEDICATED)                              (SERVICE_NAME = </w:t>
      </w:r>
      <w:proofErr w:type="spellStart"/>
      <w:r w:rsidRPr="00EF5677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EF5677">
        <w:rPr>
          <w:rFonts w:ascii="宋体" w:hAnsi="宋体"/>
          <w:shd w:val="clear" w:color="auto" w:fill="D9D9D9" w:themeFill="background1" w:themeFillShade="D9"/>
        </w:rPr>
        <w:t>)                            )                          )</w:t>
      </w:r>
    </w:p>
    <w:p w:rsidR="00EF5677" w:rsidRPr="00EF5677" w:rsidRDefault="00EF5677" w:rsidP="00EF5677">
      <w:pPr>
        <w:rPr>
          <w:rFonts w:ascii="宋体" w:hAnsi="宋体"/>
        </w:rPr>
      </w:pPr>
    </w:p>
    <w:p w:rsidR="002D085D" w:rsidRPr="00B35AE9" w:rsidRDefault="00EF5677" w:rsidP="00B35AE9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D085D" w:rsidRPr="00B35AE9">
        <w:rPr>
          <w:rFonts w:ascii="宋体" w:hAnsi="宋体"/>
        </w:rPr>
        <w:t>./opt/sungard/tomcatForWebapps/conf/Catalina/localhost/</w:t>
      </w:r>
      <w:r w:rsidR="00117AE1">
        <w:rPr>
          <w:rFonts w:ascii="宋体" w:hAnsi="宋体" w:hint="eastAsia"/>
        </w:rPr>
        <w:t>5baoming</w:t>
      </w:r>
      <w:r w:rsidR="002D085D" w:rsidRPr="00B35AE9">
        <w:rPr>
          <w:rFonts w:ascii="宋体" w:hAnsi="宋体"/>
        </w:rPr>
        <w:t>.xml</w:t>
      </w:r>
    </w:p>
    <w:p w:rsidR="0024333A" w:rsidRPr="00B852F4" w:rsidRDefault="002D085D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="0024333A"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="0024333A"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="0024333A"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2D085D" w:rsidRPr="00B852F4" w:rsidRDefault="0024333A" w:rsidP="0024333A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lastRenderedPageBreak/>
        <w:t xml:space="preserve">        &lt;/parameter&gt;</w:t>
      </w:r>
    </w:p>
    <w:p w:rsidR="00241F8A" w:rsidRPr="00B852F4" w:rsidRDefault="0024333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</w:t>
      </w:r>
      <w:r w:rsidR="00241F8A" w:rsidRPr="00B852F4">
        <w:rPr>
          <w:rFonts w:ascii="宋体" w:hAnsi="宋体"/>
          <w:shd w:val="clear" w:color="auto" w:fill="D9D9D9" w:themeFill="background1" w:themeFillShade="D9"/>
        </w:rPr>
        <w:t>(DESCRIPTION =</w:t>
      </w:r>
    </w:p>
    <w:p w:rsidR="00117AE1" w:rsidRPr="00B37303" w:rsidRDefault="00117AE1" w:rsidP="00117AE1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>
        <w:rPr>
          <w:rFonts w:ascii="宋体" w:hAnsi="宋体" w:hint="eastAsia"/>
          <w:shd w:val="clear" w:color="auto" w:fill="D9D9D9" w:themeFill="background1" w:themeFillShade="D9"/>
        </w:rPr>
        <w:t>10.200.254.11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117AE1" w:rsidRPr="00B37303" w:rsidRDefault="00117AE1" w:rsidP="00117AE1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37303">
        <w:rPr>
          <w:rFonts w:ascii="宋体" w:hAnsi="宋体" w:hint="eastAsia"/>
          <w:shd w:val="clear" w:color="auto" w:fill="D9D9D9" w:themeFill="background1" w:themeFillShade="D9"/>
        </w:rPr>
        <w:t>10.</w:t>
      </w:r>
      <w:r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37303">
        <w:rPr>
          <w:rFonts w:ascii="宋体" w:hAnsi="宋体" w:hint="eastAsia"/>
          <w:shd w:val="clear" w:color="auto" w:fill="D9D9D9" w:themeFill="background1" w:themeFillShade="D9"/>
        </w:rPr>
        <w:t>.</w:t>
      </w:r>
      <w:r>
        <w:rPr>
          <w:rFonts w:ascii="宋体" w:hAnsi="宋体" w:hint="eastAsia"/>
          <w:shd w:val="clear" w:color="auto" w:fill="D9D9D9" w:themeFill="background1" w:themeFillShade="D9"/>
        </w:rPr>
        <w:t>254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>
        <w:rPr>
          <w:rFonts w:ascii="宋体" w:hAnsi="宋体" w:hint="eastAsia"/>
          <w:shd w:val="clear" w:color="auto" w:fill="D9D9D9" w:themeFill="background1" w:themeFillShade="D9"/>
        </w:rPr>
        <w:t>12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24333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)</w:t>
      </w:r>
      <w:r w:rsidR="0024333A" w:rsidRPr="00B852F4">
        <w:rPr>
          <w:rFonts w:ascii="宋体" w:hAnsi="宋体"/>
          <w:shd w:val="clear" w:color="auto" w:fill="D9D9D9" w:themeFill="background1" w:themeFillShade="D9"/>
        </w:rPr>
        <w:t>"</w:t>
      </w:r>
    </w:p>
    <w:p w:rsidR="00B37303" w:rsidRDefault="00B37303" w:rsidP="00241F8A">
      <w:pPr>
        <w:ind w:left="360" w:firstLine="420"/>
        <w:rPr>
          <w:rFonts w:ascii="宋体" w:hAnsi="宋体"/>
        </w:rPr>
      </w:pPr>
    </w:p>
    <w:p w:rsidR="00B37303" w:rsidRDefault="00B37303" w:rsidP="00B37303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多媒体自助服务系统</w:t>
      </w: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1./opt/sungard/webapps/smartcardweb/WEB-INF/classes/ksconfig.properties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webserverip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1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0.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254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5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webserverport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8080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drtpip1=1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0.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254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3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mainfunction1=6000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drtpip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=1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0.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54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117AE1">
        <w:rPr>
          <w:rFonts w:ascii="宋体" w:hAnsi="宋体" w:hint="eastAsia"/>
          <w:shd w:val="clear" w:color="auto" w:fill="D9D9D9" w:themeFill="background1" w:themeFillShade="D9"/>
        </w:rPr>
        <w:t>4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mainfunction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=6000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cpackfile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=/opt/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sungard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/cpack.dat</w:t>
      </w:r>
    </w:p>
    <w:p w:rsidR="00B37303" w:rsidRDefault="00B37303" w:rsidP="00B37303">
      <w:pPr>
        <w:pStyle w:val="ac"/>
        <w:ind w:left="840" w:firstLineChars="0" w:firstLine="0"/>
        <w:rPr>
          <w:rFonts w:ascii="宋体" w:hAnsi="宋体"/>
        </w:rPr>
      </w:pP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2./opt/sungard/tomcatForWebapps/conf/Catalina/localhost/2smartcardweb.xml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B37303" w:rsidRPr="00B852F4" w:rsidRDefault="00B37303" w:rsidP="00B37303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 (DESCRIPTION =</w:t>
      </w:r>
    </w:p>
    <w:p w:rsidR="00117AE1" w:rsidRPr="00B37303" w:rsidRDefault="00117AE1" w:rsidP="00117AE1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>
        <w:rPr>
          <w:rFonts w:ascii="宋体" w:hAnsi="宋体" w:hint="eastAsia"/>
          <w:shd w:val="clear" w:color="auto" w:fill="D9D9D9" w:themeFill="background1" w:themeFillShade="D9"/>
        </w:rPr>
        <w:t>10.200.254.11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117AE1" w:rsidRPr="00B37303" w:rsidRDefault="00117AE1" w:rsidP="00117AE1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37303">
        <w:rPr>
          <w:rFonts w:ascii="宋体" w:hAnsi="宋体" w:hint="eastAsia"/>
          <w:shd w:val="clear" w:color="auto" w:fill="D9D9D9" w:themeFill="background1" w:themeFillShade="D9"/>
        </w:rPr>
        <w:t>10.</w:t>
      </w:r>
      <w:r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37303">
        <w:rPr>
          <w:rFonts w:ascii="宋体" w:hAnsi="宋体" w:hint="eastAsia"/>
          <w:shd w:val="clear" w:color="auto" w:fill="D9D9D9" w:themeFill="background1" w:themeFillShade="D9"/>
        </w:rPr>
        <w:t>.</w:t>
      </w:r>
      <w:r>
        <w:rPr>
          <w:rFonts w:ascii="宋体" w:hAnsi="宋体" w:hint="eastAsia"/>
          <w:shd w:val="clear" w:color="auto" w:fill="D9D9D9" w:themeFill="background1" w:themeFillShade="D9"/>
        </w:rPr>
        <w:t>254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>
        <w:rPr>
          <w:rFonts w:ascii="宋体" w:hAnsi="宋体" w:hint="eastAsia"/>
          <w:shd w:val="clear" w:color="auto" w:fill="D9D9D9" w:themeFill="background1" w:themeFillShade="D9"/>
        </w:rPr>
        <w:t>12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lastRenderedPageBreak/>
        <w:t xml:space="preserve">                          )"</w:t>
      </w:r>
    </w:p>
    <w:p w:rsidR="00B37303" w:rsidRDefault="00B37303" w:rsidP="00241F8A">
      <w:pPr>
        <w:ind w:left="360" w:firstLine="420"/>
        <w:rPr>
          <w:rFonts w:ascii="宋体" w:hAnsi="宋体"/>
        </w:rPr>
      </w:pPr>
    </w:p>
    <w:p w:rsidR="00B37303" w:rsidRPr="0024333A" w:rsidRDefault="00B37303" w:rsidP="00241F8A">
      <w:pPr>
        <w:ind w:left="360" w:firstLine="42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proofErr w:type="spellStart"/>
      <w:r w:rsidRPr="00545BB4">
        <w:rPr>
          <w:rFonts w:ascii="宋体" w:hAnsi="宋体" w:hint="eastAsia"/>
        </w:rPr>
        <w:t>monitorsys</w:t>
      </w:r>
      <w:proofErr w:type="spellEnd"/>
      <w:r w:rsidRPr="00545BB4">
        <w:rPr>
          <w:rFonts w:ascii="宋体" w:hAnsi="宋体" w:hint="eastAsia"/>
        </w:rPr>
        <w:t>配置</w:t>
      </w:r>
    </w:p>
    <w:p w:rsidR="00FB05F3" w:rsidRPr="00075DEF" w:rsidRDefault="00C3337B" w:rsidP="00075DEF">
      <w:pPr>
        <w:rPr>
          <w:rFonts w:ascii="宋体" w:hAnsi="宋体"/>
        </w:rPr>
      </w:pPr>
      <w:r w:rsidRPr="00075DEF">
        <w:rPr>
          <w:rFonts w:ascii="宋体" w:hAnsi="宋体"/>
        </w:rPr>
        <w:t>1./opt/sungard/tomcatForWebapps/conf/Catalina/localhost/4monitorsys.xml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C3337B" w:rsidRPr="00B852F4" w:rsidRDefault="00C3337B" w:rsidP="00C3337B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41F8A" w:rsidRPr="00B852F4" w:rsidRDefault="00C3337B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</w:t>
      </w:r>
      <w:r w:rsidR="00241F8A" w:rsidRPr="00B852F4">
        <w:rPr>
          <w:rFonts w:ascii="宋体" w:hAnsi="宋体"/>
          <w:shd w:val="clear" w:color="auto" w:fill="D9D9D9" w:themeFill="background1" w:themeFillShade="D9"/>
        </w:rPr>
        <w:t>(DESCRIPTION =</w:t>
      </w:r>
    </w:p>
    <w:p w:rsidR="00117AE1" w:rsidRPr="00B37303" w:rsidRDefault="00117AE1" w:rsidP="00117AE1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>
        <w:rPr>
          <w:rFonts w:ascii="宋体" w:hAnsi="宋体" w:hint="eastAsia"/>
          <w:shd w:val="clear" w:color="auto" w:fill="D9D9D9" w:themeFill="background1" w:themeFillShade="D9"/>
        </w:rPr>
        <w:t>10.200.254.11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117AE1" w:rsidRPr="00B37303" w:rsidRDefault="00117AE1" w:rsidP="00117AE1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37303">
        <w:rPr>
          <w:rFonts w:ascii="宋体" w:hAnsi="宋体" w:hint="eastAsia"/>
          <w:shd w:val="clear" w:color="auto" w:fill="D9D9D9" w:themeFill="background1" w:themeFillShade="D9"/>
        </w:rPr>
        <w:t>10.</w:t>
      </w:r>
      <w:r>
        <w:rPr>
          <w:rFonts w:ascii="宋体" w:hAnsi="宋体" w:hint="eastAsia"/>
          <w:shd w:val="clear" w:color="auto" w:fill="D9D9D9" w:themeFill="background1" w:themeFillShade="D9"/>
        </w:rPr>
        <w:t>200</w:t>
      </w:r>
      <w:r w:rsidRPr="00B37303">
        <w:rPr>
          <w:rFonts w:ascii="宋体" w:hAnsi="宋体" w:hint="eastAsia"/>
          <w:shd w:val="clear" w:color="auto" w:fill="D9D9D9" w:themeFill="background1" w:themeFillShade="D9"/>
        </w:rPr>
        <w:t>.</w:t>
      </w:r>
      <w:r>
        <w:rPr>
          <w:rFonts w:ascii="宋体" w:hAnsi="宋体" w:hint="eastAsia"/>
          <w:shd w:val="clear" w:color="auto" w:fill="D9D9D9" w:themeFill="background1" w:themeFillShade="D9"/>
        </w:rPr>
        <w:t>254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>
        <w:rPr>
          <w:rFonts w:ascii="宋体" w:hAnsi="宋体" w:hint="eastAsia"/>
          <w:shd w:val="clear" w:color="auto" w:fill="D9D9D9" w:themeFill="background1" w:themeFillShade="D9"/>
        </w:rPr>
        <w:t>12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C3337B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)</w:t>
      </w:r>
      <w:r w:rsidR="00C3337B" w:rsidRPr="00B852F4">
        <w:rPr>
          <w:rFonts w:ascii="宋体" w:hAnsi="宋体"/>
          <w:shd w:val="clear" w:color="auto" w:fill="D9D9D9" w:themeFill="background1" w:themeFillShade="D9"/>
        </w:rPr>
        <w:t>"</w:t>
      </w:r>
    </w:p>
    <w:p w:rsidR="00C2454A" w:rsidRDefault="00C2454A" w:rsidP="00C3337B">
      <w:pPr>
        <w:pStyle w:val="ac"/>
        <w:ind w:left="780" w:firstLineChars="0" w:firstLine="0"/>
        <w:rPr>
          <w:rFonts w:ascii="宋体" w:hAnsi="宋体"/>
        </w:rPr>
      </w:pPr>
    </w:p>
    <w:p w:rsidR="009F713C" w:rsidRDefault="009F713C" w:rsidP="009F713C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数据备份</w:t>
      </w:r>
    </w:p>
    <w:p w:rsidR="00117AE1" w:rsidRDefault="00117AE1" w:rsidP="0086493A">
      <w:r>
        <w:rPr>
          <w:rFonts w:hint="eastAsia"/>
        </w:rPr>
        <w:t>自动备份放于</w:t>
      </w:r>
      <w:r>
        <w:rPr>
          <w:rFonts w:hint="eastAsia"/>
        </w:rPr>
        <w:t>10.200.254.2</w:t>
      </w:r>
      <w:r>
        <w:rPr>
          <w:rFonts w:hint="eastAsia"/>
        </w:rPr>
        <w:t>，目录名为</w:t>
      </w:r>
      <w:r>
        <w:rPr>
          <w:rFonts w:hint="eastAsia"/>
        </w:rPr>
        <w:t>/opt/oracle/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，文件名为</w:t>
      </w:r>
      <w:r>
        <w:rPr>
          <w:rFonts w:hint="eastAsia"/>
        </w:rPr>
        <w:t>yktbackup.</w:t>
      </w:r>
      <w:proofErr w:type="gramStart"/>
      <w:r>
        <w:rPr>
          <w:rFonts w:hint="eastAsia"/>
        </w:rPr>
        <w:t>sh</w:t>
      </w:r>
      <w:proofErr w:type="gramEnd"/>
    </w:p>
    <w:p w:rsidR="00117AE1" w:rsidRDefault="00117AE1" w:rsidP="0086493A"/>
    <w:p w:rsidR="00117AE1" w:rsidRDefault="00117AE1" w:rsidP="0086493A">
      <w:r>
        <w:rPr>
          <w:rFonts w:hint="eastAsia"/>
        </w:rPr>
        <w:t>该脚本会自动进行</w:t>
      </w:r>
      <w:r>
        <w:rPr>
          <w:rFonts w:hint="eastAsia"/>
        </w:rPr>
        <w:t>exp</w:t>
      </w:r>
      <w:r>
        <w:rPr>
          <w:rFonts w:hint="eastAsia"/>
        </w:rPr>
        <w:t>备份，备份目标路径为：</w:t>
      </w:r>
      <w:r>
        <w:rPr>
          <w:rFonts w:hint="eastAsia"/>
        </w:rPr>
        <w:t>/opt/oracle/</w:t>
      </w:r>
      <w:proofErr w:type="spellStart"/>
      <w:r>
        <w:rPr>
          <w:rFonts w:hint="eastAsia"/>
        </w:rPr>
        <w:t>dbbak</w:t>
      </w:r>
      <w:proofErr w:type="spellEnd"/>
      <w:r>
        <w:rPr>
          <w:rFonts w:hint="eastAsia"/>
        </w:rPr>
        <w:t>，备份后的文件名为：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yktdb</w:t>
      </w:r>
      <w:proofErr w:type="spellEnd"/>
      <w:r>
        <w:rPr>
          <w:rFonts w:hint="eastAsia"/>
        </w:rPr>
        <w:t>年月日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dmp</w:t>
      </w:r>
      <w:proofErr w:type="spellEnd"/>
      <w:proofErr w:type="gramEnd"/>
    </w:p>
    <w:p w:rsidR="00117AE1" w:rsidRDefault="00117AE1" w:rsidP="0086493A"/>
    <w:p w:rsidR="00117AE1" w:rsidRDefault="00117AE1" w:rsidP="0086493A">
      <w:r>
        <w:rPr>
          <w:rFonts w:hint="eastAsia"/>
        </w:rPr>
        <w:t>备份周期为每天一个，执行任务的时间为每天</w:t>
      </w:r>
      <w:r>
        <w:rPr>
          <w:rFonts w:hint="eastAsia"/>
        </w:rPr>
        <w:t>05:00</w:t>
      </w:r>
      <w:r>
        <w:rPr>
          <w:rFonts w:hint="eastAsia"/>
        </w:rPr>
        <w:t>开始。</w:t>
      </w:r>
    </w:p>
    <w:p w:rsidR="00177A2D" w:rsidRPr="00117AE1" w:rsidRDefault="00177A2D" w:rsidP="0086493A"/>
    <w:p w:rsidR="00CE79B0" w:rsidRDefault="00117AE1" w:rsidP="0086493A">
      <w:r>
        <w:rPr>
          <w:rFonts w:hint="eastAsia"/>
        </w:rPr>
        <w:t>历史备份文件只保留</w:t>
      </w:r>
      <w:r>
        <w:rPr>
          <w:rFonts w:hint="eastAsia"/>
        </w:rPr>
        <w:t>5</w:t>
      </w:r>
      <w:r>
        <w:rPr>
          <w:rFonts w:hint="eastAsia"/>
        </w:rPr>
        <w:t>天，超过</w:t>
      </w:r>
      <w:r>
        <w:rPr>
          <w:rFonts w:hint="eastAsia"/>
        </w:rPr>
        <w:t>5</w:t>
      </w:r>
      <w:r>
        <w:rPr>
          <w:rFonts w:hint="eastAsia"/>
        </w:rPr>
        <w:t>的数据会自动删除。</w:t>
      </w:r>
    </w:p>
    <w:p w:rsidR="00CE79B0" w:rsidRPr="00177A2D" w:rsidRDefault="00CE79B0" w:rsidP="0086493A"/>
    <w:sectPr w:rsidR="00CE79B0" w:rsidRPr="00177A2D" w:rsidSect="001D017A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4BE" w:rsidRDefault="006764BE">
      <w:r>
        <w:separator/>
      </w:r>
    </w:p>
  </w:endnote>
  <w:endnote w:type="continuationSeparator" w:id="0">
    <w:p w:rsidR="006764BE" w:rsidRDefault="00676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403" w:rsidRDefault="007D0403">
    <w:pPr>
      <w:pStyle w:val="a5"/>
      <w:jc w:val="center"/>
      <w:rPr>
        <w:sz w:val="15"/>
      </w:rPr>
    </w:pPr>
  </w:p>
  <w:p w:rsidR="007D0403" w:rsidRDefault="007D0403">
    <w:pPr>
      <w:pStyle w:val="a5"/>
      <w:jc w:val="center"/>
      <w:rPr>
        <w:sz w:val="15"/>
      </w:rPr>
    </w:pPr>
    <w:r>
      <w:rPr>
        <w:sz w:val="15"/>
      </w:rPr>
      <w:t>Welcome to visit our World Wide Web</w:t>
    </w:r>
  </w:p>
  <w:p w:rsidR="007D0403" w:rsidRDefault="007D0403">
    <w:pPr>
      <w:pStyle w:val="a5"/>
      <w:jc w:val="center"/>
      <w:rPr>
        <w:sz w:val="15"/>
      </w:rPr>
    </w:pPr>
    <w:r>
      <w:rPr>
        <w:sz w:val="15"/>
      </w:rPr>
      <w:t>http:/</w:t>
    </w:r>
    <w:r>
      <w:rPr>
        <w:rFonts w:hint="eastAsia"/>
        <w:sz w:val="15"/>
      </w:rPr>
      <w:t>/www.ekingstar.com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4BE" w:rsidRDefault="006764BE">
      <w:r>
        <w:separator/>
      </w:r>
    </w:p>
  </w:footnote>
  <w:footnote w:type="continuationSeparator" w:id="0">
    <w:p w:rsidR="006764BE" w:rsidRDefault="006764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403" w:rsidRDefault="007D0403">
    <w:pPr>
      <w:pStyle w:val="a4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eastAsia="黑体" w:hint="eastAsia"/>
        <w:b/>
        <w:sz w:val="24"/>
      </w:rPr>
      <w:t>校园</w:t>
    </w:r>
    <w:proofErr w:type="gramStart"/>
    <w:r>
      <w:rPr>
        <w:rFonts w:eastAsia="黑体" w:hint="eastAsia"/>
        <w:b/>
        <w:sz w:val="24"/>
      </w:rPr>
      <w:t>一</w:t>
    </w:r>
    <w:proofErr w:type="gramEnd"/>
    <w:r>
      <w:rPr>
        <w:rFonts w:eastAsia="黑体" w:hint="eastAsia"/>
        <w:b/>
        <w:sz w:val="24"/>
      </w:rPr>
      <w:t>卡通安装报告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8AB"/>
    <w:multiLevelType w:val="hybridMultilevel"/>
    <w:tmpl w:val="5608ECC8"/>
    <w:lvl w:ilvl="0" w:tplc="F6E8A52E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07B43"/>
    <w:multiLevelType w:val="hybridMultilevel"/>
    <w:tmpl w:val="67409F14"/>
    <w:lvl w:ilvl="0" w:tplc="E1A063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35627"/>
    <w:multiLevelType w:val="hybridMultilevel"/>
    <w:tmpl w:val="07A23018"/>
    <w:lvl w:ilvl="0" w:tplc="68922ECE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74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C646C40"/>
    <w:multiLevelType w:val="hybridMultilevel"/>
    <w:tmpl w:val="50949378"/>
    <w:lvl w:ilvl="0" w:tplc="DD1E6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94E5A"/>
    <w:multiLevelType w:val="hybridMultilevel"/>
    <w:tmpl w:val="B47A4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5327BA"/>
    <w:multiLevelType w:val="hybridMultilevel"/>
    <w:tmpl w:val="A72CE9E2"/>
    <w:lvl w:ilvl="0" w:tplc="DB644D1C">
      <w:start w:val="4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2E0EBD"/>
    <w:multiLevelType w:val="hybridMultilevel"/>
    <w:tmpl w:val="A21EDD4C"/>
    <w:lvl w:ilvl="0" w:tplc="2FEA7706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D1C72"/>
    <w:multiLevelType w:val="hybridMultilevel"/>
    <w:tmpl w:val="4D4A99C4"/>
    <w:lvl w:ilvl="0" w:tplc="7C7072D8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4ED7"/>
    <w:multiLevelType w:val="hybridMultilevel"/>
    <w:tmpl w:val="33E8CD34"/>
    <w:lvl w:ilvl="0" w:tplc="DE4C9D68">
      <w:start w:val="1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745BB9"/>
    <w:multiLevelType w:val="hybridMultilevel"/>
    <w:tmpl w:val="B9EC137A"/>
    <w:lvl w:ilvl="0" w:tplc="A2F88D64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9A6F5B"/>
    <w:multiLevelType w:val="hybridMultilevel"/>
    <w:tmpl w:val="CD1A079A"/>
    <w:lvl w:ilvl="0" w:tplc="8EF61C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33BF0"/>
    <w:multiLevelType w:val="hybridMultilevel"/>
    <w:tmpl w:val="38765F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A9669D"/>
    <w:multiLevelType w:val="multilevel"/>
    <w:tmpl w:val="C3E6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77677262"/>
    <w:multiLevelType w:val="hybridMultilevel"/>
    <w:tmpl w:val="B47A4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955222"/>
    <w:multiLevelType w:val="hybridMultilevel"/>
    <w:tmpl w:val="B3DA2FBE"/>
    <w:lvl w:ilvl="0" w:tplc="A1060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401F71"/>
    <w:multiLevelType w:val="hybridMultilevel"/>
    <w:tmpl w:val="ECB4579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12"/>
  </w:num>
  <w:num w:numId="10">
    <w:abstractNumId w:val="6"/>
  </w:num>
  <w:num w:numId="11">
    <w:abstractNumId w:val="11"/>
  </w:num>
  <w:num w:numId="12">
    <w:abstractNumId w:val="2"/>
  </w:num>
  <w:num w:numId="13">
    <w:abstractNumId w:val="14"/>
  </w:num>
  <w:num w:numId="14">
    <w:abstractNumId w:val="5"/>
  </w:num>
  <w:num w:numId="15">
    <w:abstractNumId w:val="15"/>
  </w:num>
  <w:num w:numId="16">
    <w:abstractNumId w:val="16"/>
  </w:num>
  <w:num w:numId="1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17"/>
    <w:rsid w:val="000020F0"/>
    <w:rsid w:val="000033F8"/>
    <w:rsid w:val="0000368E"/>
    <w:rsid w:val="000039C0"/>
    <w:rsid w:val="00004637"/>
    <w:rsid w:val="0001347D"/>
    <w:rsid w:val="00021F11"/>
    <w:rsid w:val="000272EF"/>
    <w:rsid w:val="00036854"/>
    <w:rsid w:val="00052B22"/>
    <w:rsid w:val="00055C8B"/>
    <w:rsid w:val="00055CE0"/>
    <w:rsid w:val="00057F09"/>
    <w:rsid w:val="000608D8"/>
    <w:rsid w:val="00075DEF"/>
    <w:rsid w:val="000765D1"/>
    <w:rsid w:val="00076D8B"/>
    <w:rsid w:val="0008653E"/>
    <w:rsid w:val="00092664"/>
    <w:rsid w:val="00097394"/>
    <w:rsid w:val="000A568E"/>
    <w:rsid w:val="000A5871"/>
    <w:rsid w:val="000A5F84"/>
    <w:rsid w:val="000D7545"/>
    <w:rsid w:val="000E547D"/>
    <w:rsid w:val="000E6F83"/>
    <w:rsid w:val="0010066F"/>
    <w:rsid w:val="00102016"/>
    <w:rsid w:val="00102EA0"/>
    <w:rsid w:val="00115AE4"/>
    <w:rsid w:val="00117AE1"/>
    <w:rsid w:val="00126C69"/>
    <w:rsid w:val="00134695"/>
    <w:rsid w:val="00137C1D"/>
    <w:rsid w:val="001569B6"/>
    <w:rsid w:val="00157E80"/>
    <w:rsid w:val="00162090"/>
    <w:rsid w:val="001742A2"/>
    <w:rsid w:val="00174351"/>
    <w:rsid w:val="00177A2D"/>
    <w:rsid w:val="00184E51"/>
    <w:rsid w:val="00187417"/>
    <w:rsid w:val="00190D3E"/>
    <w:rsid w:val="00192BA9"/>
    <w:rsid w:val="001932AF"/>
    <w:rsid w:val="001A1F6E"/>
    <w:rsid w:val="001A24BE"/>
    <w:rsid w:val="001B1248"/>
    <w:rsid w:val="001C2482"/>
    <w:rsid w:val="001D017A"/>
    <w:rsid w:val="001E0F7F"/>
    <w:rsid w:val="001E469C"/>
    <w:rsid w:val="001F2123"/>
    <w:rsid w:val="001F33A4"/>
    <w:rsid w:val="001F3C60"/>
    <w:rsid w:val="001F4948"/>
    <w:rsid w:val="00201925"/>
    <w:rsid w:val="002044D1"/>
    <w:rsid w:val="00221675"/>
    <w:rsid w:val="0023126A"/>
    <w:rsid w:val="00233BFC"/>
    <w:rsid w:val="00236068"/>
    <w:rsid w:val="00241F8A"/>
    <w:rsid w:val="00242402"/>
    <w:rsid w:val="0024333A"/>
    <w:rsid w:val="002436A9"/>
    <w:rsid w:val="00244A77"/>
    <w:rsid w:val="00265333"/>
    <w:rsid w:val="0027131D"/>
    <w:rsid w:val="0028635A"/>
    <w:rsid w:val="00290B7B"/>
    <w:rsid w:val="00292D4A"/>
    <w:rsid w:val="002963F7"/>
    <w:rsid w:val="002A0E86"/>
    <w:rsid w:val="002B10E5"/>
    <w:rsid w:val="002B7F49"/>
    <w:rsid w:val="002C0B84"/>
    <w:rsid w:val="002C60BE"/>
    <w:rsid w:val="002D085D"/>
    <w:rsid w:val="002E201A"/>
    <w:rsid w:val="002E205B"/>
    <w:rsid w:val="002E239C"/>
    <w:rsid w:val="003019CC"/>
    <w:rsid w:val="003044A6"/>
    <w:rsid w:val="003053A8"/>
    <w:rsid w:val="003053D9"/>
    <w:rsid w:val="00317F65"/>
    <w:rsid w:val="00326214"/>
    <w:rsid w:val="0033110A"/>
    <w:rsid w:val="0033223B"/>
    <w:rsid w:val="00333D28"/>
    <w:rsid w:val="00335849"/>
    <w:rsid w:val="003420A6"/>
    <w:rsid w:val="003452D3"/>
    <w:rsid w:val="00350511"/>
    <w:rsid w:val="00357FEB"/>
    <w:rsid w:val="003679BD"/>
    <w:rsid w:val="003711FE"/>
    <w:rsid w:val="0038260C"/>
    <w:rsid w:val="003A226B"/>
    <w:rsid w:val="003B12BA"/>
    <w:rsid w:val="003C25EB"/>
    <w:rsid w:val="003C2FE9"/>
    <w:rsid w:val="003C554B"/>
    <w:rsid w:val="003D0409"/>
    <w:rsid w:val="003D1E64"/>
    <w:rsid w:val="003D6026"/>
    <w:rsid w:val="003E7D97"/>
    <w:rsid w:val="004037F8"/>
    <w:rsid w:val="00405AB0"/>
    <w:rsid w:val="004155F9"/>
    <w:rsid w:val="00416EA0"/>
    <w:rsid w:val="00427766"/>
    <w:rsid w:val="004335A1"/>
    <w:rsid w:val="00434D5A"/>
    <w:rsid w:val="0043560C"/>
    <w:rsid w:val="00441767"/>
    <w:rsid w:val="004446A6"/>
    <w:rsid w:val="004513F7"/>
    <w:rsid w:val="00465A0C"/>
    <w:rsid w:val="00472C06"/>
    <w:rsid w:val="004736FB"/>
    <w:rsid w:val="00475F17"/>
    <w:rsid w:val="00481ECD"/>
    <w:rsid w:val="004850FF"/>
    <w:rsid w:val="00485B27"/>
    <w:rsid w:val="00487ED6"/>
    <w:rsid w:val="00495503"/>
    <w:rsid w:val="004B4B09"/>
    <w:rsid w:val="004B5889"/>
    <w:rsid w:val="004C2F9A"/>
    <w:rsid w:val="004D3A67"/>
    <w:rsid w:val="004D5E44"/>
    <w:rsid w:val="004D7ADC"/>
    <w:rsid w:val="004E7253"/>
    <w:rsid w:val="004F0120"/>
    <w:rsid w:val="004F1B42"/>
    <w:rsid w:val="004F2245"/>
    <w:rsid w:val="004F7F61"/>
    <w:rsid w:val="005004AA"/>
    <w:rsid w:val="005033BC"/>
    <w:rsid w:val="00513BCA"/>
    <w:rsid w:val="005172A9"/>
    <w:rsid w:val="00523FA2"/>
    <w:rsid w:val="00527D74"/>
    <w:rsid w:val="00527E75"/>
    <w:rsid w:val="0053744D"/>
    <w:rsid w:val="00537732"/>
    <w:rsid w:val="00544A84"/>
    <w:rsid w:val="00544C62"/>
    <w:rsid w:val="005456C9"/>
    <w:rsid w:val="00545BB4"/>
    <w:rsid w:val="00547108"/>
    <w:rsid w:val="005576AA"/>
    <w:rsid w:val="0056212E"/>
    <w:rsid w:val="00564538"/>
    <w:rsid w:val="00564BE2"/>
    <w:rsid w:val="00570130"/>
    <w:rsid w:val="00574096"/>
    <w:rsid w:val="00574E63"/>
    <w:rsid w:val="00580BE7"/>
    <w:rsid w:val="00590730"/>
    <w:rsid w:val="00594439"/>
    <w:rsid w:val="005A22B7"/>
    <w:rsid w:val="005A37CA"/>
    <w:rsid w:val="005A451A"/>
    <w:rsid w:val="005B087D"/>
    <w:rsid w:val="005C0E27"/>
    <w:rsid w:val="005C256A"/>
    <w:rsid w:val="005C3C8A"/>
    <w:rsid w:val="005E15E1"/>
    <w:rsid w:val="005E21A5"/>
    <w:rsid w:val="005F48B9"/>
    <w:rsid w:val="00602131"/>
    <w:rsid w:val="0060291A"/>
    <w:rsid w:val="0060604A"/>
    <w:rsid w:val="006061E9"/>
    <w:rsid w:val="006126EA"/>
    <w:rsid w:val="006144C3"/>
    <w:rsid w:val="00621423"/>
    <w:rsid w:val="00626B67"/>
    <w:rsid w:val="00630430"/>
    <w:rsid w:val="00632FC1"/>
    <w:rsid w:val="006340E9"/>
    <w:rsid w:val="00641149"/>
    <w:rsid w:val="00661152"/>
    <w:rsid w:val="00666DB1"/>
    <w:rsid w:val="006677F3"/>
    <w:rsid w:val="006764BE"/>
    <w:rsid w:val="00680D29"/>
    <w:rsid w:val="00680DCE"/>
    <w:rsid w:val="00681076"/>
    <w:rsid w:val="00681AAF"/>
    <w:rsid w:val="00681FD7"/>
    <w:rsid w:val="006866B0"/>
    <w:rsid w:val="006916CA"/>
    <w:rsid w:val="006925B7"/>
    <w:rsid w:val="006942A7"/>
    <w:rsid w:val="006A3161"/>
    <w:rsid w:val="006B0314"/>
    <w:rsid w:val="006B1159"/>
    <w:rsid w:val="006B1521"/>
    <w:rsid w:val="006B7558"/>
    <w:rsid w:val="006C17AF"/>
    <w:rsid w:val="006C5EAC"/>
    <w:rsid w:val="006C783E"/>
    <w:rsid w:val="006D2D91"/>
    <w:rsid w:val="006D681B"/>
    <w:rsid w:val="006E140E"/>
    <w:rsid w:val="006E3D5B"/>
    <w:rsid w:val="006E3FAE"/>
    <w:rsid w:val="006F2C5C"/>
    <w:rsid w:val="006F7AE1"/>
    <w:rsid w:val="00700661"/>
    <w:rsid w:val="00700A52"/>
    <w:rsid w:val="00701340"/>
    <w:rsid w:val="00712C4E"/>
    <w:rsid w:val="00712E66"/>
    <w:rsid w:val="00724997"/>
    <w:rsid w:val="00726569"/>
    <w:rsid w:val="0073154E"/>
    <w:rsid w:val="00732713"/>
    <w:rsid w:val="00740E6F"/>
    <w:rsid w:val="00750CC9"/>
    <w:rsid w:val="00753B76"/>
    <w:rsid w:val="007602A2"/>
    <w:rsid w:val="007718E8"/>
    <w:rsid w:val="00772113"/>
    <w:rsid w:val="00775AF9"/>
    <w:rsid w:val="0077655A"/>
    <w:rsid w:val="00781429"/>
    <w:rsid w:val="007901AF"/>
    <w:rsid w:val="00793B23"/>
    <w:rsid w:val="007A3122"/>
    <w:rsid w:val="007B4D1C"/>
    <w:rsid w:val="007C0D1B"/>
    <w:rsid w:val="007C644B"/>
    <w:rsid w:val="007D0403"/>
    <w:rsid w:val="007D5D8F"/>
    <w:rsid w:val="007E0A74"/>
    <w:rsid w:val="007E47B0"/>
    <w:rsid w:val="007E513A"/>
    <w:rsid w:val="007E601A"/>
    <w:rsid w:val="007E79AA"/>
    <w:rsid w:val="007F246C"/>
    <w:rsid w:val="007F369D"/>
    <w:rsid w:val="007F75E7"/>
    <w:rsid w:val="007F7B69"/>
    <w:rsid w:val="00805521"/>
    <w:rsid w:val="008059D8"/>
    <w:rsid w:val="00806DA7"/>
    <w:rsid w:val="008131C6"/>
    <w:rsid w:val="0081498A"/>
    <w:rsid w:val="008233BE"/>
    <w:rsid w:val="00826861"/>
    <w:rsid w:val="0082746C"/>
    <w:rsid w:val="00833DA2"/>
    <w:rsid w:val="00836E39"/>
    <w:rsid w:val="00846659"/>
    <w:rsid w:val="00852474"/>
    <w:rsid w:val="0086042E"/>
    <w:rsid w:val="00860488"/>
    <w:rsid w:val="0086493A"/>
    <w:rsid w:val="008700D5"/>
    <w:rsid w:val="0087485C"/>
    <w:rsid w:val="00874ADD"/>
    <w:rsid w:val="00875932"/>
    <w:rsid w:val="0088386F"/>
    <w:rsid w:val="00893742"/>
    <w:rsid w:val="008B305F"/>
    <w:rsid w:val="008B35FA"/>
    <w:rsid w:val="008B6797"/>
    <w:rsid w:val="008C3228"/>
    <w:rsid w:val="008C3B6D"/>
    <w:rsid w:val="008D238F"/>
    <w:rsid w:val="008D35DB"/>
    <w:rsid w:val="008D606F"/>
    <w:rsid w:val="008D6716"/>
    <w:rsid w:val="008F0370"/>
    <w:rsid w:val="008F62F8"/>
    <w:rsid w:val="008F6D97"/>
    <w:rsid w:val="00906E98"/>
    <w:rsid w:val="00922FC7"/>
    <w:rsid w:val="009264D6"/>
    <w:rsid w:val="00934849"/>
    <w:rsid w:val="0093601C"/>
    <w:rsid w:val="00937444"/>
    <w:rsid w:val="00941AA7"/>
    <w:rsid w:val="009461F8"/>
    <w:rsid w:val="0095420D"/>
    <w:rsid w:val="00962059"/>
    <w:rsid w:val="00971335"/>
    <w:rsid w:val="00981E2A"/>
    <w:rsid w:val="00984085"/>
    <w:rsid w:val="00996A29"/>
    <w:rsid w:val="009A04E6"/>
    <w:rsid w:val="009A1EE9"/>
    <w:rsid w:val="009B01AE"/>
    <w:rsid w:val="009B4164"/>
    <w:rsid w:val="009B5615"/>
    <w:rsid w:val="009C29E0"/>
    <w:rsid w:val="009C4F9B"/>
    <w:rsid w:val="009C575C"/>
    <w:rsid w:val="009E50E8"/>
    <w:rsid w:val="009F08AE"/>
    <w:rsid w:val="009F2183"/>
    <w:rsid w:val="009F4354"/>
    <w:rsid w:val="009F713C"/>
    <w:rsid w:val="00A011E7"/>
    <w:rsid w:val="00A01B2A"/>
    <w:rsid w:val="00A07E54"/>
    <w:rsid w:val="00A25E65"/>
    <w:rsid w:val="00A3276F"/>
    <w:rsid w:val="00A379D1"/>
    <w:rsid w:val="00A44553"/>
    <w:rsid w:val="00A467BF"/>
    <w:rsid w:val="00A50092"/>
    <w:rsid w:val="00A62453"/>
    <w:rsid w:val="00A63B26"/>
    <w:rsid w:val="00A770EF"/>
    <w:rsid w:val="00A841F5"/>
    <w:rsid w:val="00A85887"/>
    <w:rsid w:val="00A92D74"/>
    <w:rsid w:val="00A95CB6"/>
    <w:rsid w:val="00AA1286"/>
    <w:rsid w:val="00AA3B65"/>
    <w:rsid w:val="00AA4485"/>
    <w:rsid w:val="00AA5A62"/>
    <w:rsid w:val="00AA66E4"/>
    <w:rsid w:val="00AC1C8A"/>
    <w:rsid w:val="00AC625D"/>
    <w:rsid w:val="00AE2374"/>
    <w:rsid w:val="00AE2393"/>
    <w:rsid w:val="00AE4880"/>
    <w:rsid w:val="00AE49D2"/>
    <w:rsid w:val="00AF427F"/>
    <w:rsid w:val="00B0557B"/>
    <w:rsid w:val="00B0677E"/>
    <w:rsid w:val="00B0758F"/>
    <w:rsid w:val="00B1530D"/>
    <w:rsid w:val="00B33247"/>
    <w:rsid w:val="00B35AE9"/>
    <w:rsid w:val="00B37303"/>
    <w:rsid w:val="00B47E66"/>
    <w:rsid w:val="00B55877"/>
    <w:rsid w:val="00B60E55"/>
    <w:rsid w:val="00B6433E"/>
    <w:rsid w:val="00B65F3C"/>
    <w:rsid w:val="00B70442"/>
    <w:rsid w:val="00B70D32"/>
    <w:rsid w:val="00B71954"/>
    <w:rsid w:val="00B82EF6"/>
    <w:rsid w:val="00B852F4"/>
    <w:rsid w:val="00B90D02"/>
    <w:rsid w:val="00BA4834"/>
    <w:rsid w:val="00BB30EB"/>
    <w:rsid w:val="00BC03DF"/>
    <w:rsid w:val="00BC131C"/>
    <w:rsid w:val="00BC1831"/>
    <w:rsid w:val="00BC774C"/>
    <w:rsid w:val="00BD298F"/>
    <w:rsid w:val="00BD3135"/>
    <w:rsid w:val="00BD3CF5"/>
    <w:rsid w:val="00BE32ED"/>
    <w:rsid w:val="00BE542B"/>
    <w:rsid w:val="00BF4AD2"/>
    <w:rsid w:val="00BF5F96"/>
    <w:rsid w:val="00C02803"/>
    <w:rsid w:val="00C04B2B"/>
    <w:rsid w:val="00C071D2"/>
    <w:rsid w:val="00C1479E"/>
    <w:rsid w:val="00C15B05"/>
    <w:rsid w:val="00C224E8"/>
    <w:rsid w:val="00C2454A"/>
    <w:rsid w:val="00C24A3A"/>
    <w:rsid w:val="00C325EB"/>
    <w:rsid w:val="00C3337B"/>
    <w:rsid w:val="00C33446"/>
    <w:rsid w:val="00C44A28"/>
    <w:rsid w:val="00C6192A"/>
    <w:rsid w:val="00C6249D"/>
    <w:rsid w:val="00C63DA1"/>
    <w:rsid w:val="00C77F46"/>
    <w:rsid w:val="00C809A8"/>
    <w:rsid w:val="00C8161E"/>
    <w:rsid w:val="00C91F96"/>
    <w:rsid w:val="00C967D7"/>
    <w:rsid w:val="00CA2CB3"/>
    <w:rsid w:val="00CA50A5"/>
    <w:rsid w:val="00CA5455"/>
    <w:rsid w:val="00CA6494"/>
    <w:rsid w:val="00CB0D08"/>
    <w:rsid w:val="00CB55B8"/>
    <w:rsid w:val="00CB61F8"/>
    <w:rsid w:val="00CB7220"/>
    <w:rsid w:val="00CC1660"/>
    <w:rsid w:val="00CC43B5"/>
    <w:rsid w:val="00CC59EE"/>
    <w:rsid w:val="00CD09E4"/>
    <w:rsid w:val="00CD6B28"/>
    <w:rsid w:val="00CE3B7C"/>
    <w:rsid w:val="00CE60DE"/>
    <w:rsid w:val="00CE79B0"/>
    <w:rsid w:val="00D024DB"/>
    <w:rsid w:val="00D0457B"/>
    <w:rsid w:val="00D21C4E"/>
    <w:rsid w:val="00D24A91"/>
    <w:rsid w:val="00D250E3"/>
    <w:rsid w:val="00D279DA"/>
    <w:rsid w:val="00D30291"/>
    <w:rsid w:val="00D31A0D"/>
    <w:rsid w:val="00D367B0"/>
    <w:rsid w:val="00D36B84"/>
    <w:rsid w:val="00D52F44"/>
    <w:rsid w:val="00D5492A"/>
    <w:rsid w:val="00D55170"/>
    <w:rsid w:val="00D5661A"/>
    <w:rsid w:val="00D5682F"/>
    <w:rsid w:val="00D640CF"/>
    <w:rsid w:val="00D66387"/>
    <w:rsid w:val="00D66A18"/>
    <w:rsid w:val="00D718DE"/>
    <w:rsid w:val="00D75EA7"/>
    <w:rsid w:val="00D8699A"/>
    <w:rsid w:val="00DA2464"/>
    <w:rsid w:val="00DB7793"/>
    <w:rsid w:val="00DC38AE"/>
    <w:rsid w:val="00DC58DD"/>
    <w:rsid w:val="00DC59E3"/>
    <w:rsid w:val="00DD7101"/>
    <w:rsid w:val="00DF4923"/>
    <w:rsid w:val="00E13A7F"/>
    <w:rsid w:val="00E16BA8"/>
    <w:rsid w:val="00E2168E"/>
    <w:rsid w:val="00E2683B"/>
    <w:rsid w:val="00E3543F"/>
    <w:rsid w:val="00E4145D"/>
    <w:rsid w:val="00E420A4"/>
    <w:rsid w:val="00E4297D"/>
    <w:rsid w:val="00E479CC"/>
    <w:rsid w:val="00E5714E"/>
    <w:rsid w:val="00E62040"/>
    <w:rsid w:val="00E75882"/>
    <w:rsid w:val="00E75E62"/>
    <w:rsid w:val="00E8393A"/>
    <w:rsid w:val="00E839FC"/>
    <w:rsid w:val="00E86DC5"/>
    <w:rsid w:val="00EA6296"/>
    <w:rsid w:val="00EB003C"/>
    <w:rsid w:val="00EB224B"/>
    <w:rsid w:val="00EC19B5"/>
    <w:rsid w:val="00EE0918"/>
    <w:rsid w:val="00EF5677"/>
    <w:rsid w:val="00EF672F"/>
    <w:rsid w:val="00EF73EA"/>
    <w:rsid w:val="00F054DB"/>
    <w:rsid w:val="00F25507"/>
    <w:rsid w:val="00F2795E"/>
    <w:rsid w:val="00F329B2"/>
    <w:rsid w:val="00F376F0"/>
    <w:rsid w:val="00F46613"/>
    <w:rsid w:val="00F46FDF"/>
    <w:rsid w:val="00F512E8"/>
    <w:rsid w:val="00F536DB"/>
    <w:rsid w:val="00F5519E"/>
    <w:rsid w:val="00F60190"/>
    <w:rsid w:val="00F655F3"/>
    <w:rsid w:val="00F72983"/>
    <w:rsid w:val="00F72D9F"/>
    <w:rsid w:val="00F81C1B"/>
    <w:rsid w:val="00F836CE"/>
    <w:rsid w:val="00F86BA1"/>
    <w:rsid w:val="00F9070B"/>
    <w:rsid w:val="00FA1C1C"/>
    <w:rsid w:val="00FA2325"/>
    <w:rsid w:val="00FB05F3"/>
    <w:rsid w:val="00FB2238"/>
    <w:rsid w:val="00FC4FF9"/>
    <w:rsid w:val="00FC5286"/>
    <w:rsid w:val="00FD4A7F"/>
    <w:rsid w:val="00FD53F9"/>
    <w:rsid w:val="00FD722C"/>
    <w:rsid w:val="00FE21D9"/>
    <w:rsid w:val="00FE2329"/>
    <w:rsid w:val="00FE3566"/>
    <w:rsid w:val="00FE3801"/>
    <w:rsid w:val="00FE3C33"/>
    <w:rsid w:val="00FE3CF3"/>
    <w:rsid w:val="00FF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  <o:rules v:ext="edit">
        <o:r id="V:Rule17" type="connector" idref="#_x0000_s1038"/>
        <o:r id="V:Rule18" type="connector" idref="#_x0000_s1036"/>
        <o:r id="V:Rule19" type="connector" idref="#_x0000_s1057"/>
        <o:r id="V:Rule20" type="connector" idref="#_x0000_s1067"/>
        <o:r id="V:Rule21" type="connector" idref="#_x0000_s1047"/>
        <o:r id="V:Rule22" type="connector" idref="#_x0000_s1055"/>
        <o:r id="V:Rule23" type="connector" idref="#_x0000_s1040"/>
        <o:r id="V:Rule24" type="connector" idref="#_x0000_s1042"/>
        <o:r id="V:Rule25" type="connector" idref="#_x0000_s1035"/>
        <o:r id="V:Rule26" type="connector" idref="#_x0000_s1046"/>
        <o:r id="V:Rule27" type="connector" idref="#_x0000_s1039"/>
        <o:r id="V:Rule28" type="connector" idref="#_x0000_s1054"/>
        <o:r id="V:Rule29" type="connector" idref="#_x0000_s1037"/>
        <o:r id="V:Rule30" type="connector" idref="#_x0000_s1063"/>
        <o:r id="V:Rule31" type="connector" idref="#_x0000_s1066"/>
        <o:r id="V:Rule3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  <w:style w:type="paragraph" w:styleId="ae">
    <w:name w:val="Document Map"/>
    <w:basedOn w:val="a"/>
    <w:link w:val="Char"/>
    <w:rsid w:val="00712C4E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e"/>
    <w:rsid w:val="00712C4E"/>
    <w:rPr>
      <w:rFonts w:ascii="宋体"/>
      <w:kern w:val="2"/>
      <w:sz w:val="18"/>
      <w:szCs w:val="18"/>
    </w:rPr>
  </w:style>
  <w:style w:type="paragraph" w:styleId="af">
    <w:name w:val="Normal (Web)"/>
    <w:basedOn w:val="a"/>
    <w:uiPriority w:val="99"/>
    <w:unhideWhenUsed/>
    <w:rsid w:val="00D36B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yu.Peng\AppData\Roaming\Microsoft\Templates\&#20844;&#21496;&#24066;&#22330;&#29615;&#22659;&#20998;&#2651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B2D9-DCFF-4E1D-928A-BB585F8F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公司市场环境分析.dot</Template>
  <TotalTime>1501</TotalTime>
  <Pages>15</Pages>
  <Words>2002</Words>
  <Characters>11415</Characters>
  <Application>Microsoft Office Word</Application>
  <DocSecurity>0</DocSecurity>
  <Lines>95</Lines>
  <Paragraphs>26</Paragraphs>
  <ScaleCrop>false</ScaleCrop>
  <Company>易观咨询</Company>
  <LinksUpToDate>false</LinksUpToDate>
  <CharactersWithSpaces>13391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318</cp:revision>
  <cp:lastPrinted>1601-01-01T00:00:00Z</cp:lastPrinted>
  <dcterms:created xsi:type="dcterms:W3CDTF">2011-07-14T01:27:00Z</dcterms:created>
  <dcterms:modified xsi:type="dcterms:W3CDTF">2011-08-29T07:14:00Z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TC011344152052</vt:lpwstr>
  </property>
</Properties>
</file>