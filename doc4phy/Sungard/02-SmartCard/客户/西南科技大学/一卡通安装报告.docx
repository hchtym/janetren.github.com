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A5" w:rsidRPr="005E21A5" w:rsidRDefault="00076D8B" w:rsidP="005E21A5">
      <w:pPr>
        <w:pStyle w:val="1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西南科技大学</w:t>
      </w:r>
    </w:p>
    <w:p w:rsidR="005E21A5" w:rsidRPr="005E21A5" w:rsidRDefault="005E21A5" w:rsidP="005E21A5">
      <w:pPr>
        <w:pStyle w:val="1"/>
        <w:spacing w:line="360" w:lineRule="auto"/>
        <w:jc w:val="center"/>
        <w:rPr>
          <w:rFonts w:ascii="宋体" w:hAnsi="宋体"/>
        </w:rPr>
      </w:pPr>
      <w:r w:rsidRPr="005E21A5">
        <w:rPr>
          <w:rFonts w:ascii="宋体" w:hAnsi="宋体" w:hint="eastAsia"/>
        </w:rPr>
        <w:t>校园一卡通系统</w:t>
      </w:r>
    </w:p>
    <w:p w:rsidR="005E21A5" w:rsidRPr="005E21A5" w:rsidRDefault="005E21A5" w:rsidP="005E21A5">
      <w:pPr>
        <w:pStyle w:val="1"/>
        <w:spacing w:line="360" w:lineRule="auto"/>
        <w:jc w:val="center"/>
        <w:rPr>
          <w:rFonts w:ascii="宋体" w:hAnsi="宋体"/>
        </w:rPr>
      </w:pPr>
      <w:r w:rsidRPr="005E21A5">
        <w:rPr>
          <w:rFonts w:ascii="宋体" w:hAnsi="宋体" w:hint="eastAsia"/>
        </w:rPr>
        <w:t>安装报告</w:t>
      </w:r>
    </w:p>
    <w:p w:rsidR="005E21A5" w:rsidRPr="00874ADD" w:rsidRDefault="005E21A5" w:rsidP="005E21A5">
      <w:pPr>
        <w:jc w:val="right"/>
        <w:rPr>
          <w:sz w:val="32"/>
          <w:szCs w:val="32"/>
        </w:rPr>
      </w:pPr>
    </w:p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6"/>
        <w:gridCol w:w="5206"/>
      </w:tblGrid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实施人</w:t>
            </w:r>
          </w:p>
        </w:tc>
        <w:tc>
          <w:tcPr>
            <w:tcW w:w="5206" w:type="dxa"/>
          </w:tcPr>
          <w:p w:rsidR="005E21A5" w:rsidRPr="005E21A5" w:rsidRDefault="006A3161" w:rsidP="0062142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王彦兵</w:t>
            </w: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实施日期</w:t>
            </w:r>
          </w:p>
        </w:tc>
        <w:tc>
          <w:tcPr>
            <w:tcW w:w="5206" w:type="dxa"/>
          </w:tcPr>
          <w:p w:rsidR="005E21A5" w:rsidRPr="005E21A5" w:rsidRDefault="00B71954" w:rsidP="007315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2011-07-</w:t>
            </w:r>
            <w:r>
              <w:rPr>
                <w:rFonts w:hint="eastAsia"/>
                <w:sz w:val="36"/>
                <w:szCs w:val="36"/>
              </w:rPr>
              <w:t>03</w:t>
            </w:r>
            <w:r w:rsidR="00941AA7"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 xml:space="preserve">------ </w:t>
            </w:r>
            <w:r>
              <w:rPr>
                <w:sz w:val="36"/>
                <w:szCs w:val="36"/>
              </w:rPr>
              <w:t>2011-07-1</w:t>
            </w:r>
            <w:r w:rsidR="008B305F">
              <w:rPr>
                <w:rFonts w:hint="eastAsia"/>
                <w:sz w:val="36"/>
                <w:szCs w:val="36"/>
              </w:rPr>
              <w:t>8</w:t>
            </w: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确认日期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</w:tbl>
    <w:p w:rsidR="005E21A5" w:rsidRDefault="005E21A5" w:rsidP="005E21A5"/>
    <w:p w:rsidR="005E21A5" w:rsidRPr="005E21A5" w:rsidRDefault="005E21A5" w:rsidP="005E21A5">
      <w:r>
        <w:br w:type="page"/>
      </w:r>
    </w:p>
    <w:p w:rsidR="00335849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实施过程</w:t>
      </w:r>
      <w:r w:rsidR="006C17AF">
        <w:rPr>
          <w:rFonts w:ascii="宋体" w:eastAsia="宋体" w:hAnsi="宋体" w:hint="eastAsia"/>
        </w:rPr>
        <w:t>及内容</w:t>
      </w:r>
    </w:p>
    <w:p w:rsidR="00335849" w:rsidRP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D367B0">
        <w:rPr>
          <w:rFonts w:ascii="宋体" w:hAnsi="宋体" w:hint="eastAsia"/>
          <w:sz w:val="21"/>
          <w:szCs w:val="21"/>
        </w:rPr>
        <w:t>部署一卡通后台双机</w:t>
      </w:r>
      <w:r w:rsidR="005E15E1">
        <w:rPr>
          <w:rFonts w:ascii="宋体" w:hAnsi="宋体" w:hint="eastAsia"/>
          <w:sz w:val="21"/>
          <w:szCs w:val="21"/>
        </w:rPr>
        <w:t>应用</w:t>
      </w:r>
      <w:r w:rsidRPr="00D367B0">
        <w:rPr>
          <w:rFonts w:ascii="宋体" w:hAnsi="宋体" w:hint="eastAsia"/>
          <w:sz w:val="21"/>
          <w:szCs w:val="21"/>
        </w:rPr>
        <w:t>系统</w:t>
      </w:r>
    </w:p>
    <w:p w:rsid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FE3CF3">
        <w:rPr>
          <w:rFonts w:ascii="宋体" w:hAnsi="宋体" w:hint="eastAsia"/>
          <w:sz w:val="21"/>
          <w:szCs w:val="21"/>
        </w:rPr>
        <w:t>WEB服务器</w:t>
      </w:r>
    </w:p>
    <w:p w:rsidR="00481ECD" w:rsidRDefault="00481ECD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部署WEB客户端</w:t>
      </w:r>
      <w:r w:rsidR="00B47E66">
        <w:rPr>
          <w:rFonts w:ascii="宋体" w:hAnsi="宋体" w:hint="eastAsia"/>
          <w:sz w:val="21"/>
          <w:szCs w:val="21"/>
        </w:rPr>
        <w:t>（多媒体客户端）</w:t>
      </w:r>
    </w:p>
    <w:p w:rsidR="005E21A5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部署圈存前置服务器</w:t>
      </w:r>
      <w:r w:rsidR="00681FD7">
        <w:rPr>
          <w:rFonts w:ascii="宋体" w:hAnsi="宋体" w:hint="eastAsia"/>
          <w:sz w:val="21"/>
          <w:szCs w:val="21"/>
        </w:rPr>
        <w:t>(</w:t>
      </w:r>
      <w:r w:rsidR="00E839FC">
        <w:rPr>
          <w:rFonts w:ascii="宋体" w:hAnsi="宋体" w:hint="eastAsia"/>
          <w:sz w:val="21"/>
          <w:szCs w:val="21"/>
        </w:rPr>
        <w:t>学校与</w:t>
      </w:r>
      <w:r w:rsidR="00681FD7">
        <w:rPr>
          <w:rFonts w:ascii="宋体" w:hAnsi="宋体" w:hint="eastAsia"/>
          <w:sz w:val="21"/>
          <w:szCs w:val="21"/>
        </w:rPr>
        <w:t>银行网络不通</w:t>
      </w:r>
      <w:r w:rsidR="00E839FC">
        <w:rPr>
          <w:rFonts w:ascii="宋体" w:hAnsi="宋体" w:hint="eastAsia"/>
          <w:sz w:val="21"/>
          <w:szCs w:val="21"/>
        </w:rPr>
        <w:t>，定于</w:t>
      </w:r>
      <w:r w:rsidR="00E839FC">
        <w:rPr>
          <w:rFonts w:ascii="宋体" w:hAnsi="宋体"/>
          <w:sz w:val="21"/>
          <w:szCs w:val="21"/>
        </w:rPr>
        <w:t>2011-07-</w:t>
      </w:r>
      <w:r w:rsidR="00E839FC">
        <w:rPr>
          <w:rFonts w:ascii="宋体" w:hAnsi="宋体" w:hint="eastAsia"/>
          <w:sz w:val="21"/>
          <w:szCs w:val="21"/>
        </w:rPr>
        <w:t>20 去成都分行调试</w:t>
      </w:r>
      <w:r w:rsidR="00681FD7">
        <w:rPr>
          <w:rFonts w:ascii="宋体" w:hAnsi="宋体" w:hint="eastAsia"/>
          <w:sz w:val="21"/>
          <w:szCs w:val="21"/>
        </w:rPr>
        <w:t>)</w:t>
      </w:r>
    </w:p>
    <w:p w:rsidR="00A3276F" w:rsidRDefault="00A3276F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测试</w:t>
      </w:r>
      <w:r w:rsidR="007E0A74">
        <w:rPr>
          <w:rFonts w:ascii="宋体" w:hAnsi="宋体" w:hint="eastAsia"/>
          <w:sz w:val="21"/>
          <w:szCs w:val="21"/>
        </w:rPr>
        <w:t>一卡通</w:t>
      </w:r>
      <w:r w:rsidR="006F2C5C">
        <w:rPr>
          <w:rFonts w:ascii="宋体" w:hAnsi="宋体" w:hint="eastAsia"/>
          <w:sz w:val="21"/>
          <w:szCs w:val="21"/>
        </w:rPr>
        <w:t>软件平台</w:t>
      </w:r>
      <w:r w:rsidR="007E0A74">
        <w:rPr>
          <w:rFonts w:ascii="宋体" w:hAnsi="宋体" w:hint="eastAsia"/>
          <w:sz w:val="21"/>
          <w:szCs w:val="21"/>
        </w:rPr>
        <w:t>与新开普</w:t>
      </w:r>
      <w:r w:rsidR="006F2C5C">
        <w:rPr>
          <w:rFonts w:ascii="宋体" w:hAnsi="宋体" w:hint="eastAsia"/>
          <w:sz w:val="21"/>
          <w:szCs w:val="21"/>
        </w:rPr>
        <w:t>硬件</w:t>
      </w:r>
      <w:r w:rsidR="008C3228">
        <w:rPr>
          <w:rFonts w:ascii="宋体" w:hAnsi="宋体" w:hint="eastAsia"/>
          <w:sz w:val="21"/>
          <w:szCs w:val="21"/>
        </w:rPr>
        <w:t>对接接口</w:t>
      </w:r>
    </w:p>
    <w:p w:rsidR="00242402" w:rsidRDefault="0082746C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一卡通</w:t>
      </w:r>
      <w:r w:rsidR="005A22B7">
        <w:rPr>
          <w:rFonts w:ascii="宋体" w:hAnsi="宋体" w:hint="eastAsia"/>
          <w:sz w:val="21"/>
          <w:szCs w:val="21"/>
        </w:rPr>
        <w:t>用户</w:t>
      </w:r>
      <w:r>
        <w:rPr>
          <w:rFonts w:ascii="宋体" w:hAnsi="宋体" w:hint="eastAsia"/>
          <w:sz w:val="21"/>
          <w:szCs w:val="21"/>
        </w:rPr>
        <w:t>业务</w:t>
      </w:r>
      <w:r w:rsidR="005A22B7">
        <w:rPr>
          <w:rFonts w:ascii="宋体" w:hAnsi="宋体" w:hint="eastAsia"/>
          <w:sz w:val="21"/>
          <w:szCs w:val="21"/>
        </w:rPr>
        <w:t>培训</w:t>
      </w:r>
    </w:p>
    <w:p w:rsidR="005A22B7" w:rsidRPr="00A3276F" w:rsidRDefault="00DC59E3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一卡通系统试运行</w:t>
      </w:r>
    </w:p>
    <w:p w:rsidR="005E21A5" w:rsidRDefault="005E21A5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335849" w:rsidRDefault="00335849">
      <w:pPr>
        <w:rPr>
          <w:rFonts w:ascii="宋体" w:hAnsi="宋体"/>
        </w:rPr>
      </w:pPr>
    </w:p>
    <w:p w:rsidR="005E21A5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实施结果</w:t>
      </w: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数据库</w:t>
      </w:r>
    </w:p>
    <w:p w:rsidR="004D3A67" w:rsidRDefault="00D52F44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太极</w:t>
      </w:r>
      <w:r w:rsidR="00174351">
        <w:rPr>
          <w:rFonts w:ascii="宋体" w:hAnsi="宋体" w:hint="eastAsia"/>
          <w:sz w:val="21"/>
          <w:szCs w:val="21"/>
        </w:rPr>
        <w:t>安装数据库双机系统</w:t>
      </w:r>
      <w:r w:rsidR="004D3A67">
        <w:rPr>
          <w:rFonts w:ascii="宋体" w:hAnsi="宋体"/>
          <w:sz w:val="21"/>
          <w:szCs w:val="21"/>
        </w:rPr>
        <w:br w:type="page"/>
      </w:r>
    </w:p>
    <w:p w:rsidR="005E21A5" w:rsidRPr="002B10E5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核心业务平台</w:t>
      </w:r>
    </w:p>
    <w:p w:rsidR="004D3A67" w:rsidRDefault="002B10E5" w:rsidP="00BC03DF">
      <w:pPr>
        <w:rPr>
          <w:rFonts w:ascii="宋体" w:hAnsi="宋体"/>
        </w:rPr>
      </w:pPr>
      <w:r>
        <w:rPr>
          <w:rFonts w:ascii="宋体" w:hAnsi="宋体" w:hint="eastAsia"/>
        </w:rPr>
        <w:t>核心业务平台双机运行</w:t>
      </w:r>
    </w:p>
    <w:p w:rsidR="00F054DB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4" style="position:absolute;left:0;text-align:left;margin-left:135.15pt;margin-top:15.1pt;width:96.75pt;height:26.25pt;z-index:251664384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磁盘阵列</w:t>
                  </w:r>
                </w:p>
              </w:txbxContent>
            </v:textbox>
          </v:rect>
        </w:pict>
      </w:r>
    </w:p>
    <w:p w:rsidR="005E21A5" w:rsidRDefault="00BC03D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6B7558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95.9pt;margin-top:10.2pt;width:70.5pt;height:29.15pt;flip:x y;z-index:251666432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5" type="#_x0000_t32" style="position:absolute;left:0;text-align:left;margin-left:107.4pt;margin-top:10.2pt;width:59.25pt;height:29.15pt;flip:y;z-index:251665408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28" style="position:absolute;left:0;text-align:left;margin-left:204.15pt;margin-top:8.25pt;width:125.25pt;height:39pt;z-index:251660288">
            <v:textbox>
              <w:txbxContent>
                <w:p w:rsidR="00621423" w:rsidRDefault="00621423" w:rsidP="00FD53F9">
                  <w:r>
                    <w:rPr>
                      <w:rFonts w:hint="eastAsia"/>
                    </w:rPr>
                    <w:t>dbserver2</w:t>
                  </w:r>
                </w:p>
                <w:p w:rsidR="00621423" w:rsidRDefault="00621423" w:rsidP="003679BD">
                  <w:r>
                    <w:rPr>
                      <w:rFonts w:hint="eastAsia"/>
                    </w:rPr>
                    <w:t>192.168.6.5</w:t>
                  </w:r>
                </w:p>
                <w:p w:rsidR="00621423" w:rsidRDefault="00621423"/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27" style="position:absolute;left:0;text-align:left;margin-left:45.9pt;margin-top:8.25pt;width:116.25pt;height:39pt;z-index:251659264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dbserver1</w:t>
                  </w:r>
                </w:p>
                <w:p w:rsidR="00621423" w:rsidRDefault="00621423">
                  <w:r>
                    <w:rPr>
                      <w:rFonts w:hint="eastAsia"/>
                    </w:rPr>
                    <w:t>192.168.6.4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40" type="#_x0000_t32" style="position:absolute;left:0;text-align:left;margin-left:270.15pt;margin-top:.55pt;width:0;height:45.8pt;flip:y;z-index:25167052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9" type="#_x0000_t32" style="position:absolute;left:0;text-align:left;margin-left:126.9pt;margin-top:.55pt;width:143.25pt;height:45.8pt;flip:x y;z-index:251669504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8" type="#_x0000_t32" style="position:absolute;left:0;text-align:left;margin-left:107.4pt;margin-top:.55pt;width:0;height:45.8pt;flip:y;z-index:25166848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7" type="#_x0000_t32" style="position:absolute;left:0;text-align:left;margin-left:107.4pt;margin-top:.55pt;width:140.25pt;height:45.8pt;flip:y;z-index:251667456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0" style="position:absolute;left:0;text-align:left;margin-left:209.4pt;margin-top:-.35pt;width:120pt;height:38.25pt;z-index:251662336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2</w:t>
                  </w:r>
                </w:p>
                <w:p w:rsidR="00621423" w:rsidRDefault="00621423" w:rsidP="003E7D97">
                  <w:r>
                    <w:rPr>
                      <w:rFonts w:hint="eastAsia"/>
                    </w:rPr>
                    <w:t>192.168.6.10</w:t>
                  </w:r>
                </w:p>
                <w:p w:rsidR="00621423" w:rsidRDefault="00621423"/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29" style="position:absolute;left:0;text-align:left;margin-left:45.9pt;margin-top:-.35pt;width:116.25pt;height:38.25pt;z-index:251661312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1</w:t>
                  </w:r>
                </w:p>
                <w:p w:rsidR="00621423" w:rsidRDefault="00621423" w:rsidP="003E7D97">
                  <w:r>
                    <w:rPr>
                      <w:rFonts w:hint="eastAsia"/>
                    </w:rPr>
                    <w:t>192.168.6.11</w:t>
                  </w:r>
                </w:p>
                <w:p w:rsidR="00621423" w:rsidRDefault="00621423" w:rsidP="003E7D97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42" type="#_x0000_t32" style="position:absolute;left:0;text-align:left;margin-left:195.9pt;margin-top:6.8pt;width:66.75pt;height:41.25pt;flip:y;z-index:25167257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1" type="#_x0000_t32" style="position:absolute;left:0;text-align:left;margin-left:107.4pt;margin-top:6.8pt;width:88.5pt;height:41.25pt;flip:x y;z-index:251671552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1" style="position:absolute;left:0;text-align:left;margin-left:135.15pt;margin-top:1.35pt;width:127.5pt;height:40.5pt;z-index:251663360">
            <v:textbox>
              <w:txbxContent>
                <w:p w:rsidR="00621423" w:rsidRDefault="00621423">
                  <w:r>
                    <w:t>D</w:t>
                  </w:r>
                  <w:r>
                    <w:rPr>
                      <w:rFonts w:hint="eastAsia"/>
                    </w:rPr>
                    <w:t>rtp</w:t>
                  </w:r>
                  <w:r>
                    <w:rPr>
                      <w:rFonts w:hint="eastAsia"/>
                    </w:rPr>
                    <w:t>节点</w:t>
                  </w:r>
                </w:p>
                <w:p w:rsidR="00621423" w:rsidRDefault="00621423" w:rsidP="008131C6">
                  <w:r>
                    <w:rPr>
                      <w:rFonts w:hint="eastAsia"/>
                    </w:rPr>
                    <w:t>192.168.6.7</w:t>
                  </w:r>
                </w:p>
                <w:p w:rsidR="00621423" w:rsidRDefault="00621423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50" type="#_x0000_t32" style="position:absolute;left:0;text-align:left;margin-left:251.4pt;margin-top:10.7pt;width:134.25pt;height:30.8pt;flip:x y;z-index:25168076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8" type="#_x0000_t32" style="position:absolute;left:0;text-align:left;margin-left:225.15pt;margin-top:10.7pt;width:60.75pt;height:30.8pt;flip:x y;z-index:25167872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7" type="#_x0000_t32" style="position:absolute;left:0;text-align:left;margin-left:195.9pt;margin-top:10.7pt;width:0;height:30.8pt;flip:y;z-index:25167769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6" type="#_x0000_t32" style="position:absolute;left:0;text-align:left;margin-left:74.4pt;margin-top:10.7pt;width:100.5pt;height:30.8pt;flip:y;z-index:251676672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115AE4" w:rsidRDefault="0081498A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44" style="position:absolute;left:0;text-align:left;margin-left:153.15pt;margin-top:10.4pt;width:60pt;height:29.25pt;z-index:251674624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3" style="position:absolute;left:0;text-align:left;margin-left:38.4pt;margin-top:10.4pt;width:52.5pt;height:29.25pt;z-index:251673600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5" style="position:absolute;left:0;text-align:left;margin-left:231.9pt;margin-top:10.4pt;width:90.75pt;height:39.75pt;z-index:251675648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621423" w:rsidRDefault="00621423">
                  <w:r>
                    <w:rPr>
                      <w:rFonts w:hint="eastAsia"/>
                    </w:rPr>
                    <w:t>192.168.6.9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9" style="position:absolute;left:0;text-align:left;margin-left:344.4pt;margin-top:10.4pt;width:76.5pt;height:39.75pt;z-index:251679744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圈存前置</w:t>
                  </w:r>
                </w:p>
                <w:p w:rsidR="00621423" w:rsidRDefault="00621423">
                  <w:r>
                    <w:rPr>
                      <w:rFonts w:hint="eastAsia"/>
                    </w:rPr>
                    <w:t>192.168.6.8</w:t>
                  </w:r>
                </w:p>
              </w:txbxContent>
            </v:textbox>
          </v:rect>
        </w:pict>
      </w:r>
    </w:p>
    <w:p w:rsidR="00115AE4" w:rsidRDefault="00115AE4">
      <w:pPr>
        <w:rPr>
          <w:rFonts w:ascii="宋体" w:hAnsi="宋体"/>
        </w:rPr>
      </w:pPr>
    </w:p>
    <w:p w:rsidR="00115AE4" w:rsidRDefault="00115AE4">
      <w:pPr>
        <w:rPr>
          <w:rFonts w:ascii="宋体" w:hAnsi="宋体"/>
        </w:rPr>
      </w:pPr>
    </w:p>
    <w:p w:rsidR="00A85887" w:rsidRDefault="0081498A" w:rsidP="00A85887">
      <w:pPr>
        <w:pStyle w:val="3"/>
        <w:spacing w:line="360" w:lineRule="auto"/>
        <w:ind w:left="840"/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 id="_x0000_s1055" type="#_x0000_t32" style="position:absolute;left:0;text-align:left;margin-left:291.9pt;margin-top:3.45pt;width:41.25pt;height:29.25pt;flip:x y;z-index:251684864" o:connectortype="straight">
            <v:stroke endarrow="block"/>
          </v:shape>
        </w:pict>
      </w:r>
      <w:r>
        <w:rPr>
          <w:rFonts w:ascii="宋体" w:hAnsi="宋体"/>
          <w:noProof/>
          <w:sz w:val="28"/>
        </w:rPr>
        <w:pict>
          <v:shape id="_x0000_s1054" type="#_x0000_t32" style="position:absolute;left:0;text-align:left;margin-left:216.9pt;margin-top:3.45pt;width:45.75pt;height:29.25pt;flip:y;z-index:251683840" o:connectortype="straight">
            <v:stroke endarrow="block"/>
          </v:shape>
        </w:pict>
      </w:r>
      <w:r>
        <w:rPr>
          <w:rFonts w:ascii="宋体" w:hAnsi="宋体"/>
          <w:noProof/>
          <w:sz w:val="28"/>
        </w:rPr>
        <w:pict>
          <v:rect id="_x0000_s1053" style="position:absolute;left:0;text-align:left;margin-left:285.9pt;margin-top:32.7pt;width:93.75pt;height:29.25pt;z-index:251682816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多媒体客户端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8"/>
        </w:rPr>
        <w:pict>
          <v:rect id="_x0000_s1052" style="position:absolute;left:0;text-align:left;margin-left:174.9pt;margin-top:32.7pt;width:78pt;height:33pt;z-index:251681792">
            <v:textbox>
              <w:txbxContent>
                <w:p w:rsidR="00621423" w:rsidRDefault="00621423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D66A18" w:rsidRDefault="00D66A18" w:rsidP="00D66A18"/>
    <w:p w:rsidR="00D66A18" w:rsidRDefault="00D66A18" w:rsidP="00D66A18"/>
    <w:p w:rsidR="00D66A18" w:rsidRDefault="00D66A18" w:rsidP="00D66A18"/>
    <w:p w:rsidR="004F2245" w:rsidRDefault="004F2245" w:rsidP="00D66A18"/>
    <w:p w:rsidR="004F2245" w:rsidRDefault="004F2245" w:rsidP="004F2245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</w:t>
      </w:r>
      <w:r w:rsidRPr="006340E9">
        <w:rPr>
          <w:rFonts w:ascii="宋体" w:hAnsi="宋体" w:hint="eastAsia"/>
          <w:sz w:val="28"/>
        </w:rPr>
        <w:t>1</w:t>
      </w:r>
    </w:p>
    <w:p w:rsidR="004F2245" w:rsidRPr="00F46613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 w:rsidRPr="00F46613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4F2245" w:rsidRPr="0056212E" w:rsidRDefault="004F2245" w:rsidP="00621423">
            <w:r>
              <w:rPr>
                <w:rFonts w:hint="eastAsia"/>
              </w:rPr>
              <w:t>192.168.6.11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kingstar</w:t>
            </w: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Pr="00680DCE" w:rsidRDefault="00680DCE" w:rsidP="00680DCE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核心节点</w:t>
      </w:r>
      <w:r>
        <w:rPr>
          <w:rFonts w:hint="eastAsia"/>
          <w:b/>
        </w:rPr>
        <w:t>1</w:t>
      </w:r>
      <w:r w:rsidR="004F2245" w:rsidRPr="00680DCE">
        <w:rPr>
          <w:rFonts w:hint="eastAsia"/>
          <w:b/>
        </w:rPr>
        <w:t>相关说明</w:t>
      </w:r>
    </w:p>
    <w:p w:rsidR="004F2245" w:rsidRDefault="004F2245" w:rsidP="004F2245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sall  kall dps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/home/ykt/ykt/bin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smbcc配置文件：</w:t>
            </w:r>
            <w:r w:rsidRPr="00292D4A">
              <w:rPr>
                <w:rFonts w:ascii="宋体" w:hAnsi="宋体"/>
              </w:rPr>
              <w:t>/home/ykt/ykt/bin</w:t>
            </w:r>
            <w:r>
              <w:rPr>
                <w:rFonts w:ascii="宋体" w:hAnsi="宋体" w:hint="eastAsia"/>
              </w:rPr>
              <w:t>/ksmbcc.ini</w:t>
            </w:r>
          </w:p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Pr="006E3D5B">
              <w:rPr>
                <w:rFonts w:ascii="宋体" w:hAnsi="宋体"/>
              </w:rPr>
              <w:t>/home/ykt/drtp_linux_4.5/bin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Pr="00781429" w:rsidRDefault="009264D6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1</w:t>
      </w:r>
      <w:r w:rsidR="004F2245">
        <w:rPr>
          <w:rFonts w:hint="eastAsia"/>
          <w:b/>
        </w:rPr>
        <w:t>启动、检查、停止步骤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用ykt用户登陆到192.168.6.11执行下面的命令：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$cdb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ab/>
        <w:t>$sall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ab/>
        <w:t>$kall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4F2245" w:rsidRPr="006D2D91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ab/>
        <w:t>$dps</w:t>
      </w:r>
    </w:p>
    <w:p w:rsidR="004F2245" w:rsidRDefault="004F2245" w:rsidP="004F2245">
      <w:pPr>
        <w:rPr>
          <w:rFonts w:ascii="宋体" w:hAnsi="宋体"/>
        </w:rPr>
      </w:pPr>
    </w:p>
    <w:p w:rsidR="004F2245" w:rsidRPr="00781429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4F2245" w:rsidRPr="00B33247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>0 1 * * * su - ykt -c "/h</w:t>
      </w:r>
      <w:r>
        <w:rPr>
          <w:rFonts w:ascii="宋体" w:hAnsi="宋体"/>
        </w:rPr>
        <w:t>ome/ykt/ykt/sbin/dayendbala.sh"</w:t>
      </w:r>
      <w:r w:rsidR="00AE49D2">
        <w:rPr>
          <w:rFonts w:ascii="宋体" w:hAnsi="宋体" w:hint="eastAsia"/>
        </w:rPr>
        <w:t xml:space="preserve"> （结算）</w:t>
      </w:r>
    </w:p>
    <w:p w:rsidR="004F2245" w:rsidRPr="00FA1C1C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>0 2 * * * su - ykt -c "/home/ykt/ykt/sbin/dataclean.sh"</w:t>
      </w:r>
      <w:r w:rsidR="00AE49D2">
        <w:rPr>
          <w:rFonts w:ascii="宋体" w:hAnsi="宋体" w:hint="eastAsia"/>
        </w:rPr>
        <w:tab/>
        <w:t>（清理数据）</w:t>
      </w:r>
    </w:p>
    <w:p w:rsidR="004F2245" w:rsidRDefault="004F2245" w:rsidP="004F2245">
      <w:r w:rsidRPr="00B33247">
        <w:rPr>
          <w:rFonts w:ascii="宋体" w:hAnsi="宋体"/>
        </w:rPr>
        <w:t xml:space="preserve">0 </w:t>
      </w:r>
      <w:r>
        <w:rPr>
          <w:rFonts w:ascii="宋体" w:hAnsi="宋体" w:hint="eastAsia"/>
        </w:rPr>
        <w:t>5</w:t>
      </w:r>
      <w:r w:rsidRPr="00B33247">
        <w:rPr>
          <w:rFonts w:ascii="宋体" w:hAnsi="宋体"/>
        </w:rPr>
        <w:t xml:space="preserve"> * * * su - oracle -c "/opt/oracle/expyktdb.sh"</w:t>
      </w:r>
      <w:r w:rsidR="00AE49D2">
        <w:rPr>
          <w:rFonts w:ascii="宋体" w:hAnsi="宋体" w:hint="eastAsia"/>
        </w:rPr>
        <w:t xml:space="preserve"> （数据库备份）</w:t>
      </w:r>
    </w:p>
    <w:p w:rsidR="004F2245" w:rsidRDefault="004F2245" w:rsidP="00D66A18">
      <w:pPr>
        <w:rPr>
          <w:rFonts w:hint="eastAsia"/>
        </w:rPr>
      </w:pPr>
    </w:p>
    <w:p w:rsidR="009C4F9B" w:rsidRDefault="009C4F9B" w:rsidP="00D66A18">
      <w:pPr>
        <w:rPr>
          <w:rFonts w:ascii="宋体" w:hAnsi="宋体" w:hint="eastAsia"/>
        </w:rPr>
      </w:pPr>
      <w:r>
        <w:rPr>
          <w:rFonts w:hint="eastAsia"/>
        </w:rPr>
        <w:t>备注：</w:t>
      </w:r>
      <w:r w:rsidRPr="00B33247">
        <w:rPr>
          <w:rFonts w:ascii="宋体" w:hAnsi="宋体"/>
        </w:rPr>
        <w:t>expyktdb.sh</w:t>
      </w:r>
      <w:r>
        <w:rPr>
          <w:rFonts w:ascii="宋体" w:hAnsi="宋体" w:hint="eastAsia"/>
        </w:rPr>
        <w:t xml:space="preserve"> 导出的数据文件在</w:t>
      </w:r>
      <w:r w:rsidRPr="009C4F9B">
        <w:rPr>
          <w:rFonts w:ascii="宋体" w:hAnsi="宋体"/>
        </w:rPr>
        <w:t>/opt/oracle/yktexps</w:t>
      </w:r>
      <w:r>
        <w:rPr>
          <w:rFonts w:ascii="宋体" w:hAnsi="宋体" w:hint="eastAsia"/>
        </w:rPr>
        <w:t>下，保留了最近3天的导出</w:t>
      </w:r>
      <w:r w:rsidR="00632FC1">
        <w:rPr>
          <w:rFonts w:ascii="宋体" w:hAnsi="宋体" w:hint="eastAsia"/>
        </w:rPr>
        <w:t>压缩</w:t>
      </w:r>
      <w:r>
        <w:rPr>
          <w:rFonts w:ascii="宋体" w:hAnsi="宋体" w:hint="eastAsia"/>
        </w:rPr>
        <w:t>文件，</w:t>
      </w:r>
      <w:r w:rsidR="0008653E">
        <w:rPr>
          <w:rFonts w:ascii="宋体" w:hAnsi="宋体" w:hint="eastAsia"/>
        </w:rPr>
        <w:t>恢复</w:t>
      </w:r>
      <w:r w:rsidR="00CD6B28">
        <w:rPr>
          <w:rFonts w:ascii="宋体" w:hAnsi="宋体" w:hint="eastAsia"/>
        </w:rPr>
        <w:t>时</w:t>
      </w:r>
      <w:r w:rsidR="0008653E">
        <w:rPr>
          <w:rFonts w:ascii="宋体" w:hAnsi="宋体" w:hint="eastAsia"/>
        </w:rPr>
        <w:t>，先解压</w:t>
      </w:r>
      <w:r>
        <w:rPr>
          <w:rFonts w:ascii="宋体" w:hAnsi="宋体" w:hint="eastAsia"/>
        </w:rPr>
        <w:t>最新的</w:t>
      </w:r>
      <w:r w:rsidR="003053D9" w:rsidRPr="003053D9">
        <w:rPr>
          <w:rFonts w:ascii="宋体" w:hAnsi="宋体" w:hint="eastAsia"/>
        </w:rPr>
        <w:t>yktdb</w:t>
      </w:r>
      <w:r w:rsidR="00416EA0">
        <w:rPr>
          <w:rFonts w:ascii="宋体" w:hAnsi="宋体" w:hint="eastAsia"/>
        </w:rPr>
        <w:t>datetime</w:t>
      </w:r>
      <w:r>
        <w:rPr>
          <w:rFonts w:ascii="宋体" w:hAnsi="宋体" w:hint="eastAsia"/>
        </w:rPr>
        <w:t>.dmp.gz</w:t>
      </w:r>
      <w:r w:rsidR="0008653E">
        <w:rPr>
          <w:rFonts w:ascii="宋体" w:hAnsi="宋体" w:hint="eastAsia"/>
        </w:rPr>
        <w:t>，然后</w:t>
      </w:r>
      <w:r>
        <w:rPr>
          <w:rFonts w:ascii="宋体" w:hAnsi="宋体" w:hint="eastAsia"/>
        </w:rPr>
        <w:t>恢复</w:t>
      </w:r>
    </w:p>
    <w:p w:rsidR="00AE2393" w:rsidRDefault="00AE2393" w:rsidP="00D66A1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$gunzip </w:t>
      </w:r>
      <w:r w:rsidRPr="003053D9">
        <w:rPr>
          <w:rFonts w:ascii="宋体" w:hAnsi="宋体" w:hint="eastAsia"/>
        </w:rPr>
        <w:t>yktdb</w:t>
      </w:r>
      <w:r w:rsidR="000020F0">
        <w:rPr>
          <w:rFonts w:ascii="宋体" w:hAnsi="宋体" w:hint="eastAsia"/>
        </w:rPr>
        <w:t>datetime</w:t>
      </w:r>
      <w:r>
        <w:rPr>
          <w:rFonts w:ascii="宋体" w:hAnsi="宋体" w:hint="eastAsia"/>
        </w:rPr>
        <w:t>.dmp.gz</w:t>
      </w:r>
    </w:p>
    <w:p w:rsidR="009C4F9B" w:rsidRPr="009C4F9B" w:rsidRDefault="009C4F9B" w:rsidP="00D66A18">
      <w:r>
        <w:rPr>
          <w:rFonts w:ascii="宋体" w:hAnsi="宋体" w:hint="eastAsia"/>
        </w:rPr>
        <w:t>$</w:t>
      </w:r>
      <w:r>
        <w:rPr>
          <w:rFonts w:ascii="宋体" w:hAnsi="宋体" w:cs="宋体" w:hint="eastAsia"/>
          <w:b/>
          <w:bCs/>
          <w:kern w:val="0"/>
          <w:szCs w:val="21"/>
        </w:rPr>
        <w:t>imp user/password@orasid file=</w:t>
      </w:r>
      <w:r w:rsidR="00333D28">
        <w:rPr>
          <w:rFonts w:ascii="宋体" w:hAnsi="宋体" w:cs="宋体" w:hint="eastAsia"/>
          <w:b/>
          <w:bCs/>
          <w:kern w:val="0"/>
          <w:szCs w:val="21"/>
        </w:rPr>
        <w:t>yktdb</w:t>
      </w:r>
      <w:r w:rsidR="00CC1660">
        <w:rPr>
          <w:rFonts w:ascii="宋体" w:hAnsi="宋体" w:cs="宋体" w:hint="eastAsia"/>
          <w:b/>
          <w:bCs/>
          <w:kern w:val="0"/>
          <w:szCs w:val="21"/>
        </w:rPr>
        <w:t>datetime</w:t>
      </w:r>
      <w:r>
        <w:rPr>
          <w:rFonts w:ascii="宋体" w:hAnsi="宋体" w:cs="宋体" w:hint="eastAsia"/>
          <w:b/>
          <w:bCs/>
          <w:kern w:val="0"/>
          <w:szCs w:val="21"/>
        </w:rPr>
        <w:t>.dmp</w:t>
      </w:r>
    </w:p>
    <w:p w:rsidR="004F2245" w:rsidRDefault="004F2245" w:rsidP="00D66A18"/>
    <w:p w:rsidR="005033BC" w:rsidRPr="00781429" w:rsidRDefault="00875932" w:rsidP="00D66A18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安装过程</w:t>
      </w:r>
    </w:p>
    <w:p w:rsidR="00DC38AE" w:rsidRDefault="00594439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ykt , ykt</w:t>
      </w:r>
      <w:r>
        <w:rPr>
          <w:rFonts w:hint="eastAsia"/>
        </w:rPr>
        <w:t>用户必须在数据库实例用户组下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groupadd </w:t>
      </w:r>
      <w:r>
        <w:t>–</w:t>
      </w:r>
      <w:r>
        <w:rPr>
          <w:rFonts w:hint="eastAsia"/>
        </w:rPr>
        <w:t>g 10001 yktdevgrp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useradd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yktdevgrp </w:t>
      </w:r>
      <w:r>
        <w:t>–</w:t>
      </w:r>
      <w:r>
        <w:rPr>
          <w:rFonts w:hint="eastAsia"/>
        </w:rPr>
        <w:t xml:space="preserve">G oinstall </w:t>
      </w:r>
      <w:r>
        <w:t>–</w:t>
      </w:r>
      <w:r>
        <w:rPr>
          <w:rFonts w:hint="eastAsia"/>
        </w:rPr>
        <w:t>s /bin/bash ykt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>修改用户密码</w:t>
      </w:r>
    </w:p>
    <w:p w:rsidR="00594439" w:rsidRPr="00F02FA3" w:rsidRDefault="00594439" w:rsidP="00594439">
      <w:pPr>
        <w:pStyle w:val="ac"/>
        <w:ind w:left="420" w:firstLineChars="0" w:firstLine="0"/>
      </w:pPr>
      <w:r>
        <w:rPr>
          <w:rFonts w:hint="eastAsia"/>
        </w:rPr>
        <w:t>$ passwd ykt</w:t>
      </w:r>
    </w:p>
    <w:p w:rsidR="00594439" w:rsidRDefault="00594439" w:rsidP="00594439">
      <w:pPr>
        <w:pStyle w:val="ac"/>
        <w:ind w:left="1080" w:firstLineChars="0" w:firstLine="0"/>
      </w:pPr>
    </w:p>
    <w:p w:rsidR="00A63B26" w:rsidRDefault="00244A77" w:rsidP="00513BCA">
      <w:pPr>
        <w:pStyle w:val="ac"/>
        <w:numPr>
          <w:ilvl w:val="0"/>
          <w:numId w:val="9"/>
        </w:numPr>
        <w:ind w:firstLineChars="0"/>
      </w:pPr>
      <w:bookmarkStart w:id="0" w:name="_Toc169592368"/>
      <w:r>
        <w:rPr>
          <w:rFonts w:hint="eastAsia"/>
        </w:rPr>
        <w:t>上传应用软件包</w:t>
      </w:r>
      <w:bookmarkEnd w:id="0"/>
    </w:p>
    <w:p w:rsidR="00CC43B5" w:rsidRDefault="00465A0C" w:rsidP="00CC43B5">
      <w:pPr>
        <w:ind w:leftChars="100" w:left="240"/>
      </w:pPr>
      <w:r>
        <w:rPr>
          <w:rFonts w:hint="eastAsia"/>
        </w:rPr>
        <w:t xml:space="preserve"> </w:t>
      </w:r>
      <w:r w:rsidR="00CC43B5">
        <w:rPr>
          <w:rFonts w:hint="eastAsia"/>
        </w:rPr>
        <w:t>目录规划方式</w:t>
      </w:r>
    </w:p>
    <w:p w:rsidR="00CC43B5" w:rsidRDefault="00CC43B5" w:rsidP="00833DA2">
      <w:pPr>
        <w:ind w:leftChars="100" w:left="240" w:firstLineChars="50" w:firstLine="120"/>
      </w:pPr>
      <w:r>
        <w:rPr>
          <w:rFonts w:hint="eastAsia"/>
        </w:rPr>
        <w:t>$HOME-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|_ykt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一卡通应用服务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|_sbin   </w:t>
      </w:r>
      <w:r>
        <w:rPr>
          <w:rFonts w:hint="eastAsia"/>
        </w:rPr>
        <w:t>脚本程序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|_install  </w:t>
      </w:r>
      <w:r>
        <w:rPr>
          <w:rFonts w:hint="eastAsia"/>
        </w:rPr>
        <w:t>初始化数据与脚本</w:t>
      </w:r>
    </w:p>
    <w:p w:rsidR="00465A0C" w:rsidRDefault="00CC43B5" w:rsidP="00CC43B5">
      <w:r>
        <w:rPr>
          <w:rFonts w:hint="eastAsia"/>
        </w:rPr>
        <w:tab/>
      </w:r>
      <w:r>
        <w:rPr>
          <w:rFonts w:hint="eastAsia"/>
        </w:rPr>
        <w:tab/>
        <w:t>|_drtp    DRTP</w:t>
      </w:r>
      <w:r>
        <w:rPr>
          <w:rFonts w:hint="eastAsia"/>
        </w:rPr>
        <w:t>应用程序</w:t>
      </w:r>
    </w:p>
    <w:p w:rsidR="00547108" w:rsidRDefault="00547108" w:rsidP="00CC43B5"/>
    <w:p w:rsidR="00244A77" w:rsidRDefault="004850FF" w:rsidP="00513BCA">
      <w:pPr>
        <w:pStyle w:val="ac"/>
        <w:numPr>
          <w:ilvl w:val="0"/>
          <w:numId w:val="9"/>
        </w:numPr>
        <w:ind w:firstLineChars="0"/>
      </w:pPr>
      <w:bookmarkStart w:id="1" w:name="_Toc169592369"/>
      <w:r>
        <w:rPr>
          <w:rFonts w:hint="eastAsia"/>
        </w:rPr>
        <w:t>配置系统变量</w:t>
      </w:r>
      <w:bookmarkEnd w:id="1"/>
    </w:p>
    <w:p w:rsidR="00DC38AE" w:rsidRDefault="003C554B" w:rsidP="00C33446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ykt </w:t>
      </w:r>
      <w:r>
        <w:rPr>
          <w:rFonts w:hint="eastAsia"/>
        </w:rPr>
        <w:t>用户登录</w:t>
      </w:r>
      <w:r>
        <w:rPr>
          <w:rFonts w:hint="eastAsia"/>
        </w:rPr>
        <w:t>,</w:t>
      </w:r>
      <w:r w:rsidR="00C33446">
        <w:rPr>
          <w:rFonts w:hint="eastAsia"/>
        </w:rPr>
        <w:t xml:space="preserve"> </w:t>
      </w:r>
      <w:r>
        <w:rPr>
          <w:rFonts w:hint="eastAsia"/>
        </w:rPr>
        <w:t>配置</w:t>
      </w:r>
      <w:r w:rsidR="00C33446">
        <w:rPr>
          <w:rFonts w:hint="eastAsia"/>
        </w:rPr>
        <w:t>用户的环境变量</w:t>
      </w:r>
      <w:r w:rsidR="00C33446">
        <w:rPr>
          <w:rFonts w:hint="eastAsia"/>
        </w:rPr>
        <w:t xml:space="preserve"> ( $HOME/.bash_profile)</w:t>
      </w:r>
    </w:p>
    <w:p w:rsidR="007C0D1B" w:rsidRDefault="007C0D1B" w:rsidP="007C0D1B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DBTYPE=ORA</w:t>
      </w:r>
    </w:p>
    <w:p w:rsidR="007C0D1B" w:rsidRDefault="007C0D1B" w:rsidP="007C0D1B">
      <w:pPr>
        <w:ind w:leftChars="400" w:left="960"/>
      </w:pPr>
      <w:r>
        <w:t>export DBTYPE</w:t>
      </w:r>
    </w:p>
    <w:p w:rsidR="007C0D1B" w:rsidRDefault="007C0D1B" w:rsidP="007C0D1B">
      <w:pPr>
        <w:ind w:leftChars="400" w:left="960"/>
      </w:pPr>
      <w:r>
        <w:t>YKT_DBNAME=yktdb;export YKT_DBNAME</w:t>
      </w:r>
    </w:p>
    <w:p w:rsidR="007C0D1B" w:rsidRDefault="007C0D1B" w:rsidP="007C0D1B">
      <w:pPr>
        <w:ind w:leftChars="400" w:left="960"/>
      </w:pPr>
      <w:r>
        <w:t>YKT_USER=ykt_cur;export YKT_USER</w:t>
      </w:r>
    </w:p>
    <w:p w:rsidR="007C0D1B" w:rsidRDefault="007C0D1B" w:rsidP="007C0D1B">
      <w:pPr>
        <w:ind w:leftChars="400" w:left="960"/>
      </w:pPr>
      <w:r>
        <w:t>YKT_PWD=kingstar;export YKT_PWD</w:t>
      </w:r>
    </w:p>
    <w:p w:rsidR="007C0D1B" w:rsidRDefault="007C0D1B" w:rsidP="007C0D1B">
      <w:pPr>
        <w:ind w:leftChars="400" w:left="960"/>
      </w:pPr>
      <w:r>
        <w:t>export YKT_BU=ykt_bu</w:t>
      </w:r>
    </w:p>
    <w:p w:rsidR="007C0D1B" w:rsidRDefault="007C0D1B" w:rsidP="007C0D1B">
      <w:pPr>
        <w:ind w:leftChars="400" w:left="960"/>
      </w:pPr>
      <w:r>
        <w:t>export ORA_HOME_PATH=/opt/oracle/product/10.2.0/client_1</w:t>
      </w:r>
    </w:p>
    <w:p w:rsidR="007C0D1B" w:rsidRDefault="007C0D1B" w:rsidP="007C0D1B">
      <w:pPr>
        <w:ind w:leftChars="400" w:left="960"/>
      </w:pPr>
      <w:r>
        <w:t>#export USEROPTS="-DDEBUG -g"</w:t>
      </w:r>
    </w:p>
    <w:p w:rsidR="007C0D1B" w:rsidRDefault="007C0D1B" w:rsidP="007C0D1B">
      <w:pPr>
        <w:ind w:leftChars="400" w:left="960"/>
      </w:pPr>
      <w:r>
        <w:t>#export PROC_OPTS = "sqlcheck=full userid=$YKT_USER/$YKT_PWD@$YKT_DBNAME"</w:t>
      </w:r>
    </w:p>
    <w:p w:rsidR="007C0D1B" w:rsidRDefault="007C0D1B" w:rsidP="007C0D1B">
      <w:pPr>
        <w:ind w:leftChars="400" w:left="960"/>
      </w:pPr>
      <w:r>
        <w:t>ulimit   -c unlimited</w:t>
      </w:r>
    </w:p>
    <w:p w:rsidR="007C0D1B" w:rsidRDefault="007C0D1B" w:rsidP="007C0D1B">
      <w:pPr>
        <w:ind w:leftChars="400" w:left="960"/>
      </w:pPr>
    </w:p>
    <w:p w:rsidR="007C0D1B" w:rsidRDefault="007C0D1B" w:rsidP="007C0D1B">
      <w:pPr>
        <w:ind w:leftChars="400" w:left="960"/>
      </w:pPr>
      <w:r>
        <w:t>if [ -f ~/ykt/yktprofile ]; then</w:t>
      </w:r>
    </w:p>
    <w:p w:rsidR="007C0D1B" w:rsidRDefault="007C0D1B" w:rsidP="007C0D1B">
      <w:pPr>
        <w:ind w:leftChars="400" w:left="960"/>
      </w:pPr>
      <w:r>
        <w:t xml:space="preserve">    . ~/ykt/yktprofile</w:t>
      </w:r>
    </w:p>
    <w:p w:rsidR="007C0D1B" w:rsidRDefault="007C0D1B" w:rsidP="007C0D1B">
      <w:pPr>
        <w:ind w:leftChars="400" w:left="960"/>
      </w:pPr>
      <w:r>
        <w:t>fi</w:t>
      </w:r>
    </w:p>
    <w:p w:rsidR="0086042E" w:rsidRDefault="0086042E" w:rsidP="00B0677E"/>
    <w:p w:rsidR="005033BC" w:rsidRDefault="00906E98" w:rsidP="00D66A18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ykt_cur </w:t>
      </w:r>
      <w:r w:rsidRPr="0086042E">
        <w:rPr>
          <w:rFonts w:hint="eastAsia"/>
          <w:color w:val="FF0000"/>
        </w:rPr>
        <w:t>的密码，请同时修改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上面的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8233BE" w:rsidRDefault="008233BE" w:rsidP="00D66A18">
      <w:pPr>
        <w:rPr>
          <w:color w:val="FF0000"/>
        </w:rPr>
      </w:pPr>
    </w:p>
    <w:p w:rsidR="008233BE" w:rsidRPr="001A1F6E" w:rsidRDefault="008233BE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60291A">
        <w:rPr>
          <w:rFonts w:ascii="宋体" w:hAnsi="宋体" w:hint="eastAsia"/>
        </w:rPr>
        <w:t xml:space="preserve">ksmbcc.ini </w:t>
      </w:r>
      <w:r w:rsidR="00CE60DE">
        <w:rPr>
          <w:rFonts w:ascii="宋体" w:hAnsi="宋体" w:hint="eastAsia"/>
        </w:rPr>
        <w:t>drtp.ini</w:t>
      </w:r>
    </w:p>
    <w:p w:rsidR="001A1F6E" w:rsidRDefault="00BF4AD2" w:rsidP="00C224E8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BF4AD2" w:rsidRPr="00BF4AD2" w:rsidRDefault="00BF4AD2" w:rsidP="00D250E3">
      <w:pPr>
        <w:pStyle w:val="ac"/>
        <w:ind w:leftChars="200" w:left="480" w:firstLine="480"/>
        <w:rPr>
          <w:rFonts w:ascii="宋体" w:hAnsi="宋体"/>
        </w:rPr>
      </w:pPr>
      <w:r w:rsidRPr="00BF4AD2">
        <w:rPr>
          <w:rFonts w:ascii="宋体" w:hAnsi="宋体"/>
        </w:rPr>
        <w:t>ID=1</w:t>
      </w:r>
    </w:p>
    <w:p w:rsidR="00BF4AD2" w:rsidRDefault="00BF4AD2" w:rsidP="00D250E3">
      <w:pPr>
        <w:pStyle w:val="ac"/>
        <w:ind w:leftChars="400" w:left="960" w:firstLineChars="0" w:firstLine="0"/>
        <w:rPr>
          <w:rFonts w:ascii="宋体" w:hAnsi="宋体"/>
        </w:rPr>
      </w:pPr>
      <w:r w:rsidRPr="00BF4AD2">
        <w:rPr>
          <w:rFonts w:ascii="宋体" w:hAnsi="宋体"/>
        </w:rPr>
        <w:t>BASEFUNCNO=6000</w:t>
      </w:r>
    </w:p>
    <w:p w:rsidR="00427766" w:rsidRDefault="00427766" w:rsidP="00D250E3">
      <w:pPr>
        <w:ind w:leftChars="225" w:left="540" w:firstLineChars="175" w:firstLine="420"/>
      </w:pPr>
      <w:r>
        <w:t>SERVERCOUNT=2</w:t>
      </w:r>
    </w:p>
    <w:p w:rsidR="00427766" w:rsidRDefault="00427766" w:rsidP="00D250E3">
      <w:pPr>
        <w:ind w:leftChars="225" w:left="540" w:firstLineChars="175" w:firstLine="420"/>
      </w:pPr>
      <w:r>
        <w:t>SERVER1=192.168.6.11:4000:7100</w:t>
      </w:r>
    </w:p>
    <w:p w:rsidR="00427766" w:rsidRDefault="00427766" w:rsidP="00D250E3">
      <w:pPr>
        <w:pStyle w:val="ac"/>
        <w:ind w:leftChars="400" w:left="960" w:firstLineChars="0" w:firstLine="0"/>
      </w:pPr>
      <w:r>
        <w:t>SERVER2=192.168.6.10:4000:7100</w:t>
      </w:r>
    </w:p>
    <w:p w:rsidR="0077655A" w:rsidRDefault="00D250E3" w:rsidP="00D250E3">
      <w:r>
        <w:rPr>
          <w:rFonts w:hint="eastAsia"/>
        </w:rPr>
        <w:tab/>
      </w:r>
      <w:r w:rsidR="0077655A">
        <w:rPr>
          <w:rFonts w:hint="eastAsia"/>
        </w:rPr>
        <w:t>drtp.ini</w:t>
      </w:r>
      <w:r w:rsidR="002B7F49">
        <w:rPr>
          <w:rFonts w:hint="eastAsia"/>
        </w:rPr>
        <w:t xml:space="preserve"> </w:t>
      </w:r>
      <w:r w:rsidR="002B7F49">
        <w:rPr>
          <w:rFonts w:hint="eastAsia"/>
        </w:rPr>
        <w:t>修改下面的配置</w:t>
      </w:r>
      <w:r w:rsidR="001569B6">
        <w:rPr>
          <w:rFonts w:hint="eastAsia"/>
        </w:rPr>
        <w:t>：</w:t>
      </w:r>
    </w:p>
    <w:p w:rsidR="001569B6" w:rsidRDefault="001569B6" w:rsidP="00D250E3">
      <w:r>
        <w:rPr>
          <w:rFonts w:hint="eastAsia"/>
        </w:rPr>
        <w:tab/>
      </w:r>
      <w:r>
        <w:rPr>
          <w:rFonts w:hint="eastAsia"/>
        </w:rPr>
        <w:tab/>
      </w:r>
      <w:r w:rsidR="00D250E3">
        <w:rPr>
          <w:rFonts w:hint="eastAsia"/>
        </w:rPr>
        <w:t xml:space="preserve">  </w:t>
      </w:r>
      <w:r w:rsidR="001E0F7F" w:rsidRPr="001E0F7F">
        <w:t>node=192.168.6.11</w:t>
      </w:r>
    </w:p>
    <w:p w:rsidR="001E0F7F" w:rsidRPr="005576AA" w:rsidRDefault="00D250E3" w:rsidP="00D250E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E0F7F" w:rsidRPr="001E0F7F">
        <w:t>BRANCH=7100</w:t>
      </w:r>
    </w:p>
    <w:p w:rsidR="005576AA" w:rsidRPr="005576AA" w:rsidRDefault="005576AA" w:rsidP="005576AA">
      <w:pPr>
        <w:pStyle w:val="ac"/>
        <w:ind w:left="1080" w:firstLineChars="0" w:firstLine="0"/>
      </w:pPr>
    </w:p>
    <w:p w:rsidR="005576AA" w:rsidRDefault="005576AA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启动程序，配置计划任务</w:t>
      </w:r>
    </w:p>
    <w:p w:rsidR="00DC58DD" w:rsidRDefault="00DC58DD" w:rsidP="00DC58DD">
      <w:pPr>
        <w:pStyle w:val="ac"/>
        <w:ind w:firstLine="480"/>
      </w:pPr>
      <w:r>
        <w:rPr>
          <w:rFonts w:hint="eastAsia"/>
        </w:rPr>
        <w:t>用</w:t>
      </w:r>
      <w:r>
        <w:rPr>
          <w:rFonts w:hint="eastAsia"/>
        </w:rPr>
        <w:t>ykt</w:t>
      </w:r>
      <w:r>
        <w:rPr>
          <w:rFonts w:hint="eastAsia"/>
        </w:rPr>
        <w:t>用户登录系统</w:t>
      </w:r>
    </w:p>
    <w:p w:rsidR="00DC58DD" w:rsidRDefault="00DC58DD" w:rsidP="00DC58DD">
      <w:pPr>
        <w:pStyle w:val="ac"/>
        <w:ind w:firstLine="480"/>
      </w:pPr>
      <w:r>
        <w:rPr>
          <w:rFonts w:hint="eastAsia"/>
        </w:rPr>
        <w:t>$cdb</w:t>
      </w:r>
      <w:r w:rsidR="008B6797">
        <w:rPr>
          <w:rFonts w:hint="eastAsia"/>
        </w:rPr>
        <w:tab/>
      </w:r>
      <w:r w:rsidR="008B6797">
        <w:rPr>
          <w:rFonts w:hint="eastAsia"/>
        </w:rPr>
        <w:tab/>
      </w:r>
      <w:r w:rsidR="008B6797">
        <w:rPr>
          <w:rFonts w:hint="eastAsia"/>
        </w:rPr>
        <w:tab/>
      </w:r>
      <w:r w:rsidR="008B6797">
        <w:rPr>
          <w:rFonts w:hint="eastAsia"/>
        </w:rPr>
        <w:t>（切换目录）</w:t>
      </w:r>
    </w:p>
    <w:p w:rsidR="00DC58DD" w:rsidRDefault="00DC58DD" w:rsidP="00DC58DD">
      <w:pPr>
        <w:pStyle w:val="ac"/>
        <w:ind w:firstLine="480"/>
      </w:pPr>
      <w:r>
        <w:rPr>
          <w:rFonts w:hint="eastAsia"/>
        </w:rPr>
        <w:t>$sall</w:t>
      </w:r>
      <w:r w:rsidR="008B6797">
        <w:rPr>
          <w:rFonts w:hint="eastAsia"/>
        </w:rPr>
        <w:tab/>
      </w:r>
      <w:r w:rsidR="008B6797">
        <w:rPr>
          <w:rFonts w:hint="eastAsia"/>
        </w:rPr>
        <w:tab/>
      </w:r>
      <w:r w:rsidR="008B6797">
        <w:rPr>
          <w:rFonts w:hint="eastAsia"/>
        </w:rPr>
        <w:tab/>
      </w:r>
      <w:r w:rsidR="008B6797">
        <w:rPr>
          <w:rFonts w:hint="eastAsia"/>
        </w:rPr>
        <w:t>（启动后台程序）</w:t>
      </w:r>
    </w:p>
    <w:p w:rsidR="00DC58DD" w:rsidRDefault="00C77F46" w:rsidP="00DC58DD">
      <w:pPr>
        <w:pStyle w:val="ac"/>
        <w:ind w:firstLine="48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用户登录系统</w:t>
      </w:r>
    </w:p>
    <w:p w:rsidR="00C77F46" w:rsidRDefault="00C77F46" w:rsidP="00DC58DD">
      <w:pPr>
        <w:pStyle w:val="ac"/>
        <w:ind w:firstLine="480"/>
      </w:pPr>
      <w:r>
        <w:rPr>
          <w:rFonts w:hint="eastAsia"/>
        </w:rPr>
        <w:t>$crontab -l</w:t>
      </w:r>
      <w:r>
        <w:rPr>
          <w:rFonts w:hint="eastAsia"/>
        </w:rPr>
        <w:tab/>
      </w:r>
      <w:r>
        <w:rPr>
          <w:rFonts w:hint="eastAsia"/>
        </w:rPr>
        <w:tab/>
      </w:r>
      <w:r w:rsidR="0038260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查看计划任务</w:t>
      </w:r>
      <w:r>
        <w:rPr>
          <w:rFonts w:hint="eastAsia"/>
        </w:rPr>
        <w:t xml:space="preserve">) </w:t>
      </w:r>
    </w:p>
    <w:p w:rsidR="00C77F46" w:rsidRPr="00C77F46" w:rsidRDefault="00C77F46" w:rsidP="00DC58DD">
      <w:pPr>
        <w:pStyle w:val="ac"/>
        <w:ind w:firstLine="480"/>
      </w:pPr>
      <w:r>
        <w:rPr>
          <w:rFonts w:hint="eastAsia"/>
        </w:rPr>
        <w:t xml:space="preserve">$crontab </w:t>
      </w:r>
      <w:r w:rsidR="0038260C">
        <w:rPr>
          <w:rFonts w:hint="eastAsia"/>
        </w:rPr>
        <w:t>-</w:t>
      </w:r>
      <w:r>
        <w:rPr>
          <w:rFonts w:hint="eastAsia"/>
        </w:rPr>
        <w:t>e</w:t>
      </w:r>
      <w:r>
        <w:rPr>
          <w:rFonts w:hint="eastAsia"/>
        </w:rPr>
        <w:tab/>
      </w:r>
      <w:r w:rsidR="0038260C">
        <w:rPr>
          <w:rFonts w:hint="eastAsia"/>
        </w:rPr>
        <w:t xml:space="preserve">   </w:t>
      </w:r>
      <w:r w:rsidR="001F3C60">
        <w:rPr>
          <w:rFonts w:hint="eastAsia"/>
        </w:rPr>
        <w:t xml:space="preserve"> </w:t>
      </w:r>
      <w:r>
        <w:rPr>
          <w:rFonts w:hint="eastAsia"/>
        </w:rPr>
        <w:t>（配置计划任务）</w:t>
      </w:r>
    </w:p>
    <w:p w:rsidR="008233BE" w:rsidRPr="0086042E" w:rsidRDefault="008233BE" w:rsidP="00D66A18">
      <w:pPr>
        <w:rPr>
          <w:color w:val="FF0000"/>
        </w:rPr>
      </w:pPr>
    </w:p>
    <w:p w:rsidR="006126EA" w:rsidRDefault="00D718DE" w:rsidP="006126EA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核心节点2</w:t>
      </w:r>
    </w:p>
    <w:p w:rsidR="006126EA" w:rsidRPr="00157E80" w:rsidRDefault="006126EA" w:rsidP="006126E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IP地址</w:t>
            </w:r>
          </w:p>
        </w:tc>
        <w:tc>
          <w:tcPr>
            <w:tcW w:w="6293" w:type="dxa"/>
          </w:tcPr>
          <w:p w:rsidR="006126EA" w:rsidRPr="0056212E" w:rsidRDefault="006126EA" w:rsidP="00621423">
            <w:r>
              <w:rPr>
                <w:rFonts w:hint="eastAsia"/>
              </w:rPr>
              <w:t>192.168.6.10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kingstar</w:t>
            </w:r>
          </w:p>
        </w:tc>
      </w:tr>
    </w:tbl>
    <w:p w:rsidR="006126EA" w:rsidRDefault="006126EA" w:rsidP="006126EA">
      <w:pPr>
        <w:rPr>
          <w:rFonts w:ascii="宋体" w:hAnsi="宋体"/>
        </w:rPr>
      </w:pPr>
    </w:p>
    <w:p w:rsidR="006126EA" w:rsidRPr="00574E63" w:rsidRDefault="006126EA" w:rsidP="006126EA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D718DE">
        <w:rPr>
          <w:rFonts w:hint="eastAsia"/>
          <w:b/>
        </w:rPr>
        <w:t>核心节点</w:t>
      </w:r>
      <w:r w:rsidR="00D718DE">
        <w:rPr>
          <w:rFonts w:hint="eastAsia"/>
          <w:b/>
        </w:rPr>
        <w:t>2</w:t>
      </w:r>
      <w:r w:rsidR="00D718DE"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126EA" w:rsidTr="00621423">
        <w:tc>
          <w:tcPr>
            <w:tcW w:w="2235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sall  kall dps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/home/ykt/ykt/bin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smbcc配置文件：</w:t>
            </w:r>
            <w:r w:rsidRPr="00292D4A">
              <w:rPr>
                <w:rFonts w:ascii="宋体" w:hAnsi="宋体"/>
              </w:rPr>
              <w:t>/home/ykt/ykt/bin</w:t>
            </w:r>
            <w:r>
              <w:rPr>
                <w:rFonts w:ascii="宋体" w:hAnsi="宋体" w:hint="eastAsia"/>
              </w:rPr>
              <w:t>/ksmbcc.ini</w:t>
            </w:r>
          </w:p>
          <w:p w:rsidR="006126EA" w:rsidRDefault="006126EA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Pr="006E3D5B">
              <w:rPr>
                <w:rFonts w:ascii="宋体" w:hAnsi="宋体"/>
              </w:rPr>
              <w:t>/home/ykt/drtp_linux_4.5/bin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rPr>
                <w:rFonts w:ascii="宋体" w:hAnsi="宋体"/>
              </w:rPr>
            </w:pP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</w:p>
        </w:tc>
      </w:tr>
    </w:tbl>
    <w:p w:rsidR="006126EA" w:rsidRDefault="006126EA" w:rsidP="006126EA">
      <w:pPr>
        <w:rPr>
          <w:rFonts w:ascii="宋体" w:hAnsi="宋体"/>
        </w:rPr>
      </w:pPr>
    </w:p>
    <w:p w:rsidR="006126EA" w:rsidRDefault="006126EA" w:rsidP="006126EA">
      <w:pPr>
        <w:rPr>
          <w:rFonts w:ascii="宋体" w:hAnsi="宋体"/>
        </w:rPr>
      </w:pPr>
    </w:p>
    <w:p w:rsidR="006126EA" w:rsidRPr="00574E63" w:rsidRDefault="00C44A28" w:rsidP="006126EA">
      <w:pPr>
        <w:pStyle w:val="ac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2</w:t>
      </w:r>
      <w:r w:rsidR="006126EA" w:rsidRPr="00A62453">
        <w:rPr>
          <w:rFonts w:hint="eastAsia"/>
          <w:b/>
        </w:rPr>
        <w:t>启动、检查、停止步骤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>用ykt用户登陆到192.168.6.10执行下面的命令：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>$cdb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ab/>
        <w:t>$sall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ab/>
        <w:t>$kall</w:t>
      </w:r>
    </w:p>
    <w:p w:rsidR="006126EA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6126EA" w:rsidRPr="00AA3B65" w:rsidRDefault="006126EA" w:rsidP="006126EA">
      <w:pPr>
        <w:rPr>
          <w:rFonts w:ascii="宋体" w:hAnsi="宋体"/>
        </w:rPr>
      </w:pPr>
      <w:r>
        <w:rPr>
          <w:rFonts w:ascii="宋体" w:hAnsi="宋体" w:hint="eastAsia"/>
        </w:rPr>
        <w:tab/>
        <w:t>$dps</w:t>
      </w:r>
    </w:p>
    <w:p w:rsidR="004F2245" w:rsidRDefault="004F2245" w:rsidP="00D66A18"/>
    <w:p w:rsidR="007E513A" w:rsidRPr="007E513A" w:rsidRDefault="007E513A" w:rsidP="007E513A">
      <w:pPr>
        <w:pStyle w:val="ac"/>
        <w:numPr>
          <w:ilvl w:val="0"/>
          <w:numId w:val="4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EE0918" w:rsidRDefault="00EE0918" w:rsidP="00D3029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ykt , ykt</w:t>
      </w:r>
      <w:r>
        <w:rPr>
          <w:rFonts w:hint="eastAsia"/>
        </w:rPr>
        <w:t>用户必须在数据库实例用户组下</w:t>
      </w:r>
    </w:p>
    <w:p w:rsidR="00EE0918" w:rsidRDefault="00EE0918" w:rsidP="00C6192A">
      <w:pPr>
        <w:pStyle w:val="ac"/>
        <w:ind w:leftChars="175" w:left="420" w:firstLineChars="0" w:firstLine="0"/>
      </w:pPr>
      <w:r>
        <w:rPr>
          <w:rFonts w:hint="eastAsia"/>
        </w:rPr>
        <w:t xml:space="preserve">$ groupadd </w:t>
      </w:r>
      <w:r>
        <w:t>–</w:t>
      </w:r>
      <w:r>
        <w:rPr>
          <w:rFonts w:hint="eastAsia"/>
        </w:rPr>
        <w:t>g 10001 yktdevgrp</w:t>
      </w:r>
    </w:p>
    <w:p w:rsidR="00EE0918" w:rsidRDefault="00EE0918" w:rsidP="00C6192A">
      <w:pPr>
        <w:pStyle w:val="ac"/>
        <w:ind w:leftChars="175" w:left="420" w:firstLineChars="0" w:firstLine="0"/>
      </w:pPr>
      <w:r>
        <w:rPr>
          <w:rFonts w:hint="eastAsia"/>
        </w:rPr>
        <w:t xml:space="preserve">$ useradd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yktdevgrp </w:t>
      </w:r>
      <w:r>
        <w:t>–</w:t>
      </w:r>
      <w:r>
        <w:rPr>
          <w:rFonts w:hint="eastAsia"/>
        </w:rPr>
        <w:t xml:space="preserve">G oinstall </w:t>
      </w:r>
      <w:r>
        <w:t>–</w:t>
      </w:r>
      <w:r>
        <w:rPr>
          <w:rFonts w:hint="eastAsia"/>
        </w:rPr>
        <w:t>s /bin/bash ykt</w:t>
      </w:r>
    </w:p>
    <w:p w:rsidR="00EE0918" w:rsidRDefault="00EE0918" w:rsidP="00C6192A">
      <w:pPr>
        <w:pStyle w:val="ac"/>
        <w:ind w:leftChars="175" w:left="420" w:firstLineChars="0" w:firstLine="0"/>
      </w:pPr>
      <w:r>
        <w:rPr>
          <w:rFonts w:hint="eastAsia"/>
        </w:rPr>
        <w:t>修改用户密码</w:t>
      </w:r>
    </w:p>
    <w:p w:rsidR="00EE0918" w:rsidRPr="00F02FA3" w:rsidRDefault="00EE0918" w:rsidP="00C6192A">
      <w:pPr>
        <w:pStyle w:val="ac"/>
        <w:ind w:leftChars="175" w:left="420" w:firstLineChars="0" w:firstLine="0"/>
      </w:pPr>
      <w:r>
        <w:rPr>
          <w:rFonts w:hint="eastAsia"/>
        </w:rPr>
        <w:t>$ passwd ykt</w:t>
      </w:r>
    </w:p>
    <w:p w:rsidR="00EE0918" w:rsidRDefault="00EE0918" w:rsidP="00EE0918">
      <w:pPr>
        <w:pStyle w:val="ac"/>
        <w:ind w:left="1080" w:firstLineChars="0" w:firstLine="0"/>
      </w:pPr>
    </w:p>
    <w:p w:rsidR="00EE0918" w:rsidRDefault="00EE0918" w:rsidP="00D3029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上传应用软件包</w:t>
      </w:r>
    </w:p>
    <w:p w:rsidR="00EE0918" w:rsidRDefault="00EE0918" w:rsidP="00EE0918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目录规划方式</w:t>
      </w:r>
    </w:p>
    <w:p w:rsidR="00EE0918" w:rsidRDefault="00EE0918" w:rsidP="00B1530D">
      <w:pPr>
        <w:ind w:leftChars="100" w:left="240" w:firstLineChars="50" w:firstLine="120"/>
      </w:pPr>
      <w:r>
        <w:rPr>
          <w:rFonts w:hint="eastAsia"/>
        </w:rPr>
        <w:t>$HOME-</w:t>
      </w:r>
    </w:p>
    <w:p w:rsidR="00EE0918" w:rsidRDefault="00EE0918" w:rsidP="00EE091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|_ykt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一卡通应用服务</w:t>
      </w:r>
    </w:p>
    <w:p w:rsidR="00EE0918" w:rsidRDefault="00EE0918" w:rsidP="00EE091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EE0918" w:rsidRDefault="00EE0918" w:rsidP="00EE091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EE0918" w:rsidRDefault="00EE0918" w:rsidP="00EE091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|_sbin   </w:t>
      </w:r>
      <w:r>
        <w:rPr>
          <w:rFonts w:hint="eastAsia"/>
        </w:rPr>
        <w:t>脚本程序</w:t>
      </w:r>
    </w:p>
    <w:p w:rsidR="00EE0918" w:rsidRDefault="00EE0918" w:rsidP="00EE091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|_install  </w:t>
      </w:r>
      <w:r>
        <w:rPr>
          <w:rFonts w:hint="eastAsia"/>
        </w:rPr>
        <w:t>初始化数据与脚本</w:t>
      </w:r>
    </w:p>
    <w:p w:rsidR="00EE0918" w:rsidRDefault="00EE0918" w:rsidP="00EE0918">
      <w:r>
        <w:rPr>
          <w:rFonts w:hint="eastAsia"/>
        </w:rPr>
        <w:tab/>
      </w:r>
      <w:r>
        <w:rPr>
          <w:rFonts w:hint="eastAsia"/>
        </w:rPr>
        <w:tab/>
        <w:t>|_drtp    DRTP</w:t>
      </w:r>
      <w:r>
        <w:rPr>
          <w:rFonts w:hint="eastAsia"/>
        </w:rPr>
        <w:t>应用程序</w:t>
      </w:r>
    </w:p>
    <w:p w:rsidR="00EE0918" w:rsidRDefault="00EE0918" w:rsidP="00EE0918"/>
    <w:p w:rsidR="00EE0918" w:rsidRDefault="00EE0918" w:rsidP="006B1159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配置系统变量</w:t>
      </w:r>
    </w:p>
    <w:p w:rsidR="00EE0918" w:rsidRDefault="00EE0918" w:rsidP="00EE0918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ykt </w:t>
      </w:r>
      <w:r>
        <w:rPr>
          <w:rFonts w:hint="eastAsia"/>
        </w:rPr>
        <w:t>用户登录</w:t>
      </w:r>
      <w:r>
        <w:rPr>
          <w:rFonts w:hint="eastAsia"/>
        </w:rPr>
        <w:t xml:space="preserve">, </w:t>
      </w:r>
      <w:r>
        <w:rPr>
          <w:rFonts w:hint="eastAsia"/>
        </w:rPr>
        <w:t>配置用户的环境变量</w:t>
      </w:r>
      <w:r>
        <w:rPr>
          <w:rFonts w:hint="eastAsia"/>
        </w:rPr>
        <w:t xml:space="preserve"> ( $HOME/.bash_profile)</w:t>
      </w:r>
    </w:p>
    <w:p w:rsidR="00EE0918" w:rsidRDefault="00EE0918" w:rsidP="00EE091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DBTYPE=ORA</w:t>
      </w:r>
    </w:p>
    <w:p w:rsidR="00EE0918" w:rsidRDefault="00EE0918" w:rsidP="00EE0918">
      <w:pPr>
        <w:ind w:leftChars="400" w:left="960"/>
      </w:pPr>
      <w:r>
        <w:t>export DBTYPE</w:t>
      </w:r>
    </w:p>
    <w:p w:rsidR="00EE0918" w:rsidRDefault="00EE0918" w:rsidP="00EE0918">
      <w:pPr>
        <w:ind w:leftChars="400" w:left="960"/>
      </w:pPr>
      <w:r>
        <w:t>YKT_DBNAME=yktdb;export YKT_DBNAME</w:t>
      </w:r>
    </w:p>
    <w:p w:rsidR="00EE0918" w:rsidRDefault="00EE0918" w:rsidP="00EE0918">
      <w:pPr>
        <w:ind w:leftChars="400" w:left="960"/>
      </w:pPr>
      <w:r>
        <w:t>YKT_USER=ykt_cur;export YKT_USER</w:t>
      </w:r>
    </w:p>
    <w:p w:rsidR="00EE0918" w:rsidRDefault="00EE0918" w:rsidP="00EE0918">
      <w:pPr>
        <w:ind w:leftChars="400" w:left="960"/>
      </w:pPr>
      <w:r>
        <w:lastRenderedPageBreak/>
        <w:t>YKT_PWD=kingstar;export YKT_PWD</w:t>
      </w:r>
    </w:p>
    <w:p w:rsidR="00EE0918" w:rsidRDefault="00EE0918" w:rsidP="00EE0918">
      <w:pPr>
        <w:ind w:leftChars="400" w:left="960"/>
      </w:pPr>
      <w:r>
        <w:t>export YKT_BU=ykt_bu</w:t>
      </w:r>
    </w:p>
    <w:p w:rsidR="00EE0918" w:rsidRDefault="00EE0918" w:rsidP="00EE0918">
      <w:pPr>
        <w:ind w:leftChars="400" w:left="960"/>
      </w:pPr>
      <w:r>
        <w:t>export ORA_HOME_PATH=/opt/oracle/product/10.2.0/client_1</w:t>
      </w:r>
    </w:p>
    <w:p w:rsidR="00EE0918" w:rsidRDefault="00EE0918" w:rsidP="00EE0918">
      <w:pPr>
        <w:ind w:leftChars="400" w:left="960"/>
      </w:pPr>
      <w:r>
        <w:t>#export USEROPTS="-DDEBUG -g"</w:t>
      </w:r>
    </w:p>
    <w:p w:rsidR="00EE0918" w:rsidRDefault="00EE0918" w:rsidP="00EE0918">
      <w:pPr>
        <w:ind w:leftChars="400" w:left="960"/>
      </w:pPr>
      <w:r>
        <w:t>#export PROC_OPTS = "sqlcheck=full userid=$YKT_USER/$YKT_PWD@$YKT_DBNAME"</w:t>
      </w:r>
    </w:p>
    <w:p w:rsidR="00EE0918" w:rsidRDefault="00EE0918" w:rsidP="00EE0918">
      <w:pPr>
        <w:ind w:leftChars="400" w:left="960"/>
      </w:pPr>
      <w:r>
        <w:t>ulimit   -c unlimited</w:t>
      </w:r>
    </w:p>
    <w:p w:rsidR="00EE0918" w:rsidRDefault="00EE0918" w:rsidP="00EE0918">
      <w:pPr>
        <w:ind w:leftChars="400" w:left="960"/>
      </w:pPr>
    </w:p>
    <w:p w:rsidR="00EE0918" w:rsidRDefault="00EE0918" w:rsidP="00EE0918">
      <w:pPr>
        <w:ind w:leftChars="400" w:left="960"/>
      </w:pPr>
      <w:r>
        <w:t>if [ -f ~/ykt/yktprofile ]; then</w:t>
      </w:r>
    </w:p>
    <w:p w:rsidR="00EE0918" w:rsidRDefault="00EE0918" w:rsidP="00EE0918">
      <w:pPr>
        <w:ind w:leftChars="400" w:left="960"/>
      </w:pPr>
      <w:r>
        <w:t xml:space="preserve">    . ~/ykt/yktprofile</w:t>
      </w:r>
    </w:p>
    <w:p w:rsidR="00EE0918" w:rsidRDefault="00EE0918" w:rsidP="00162090">
      <w:pPr>
        <w:ind w:leftChars="400" w:left="960"/>
      </w:pPr>
      <w:r>
        <w:t>fi</w:t>
      </w:r>
    </w:p>
    <w:p w:rsidR="00EE0918" w:rsidRDefault="00EE0918" w:rsidP="00EE0918">
      <w:pPr>
        <w:ind w:leftChars="400" w:left="960"/>
      </w:pPr>
    </w:p>
    <w:p w:rsidR="00EE0918" w:rsidRDefault="00EE0918" w:rsidP="00EE0918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ykt_cur </w:t>
      </w:r>
      <w:r w:rsidRPr="0086042E">
        <w:rPr>
          <w:rFonts w:hint="eastAsia"/>
          <w:color w:val="FF0000"/>
        </w:rPr>
        <w:t>的密码，请同时修改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上面的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EE0918" w:rsidRDefault="00EE0918" w:rsidP="00EE0918">
      <w:pPr>
        <w:rPr>
          <w:color w:val="FF0000"/>
        </w:rPr>
      </w:pPr>
    </w:p>
    <w:p w:rsidR="00EE0918" w:rsidRPr="001A1F6E" w:rsidRDefault="00EE0918" w:rsidP="00052B22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Pr="00052B22">
        <w:rPr>
          <w:rFonts w:ascii="宋体" w:hAnsi="宋体" w:hint="eastAsia"/>
        </w:rPr>
        <w:t>ksmbcc.ini drtp.ini</w:t>
      </w:r>
    </w:p>
    <w:p w:rsidR="00EE0918" w:rsidRDefault="00EE0918" w:rsidP="00FE21D9">
      <w:pPr>
        <w:pStyle w:val="ac"/>
        <w:ind w:leftChars="250" w:left="600" w:firstLineChars="0" w:firstLine="24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EE0918" w:rsidRPr="00BF4AD2" w:rsidRDefault="00E13A7F" w:rsidP="00FE21D9">
      <w:pPr>
        <w:pStyle w:val="ac"/>
        <w:ind w:leftChars="300" w:left="720" w:firstLine="480"/>
        <w:rPr>
          <w:rFonts w:ascii="宋体" w:hAnsi="宋体"/>
        </w:rPr>
      </w:pPr>
      <w:r>
        <w:rPr>
          <w:rFonts w:ascii="宋体" w:hAnsi="宋体"/>
        </w:rPr>
        <w:t>ID=</w:t>
      </w:r>
      <w:r>
        <w:rPr>
          <w:rFonts w:ascii="宋体" w:hAnsi="宋体" w:hint="eastAsia"/>
        </w:rPr>
        <w:t>2</w:t>
      </w:r>
    </w:p>
    <w:p w:rsidR="00EE0918" w:rsidRDefault="00EE0918" w:rsidP="00FE21D9">
      <w:pPr>
        <w:pStyle w:val="ac"/>
        <w:ind w:leftChars="500" w:left="1200" w:firstLineChars="0" w:firstLine="0"/>
        <w:rPr>
          <w:rFonts w:ascii="宋体" w:hAnsi="宋体"/>
        </w:rPr>
      </w:pPr>
      <w:r w:rsidRPr="00BF4AD2">
        <w:rPr>
          <w:rFonts w:ascii="宋体" w:hAnsi="宋体"/>
        </w:rPr>
        <w:t>BASEFUNCNO=6000</w:t>
      </w:r>
    </w:p>
    <w:p w:rsidR="00EE0918" w:rsidRDefault="00EE0918" w:rsidP="00FE21D9">
      <w:pPr>
        <w:ind w:leftChars="325" w:left="780" w:firstLineChars="175" w:firstLine="420"/>
      </w:pPr>
      <w:r>
        <w:t>SERVERCOUNT=2</w:t>
      </w:r>
    </w:p>
    <w:p w:rsidR="00EE0918" w:rsidRDefault="00EE0918" w:rsidP="00FE21D9">
      <w:pPr>
        <w:ind w:leftChars="325" w:left="780" w:firstLineChars="175" w:firstLine="420"/>
      </w:pPr>
      <w:r>
        <w:t>SERVER1=192.168.6.11:4000:7100</w:t>
      </w:r>
    </w:p>
    <w:p w:rsidR="00EE0918" w:rsidRDefault="00EE0918" w:rsidP="00FE21D9">
      <w:pPr>
        <w:pStyle w:val="ac"/>
        <w:ind w:leftChars="500" w:left="1200" w:firstLineChars="0" w:firstLine="0"/>
      </w:pPr>
      <w:r>
        <w:t>SERVER2=192.168.6.10:4000:7100</w:t>
      </w:r>
    </w:p>
    <w:p w:rsidR="00EE0918" w:rsidRDefault="00FE21D9" w:rsidP="00FE21D9">
      <w:r>
        <w:rPr>
          <w:rFonts w:hint="eastAsia"/>
        </w:rPr>
        <w:tab/>
      </w:r>
      <w:r>
        <w:rPr>
          <w:rFonts w:hint="eastAsia"/>
        </w:rPr>
        <w:tab/>
      </w:r>
      <w:r w:rsidR="00EE0918">
        <w:rPr>
          <w:rFonts w:hint="eastAsia"/>
        </w:rPr>
        <w:t xml:space="preserve">drtp.ini </w:t>
      </w:r>
      <w:r w:rsidR="00EE0918">
        <w:rPr>
          <w:rFonts w:hint="eastAsia"/>
        </w:rPr>
        <w:t>修改下面的配置：</w:t>
      </w:r>
    </w:p>
    <w:p w:rsidR="00EE0918" w:rsidRDefault="00FE21D9" w:rsidP="00FE21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226B">
        <w:t>node=192.168.6.1</w:t>
      </w:r>
      <w:r w:rsidR="003A226B">
        <w:rPr>
          <w:rFonts w:hint="eastAsia"/>
        </w:rPr>
        <w:t>0</w:t>
      </w:r>
    </w:p>
    <w:p w:rsidR="00EE0918" w:rsidRPr="005576AA" w:rsidRDefault="00FE21D9" w:rsidP="00FE21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0918" w:rsidRPr="001E0F7F">
        <w:t>BRANCH=7100</w:t>
      </w:r>
    </w:p>
    <w:p w:rsidR="0000368E" w:rsidRDefault="0000368E" w:rsidP="00FE3566">
      <w:pPr>
        <w:ind w:left="420"/>
      </w:pPr>
    </w:p>
    <w:p w:rsidR="000A568E" w:rsidRDefault="000A568E" w:rsidP="00FE3566">
      <w:pPr>
        <w:ind w:left="420"/>
      </w:pPr>
    </w:p>
    <w:p w:rsidR="000A568E" w:rsidRDefault="000A568E" w:rsidP="000A568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DRTP节点</w:t>
      </w:r>
    </w:p>
    <w:p w:rsidR="000A568E" w:rsidRDefault="00357FEB" w:rsidP="00FE3566">
      <w:pPr>
        <w:ind w:left="420"/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F536DB" w:rsidRDefault="00F536DB" w:rsidP="00621423">
            <w:pPr>
              <w:rPr>
                <w:rFonts w:ascii="宋体" w:hAnsi="宋体"/>
              </w:rPr>
            </w:pP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F536DB" w:rsidRPr="0056212E" w:rsidRDefault="0033110A" w:rsidP="00621423">
            <w:r>
              <w:rPr>
                <w:rFonts w:hint="eastAsia"/>
              </w:rPr>
              <w:t>192.168.6.7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F536DB" w:rsidRDefault="00FC5286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F536DB" w:rsidRDefault="00FC5286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111111</w:t>
            </w:r>
          </w:p>
        </w:tc>
      </w:tr>
    </w:tbl>
    <w:p w:rsidR="006D681B" w:rsidRDefault="006D681B" w:rsidP="00621423">
      <w:pPr>
        <w:rPr>
          <w:b/>
        </w:rPr>
      </w:pPr>
    </w:p>
    <w:p w:rsidR="00621423" w:rsidRPr="00574E63" w:rsidRDefault="00621423" w:rsidP="00621423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6D681B" w:rsidRPr="006D681B">
        <w:rPr>
          <w:rFonts w:hint="eastAsia"/>
          <w:b/>
        </w:rPr>
        <w:t>DRTP</w:t>
      </w:r>
      <w:r w:rsidR="006D681B" w:rsidRPr="006D681B">
        <w:rPr>
          <w:rFonts w:hint="eastAsia"/>
          <w:b/>
        </w:rPr>
        <w:t>节点</w:t>
      </w:r>
      <w:r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621423" w:rsidRDefault="0093601C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drtp -b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</w:t>
            </w:r>
            <w:r w:rsidR="0093601C">
              <w:rPr>
                <w:rFonts w:ascii="宋体" w:hAnsi="宋体" w:hint="eastAsia"/>
              </w:rPr>
              <w:t>root/</w:t>
            </w:r>
            <w:r w:rsidR="0093601C" w:rsidRPr="006E3D5B">
              <w:rPr>
                <w:rFonts w:ascii="宋体" w:hAnsi="宋体"/>
              </w:rPr>
              <w:t>drtp_linux_4.5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Pr="006E3D5B">
              <w:rPr>
                <w:rFonts w:ascii="宋体" w:hAnsi="宋体"/>
              </w:rPr>
              <w:t>/</w:t>
            </w:r>
            <w:r w:rsidR="0093601C">
              <w:rPr>
                <w:rFonts w:ascii="宋体" w:hAnsi="宋体" w:hint="eastAsia"/>
              </w:rPr>
              <w:t>root</w:t>
            </w:r>
            <w:r w:rsidRPr="006E3D5B">
              <w:rPr>
                <w:rFonts w:ascii="宋体" w:hAnsi="宋体"/>
              </w:rPr>
              <w:t>/drtp_linux_4.5/bin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</w:p>
        </w:tc>
        <w:tc>
          <w:tcPr>
            <w:tcW w:w="6293" w:type="dxa"/>
          </w:tcPr>
          <w:p w:rsidR="00621423" w:rsidRDefault="00621423" w:rsidP="00621423">
            <w:pPr>
              <w:rPr>
                <w:rFonts w:ascii="宋体" w:hAnsi="宋体"/>
              </w:rPr>
            </w:pPr>
          </w:p>
        </w:tc>
      </w:tr>
    </w:tbl>
    <w:p w:rsidR="00F536DB" w:rsidRPr="0093601C" w:rsidRDefault="00F536DB" w:rsidP="00FE3566">
      <w:pPr>
        <w:ind w:left="420"/>
      </w:pPr>
    </w:p>
    <w:p w:rsidR="002C60BE" w:rsidRPr="002C60BE" w:rsidRDefault="00E62040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6D681B">
        <w:rPr>
          <w:rFonts w:hint="eastAsia"/>
          <w:b/>
        </w:rPr>
        <w:t>DRTP</w:t>
      </w:r>
      <w:r w:rsidRPr="006D681B">
        <w:rPr>
          <w:rFonts w:hint="eastAsia"/>
          <w:b/>
        </w:rPr>
        <w:t>节点</w:t>
      </w:r>
      <w:r w:rsidR="002C60BE" w:rsidRPr="002C60BE">
        <w:rPr>
          <w:rFonts w:hint="eastAsia"/>
          <w:b/>
        </w:rPr>
        <w:t>启动、检查、停止步骤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AE2374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用户登陆到192.168.6.</w:t>
      </w:r>
      <w:r w:rsidR="00AE2374">
        <w:rPr>
          <w:rFonts w:ascii="宋体" w:hAnsi="宋体" w:hint="eastAsia"/>
        </w:rPr>
        <w:t>7</w:t>
      </w:r>
      <w:r>
        <w:rPr>
          <w:rFonts w:ascii="宋体" w:hAnsi="宋体" w:hint="eastAsia"/>
        </w:rPr>
        <w:t>执行下面的命令：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r w:rsidR="004C2F9A">
        <w:rPr>
          <w:rFonts w:ascii="宋体" w:hAnsi="宋体" w:hint="eastAsia"/>
        </w:rPr>
        <w:t xml:space="preserve">cd </w:t>
      </w:r>
      <w:r w:rsidR="004C2F9A" w:rsidRPr="0028635A">
        <w:rPr>
          <w:rFonts w:ascii="宋体" w:hAnsi="宋体"/>
        </w:rPr>
        <w:t>/</w:t>
      </w:r>
      <w:r w:rsidR="004C2F9A">
        <w:rPr>
          <w:rFonts w:ascii="宋体" w:hAnsi="宋体" w:hint="eastAsia"/>
        </w:rPr>
        <w:t>root/</w:t>
      </w:r>
      <w:r w:rsidR="004C2F9A" w:rsidRPr="006E3D5B">
        <w:rPr>
          <w:rFonts w:ascii="宋体" w:hAnsi="宋体"/>
        </w:rPr>
        <w:t>drtp_linux_4.5</w:t>
      </w:r>
      <w:r w:rsidR="004C2F9A">
        <w:rPr>
          <w:rFonts w:ascii="宋体" w:hAnsi="宋体" w:hint="eastAsia"/>
        </w:rPr>
        <w:t>/bin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启动：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$drtp -b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$pkill -9 drtp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2C60BE" w:rsidRPr="00AA3B65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drtp</w:t>
      </w:r>
    </w:p>
    <w:p w:rsidR="002C60BE" w:rsidRDefault="002C60BE" w:rsidP="002C60BE"/>
    <w:p w:rsidR="002C60BE" w:rsidRPr="007E513A" w:rsidRDefault="002C60BE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621423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用户上传</w:t>
      </w:r>
      <w:r>
        <w:rPr>
          <w:rFonts w:hint="eastAsia"/>
        </w:rPr>
        <w:t>drtp</w:t>
      </w:r>
      <w:r>
        <w:rPr>
          <w:rFonts w:hint="eastAsia"/>
        </w:rPr>
        <w:t>应用软件包到</w:t>
      </w:r>
      <w:r>
        <w:rPr>
          <w:rFonts w:hint="eastAsia"/>
        </w:rPr>
        <w:t xml:space="preserve">/root </w:t>
      </w:r>
      <w:r>
        <w:rPr>
          <w:rFonts w:hint="eastAsia"/>
        </w:rPr>
        <w:t>下</w:t>
      </w:r>
    </w:p>
    <w:p w:rsidR="00EB003C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drtp.ini </w:t>
      </w:r>
      <w:r>
        <w:rPr>
          <w:rFonts w:hint="eastAsia"/>
        </w:rPr>
        <w:t>为下面的参数</w:t>
      </w:r>
    </w:p>
    <w:p w:rsidR="003452D3" w:rsidRDefault="00434D5A" w:rsidP="003452D3">
      <w:pPr>
        <w:pStyle w:val="ac"/>
        <w:ind w:left="1500" w:firstLineChars="0" w:firstLine="0"/>
      </w:pPr>
      <w:r>
        <w:t>node=192.168.6.</w:t>
      </w:r>
      <w:r>
        <w:rPr>
          <w:rFonts w:hint="eastAsia"/>
        </w:rPr>
        <w:t>7</w:t>
      </w:r>
    </w:p>
    <w:p w:rsidR="003452D3" w:rsidRDefault="00434D5A" w:rsidP="003452D3">
      <w:pPr>
        <w:pStyle w:val="ac"/>
        <w:ind w:left="1500" w:firstLineChars="0" w:firstLine="0"/>
      </w:pPr>
      <w:r>
        <w:t>BRANCH=7</w:t>
      </w:r>
      <w:r>
        <w:rPr>
          <w:rFonts w:hint="eastAsia"/>
        </w:rPr>
        <w:t>2</w:t>
      </w:r>
      <w:r w:rsidR="003452D3" w:rsidRPr="001E0F7F">
        <w:t>00</w:t>
      </w:r>
    </w:p>
    <w:p w:rsidR="00CB7220" w:rsidRDefault="00CB7220" w:rsidP="003452D3">
      <w:pPr>
        <w:pStyle w:val="ac"/>
        <w:ind w:left="1500" w:firstLineChars="0" w:firstLine="0"/>
      </w:pPr>
      <w:r w:rsidRPr="00CB7220">
        <w:t>counts=2</w:t>
      </w:r>
    </w:p>
    <w:p w:rsidR="00CB7220" w:rsidRDefault="00CB7220" w:rsidP="003452D3">
      <w:pPr>
        <w:pStyle w:val="ac"/>
        <w:ind w:left="1500" w:firstLineChars="0" w:firstLine="0"/>
      </w:pPr>
      <w:r w:rsidRPr="00CB7220">
        <w:t>ip1=192.168.6.11</w:t>
      </w:r>
    </w:p>
    <w:p w:rsidR="00CB7220" w:rsidRPr="00D66A18" w:rsidRDefault="00CB7220" w:rsidP="003452D3">
      <w:pPr>
        <w:pStyle w:val="ac"/>
        <w:ind w:left="1500" w:firstLineChars="0" w:firstLine="0"/>
      </w:pPr>
      <w:r w:rsidRPr="00CB7220">
        <w:t>ip2=192.168.6.10</w:t>
      </w:r>
    </w:p>
    <w:p w:rsidR="00115AE4" w:rsidRDefault="00115AE4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应用前置</w:t>
      </w:r>
    </w:p>
    <w:p w:rsidR="006925B7" w:rsidRDefault="00126C69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消费，充值，考勤，车载 工作站为新开普系统</w:t>
      </w:r>
    </w:p>
    <w:p w:rsidR="00F376F0" w:rsidRPr="00126C69" w:rsidRDefault="00F376F0">
      <w:pPr>
        <w:widowControl/>
        <w:jc w:val="left"/>
        <w:rPr>
          <w:rFonts w:ascii="宋体" w:hAnsi="宋体"/>
        </w:rPr>
      </w:pPr>
    </w:p>
    <w:p w:rsidR="00AE4880" w:rsidRDefault="00B0758F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圈存系统：192.168.6.8</w:t>
      </w:r>
      <w:r w:rsidR="005F48B9">
        <w:rPr>
          <w:rFonts w:ascii="宋体" w:hAnsi="宋体" w:hint="eastAsia"/>
        </w:rPr>
        <w:t>（内网）直连drtp节点</w:t>
      </w:r>
    </w:p>
    <w:p w:rsidR="00AF427F" w:rsidRPr="00641149" w:rsidRDefault="00641149" w:rsidP="00641149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AF427F" w:rsidRDefault="00AF427F" w:rsidP="00621423">
            <w:pPr>
              <w:rPr>
                <w:rFonts w:ascii="宋体" w:hAnsi="宋体"/>
              </w:rPr>
            </w:pP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AF427F" w:rsidRPr="0056212E" w:rsidRDefault="004B5889" w:rsidP="00621423">
            <w:r>
              <w:rPr>
                <w:rFonts w:hint="eastAsia"/>
              </w:rPr>
              <w:t>192.168.6.8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AF427F" w:rsidRDefault="00BC774C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AF427F" w:rsidRDefault="00BC774C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</w:t>
            </w:r>
          </w:p>
        </w:tc>
      </w:tr>
    </w:tbl>
    <w:p w:rsidR="00AF427F" w:rsidRDefault="00AF427F" w:rsidP="00AF427F">
      <w:pPr>
        <w:rPr>
          <w:rFonts w:ascii="宋体" w:hAnsi="宋体"/>
        </w:rPr>
      </w:pPr>
    </w:p>
    <w:p w:rsidR="00AF427F" w:rsidRPr="00937444" w:rsidRDefault="00641149" w:rsidP="00AF427F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sall  kall dps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AF427F" w:rsidRDefault="00AF427F" w:rsidP="00E420A4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</w:t>
            </w:r>
            <w:r w:rsidR="00E420A4">
              <w:rPr>
                <w:rFonts w:ascii="宋体" w:hAnsi="宋体" w:hint="eastAsia"/>
              </w:rPr>
              <w:t>bank</w:t>
            </w:r>
            <w:r w:rsidRPr="0028635A">
              <w:rPr>
                <w:rFonts w:ascii="宋体" w:hAnsi="宋体"/>
              </w:rPr>
              <w:t>/bin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487ED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804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smbcc配置文件：</w:t>
            </w:r>
            <w:r w:rsidR="00626B67" w:rsidRPr="00626B67">
              <w:rPr>
                <w:rFonts w:ascii="宋体" w:hAnsi="宋体"/>
              </w:rPr>
              <w:t>/home/bank/bank/bin</w:t>
            </w:r>
            <w:r>
              <w:rPr>
                <w:rFonts w:ascii="宋体" w:hAnsi="宋体" w:hint="eastAsia"/>
              </w:rPr>
              <w:t>/ksmbcc.ini</w:t>
            </w:r>
          </w:p>
          <w:p w:rsidR="00AF427F" w:rsidRDefault="00AF427F" w:rsidP="00626B6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="00626B67">
              <w:rPr>
                <w:rFonts w:ascii="宋体" w:hAnsi="宋体" w:hint="eastAsia"/>
              </w:rPr>
              <w:t xml:space="preserve"> </w:t>
            </w:r>
            <w:r w:rsidR="00626B67" w:rsidRPr="00626B67">
              <w:rPr>
                <w:rFonts w:ascii="宋体" w:hAnsi="宋体"/>
              </w:rPr>
              <w:t>/home/bank/drtp_linux_4.5/bin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</w:p>
        </w:tc>
        <w:tc>
          <w:tcPr>
            <w:tcW w:w="6804" w:type="dxa"/>
          </w:tcPr>
          <w:p w:rsidR="00AF427F" w:rsidRDefault="00AF427F" w:rsidP="00621423">
            <w:pPr>
              <w:rPr>
                <w:rFonts w:ascii="宋体" w:hAnsi="宋体"/>
              </w:rPr>
            </w:pPr>
          </w:p>
        </w:tc>
      </w:tr>
    </w:tbl>
    <w:p w:rsidR="00B70442" w:rsidRDefault="00B70442" w:rsidP="00FE3801">
      <w:pPr>
        <w:rPr>
          <w:b/>
        </w:rPr>
      </w:pPr>
    </w:p>
    <w:p w:rsidR="00AF427F" w:rsidRPr="00937444" w:rsidRDefault="00FE3801" w:rsidP="00AF427F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AF427F" w:rsidRPr="00FE3801">
        <w:rPr>
          <w:rFonts w:hint="eastAsia"/>
          <w:b/>
        </w:rPr>
        <w:t>应用系统启动、检查、停止步骤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192BA9">
        <w:rPr>
          <w:rFonts w:ascii="宋体" w:hAnsi="宋体" w:hint="eastAsia"/>
        </w:rPr>
        <w:t>bank</w:t>
      </w:r>
      <w:r>
        <w:rPr>
          <w:rFonts w:ascii="宋体" w:hAnsi="宋体" w:hint="eastAsia"/>
        </w:rPr>
        <w:t>用户登陆到</w:t>
      </w:r>
      <w:r w:rsidR="00192BA9">
        <w:rPr>
          <w:rFonts w:ascii="宋体" w:hAnsi="宋体" w:hint="eastAsia"/>
        </w:rPr>
        <w:t>192.168.6.8</w:t>
      </w:r>
      <w:r>
        <w:rPr>
          <w:rFonts w:ascii="宋体" w:hAnsi="宋体" w:hint="eastAsia"/>
        </w:rPr>
        <w:t>执行下面的命令：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$cdb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$sall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$kall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AF427F" w:rsidRPr="006D2D91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$dps</w:t>
      </w:r>
    </w:p>
    <w:p w:rsidR="00AF427F" w:rsidRDefault="00AF427F">
      <w:pPr>
        <w:widowControl/>
        <w:jc w:val="left"/>
        <w:rPr>
          <w:rFonts w:ascii="宋体" w:hAnsi="宋体"/>
        </w:rPr>
      </w:pPr>
    </w:p>
    <w:p w:rsidR="001C2482" w:rsidRDefault="001C2482" w:rsidP="001C2482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lastRenderedPageBreak/>
        <w:t>安装过程</w:t>
      </w:r>
    </w:p>
    <w:p w:rsidR="001E469C" w:rsidRDefault="00D66387" w:rsidP="00D66387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建立</w:t>
      </w:r>
      <w:r w:rsidRPr="00846659">
        <w:rPr>
          <w:rFonts w:hint="eastAsia"/>
        </w:rPr>
        <w:t>bank</w:t>
      </w:r>
      <w:r w:rsidRPr="00846659">
        <w:rPr>
          <w:rFonts w:hint="eastAsia"/>
        </w:rPr>
        <w:t>用户</w:t>
      </w:r>
    </w:p>
    <w:p w:rsidR="00934849" w:rsidRDefault="00934849" w:rsidP="00934849">
      <w:pPr>
        <w:ind w:left="420"/>
      </w:pPr>
      <w:r>
        <w:rPr>
          <w:rFonts w:hint="eastAsia"/>
        </w:rPr>
        <w:t>$useradd bank</w:t>
      </w:r>
    </w:p>
    <w:p w:rsidR="008F0370" w:rsidRDefault="008F0370" w:rsidP="008F0370">
      <w:pPr>
        <w:pStyle w:val="ac"/>
        <w:ind w:leftChars="175" w:left="420" w:firstLineChars="0" w:firstLine="0"/>
      </w:pPr>
      <w:r>
        <w:rPr>
          <w:rFonts w:hint="eastAsia"/>
        </w:rPr>
        <w:t>修改用户密码</w:t>
      </w:r>
    </w:p>
    <w:p w:rsidR="008F0370" w:rsidRDefault="008F0370" w:rsidP="008F0370">
      <w:pPr>
        <w:ind w:left="420"/>
      </w:pPr>
      <w:r>
        <w:rPr>
          <w:rFonts w:hint="eastAsia"/>
        </w:rPr>
        <w:t>$ passwd ykt</w:t>
      </w:r>
    </w:p>
    <w:p w:rsidR="001F2123" w:rsidRPr="00846659" w:rsidRDefault="001F2123" w:rsidP="008F0370">
      <w:pPr>
        <w:ind w:left="420"/>
      </w:pPr>
    </w:p>
    <w:p w:rsidR="00057F09" w:rsidRDefault="00472C06" w:rsidP="00D66387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326214" w:rsidRDefault="00326214" w:rsidP="006866B0">
      <w:pPr>
        <w:ind w:leftChars="175" w:left="420"/>
      </w:pPr>
      <w:r>
        <w:rPr>
          <w:rFonts w:hint="eastAsia"/>
        </w:rPr>
        <w:t>目录规划方式</w:t>
      </w:r>
    </w:p>
    <w:p w:rsidR="00326214" w:rsidRDefault="00326214" w:rsidP="006866B0">
      <w:pPr>
        <w:ind w:leftChars="175" w:left="420"/>
      </w:pPr>
      <w:r>
        <w:rPr>
          <w:rFonts w:hint="eastAsia"/>
        </w:rPr>
        <w:t>$HOME-</w:t>
      </w:r>
    </w:p>
    <w:p w:rsidR="00326214" w:rsidRDefault="00326214" w:rsidP="006866B0">
      <w:pPr>
        <w:ind w:leftChars="175" w:left="420"/>
      </w:pPr>
      <w:r>
        <w:rPr>
          <w:rFonts w:hint="eastAsia"/>
        </w:rPr>
        <w:t>|_bank</w:t>
      </w:r>
      <w:r>
        <w:rPr>
          <w:rFonts w:hint="eastAsia"/>
        </w:rPr>
        <w:tab/>
        <w:t xml:space="preserve">        </w:t>
      </w:r>
      <w:r w:rsidR="004155F9">
        <w:rPr>
          <w:rFonts w:hint="eastAsia"/>
        </w:rPr>
        <w:t>圈存</w:t>
      </w:r>
      <w:r>
        <w:rPr>
          <w:rFonts w:hint="eastAsia"/>
        </w:rPr>
        <w:t>应用服务</w:t>
      </w:r>
    </w:p>
    <w:p w:rsidR="00326214" w:rsidRDefault="00326214" w:rsidP="006866B0">
      <w:pPr>
        <w:ind w:leftChars="175" w:left="420" w:firstLine="420"/>
      </w:pPr>
      <w:r>
        <w:rPr>
          <w:rFonts w:hint="eastAsia"/>
        </w:rPr>
        <w:t xml:space="preserve">|_bin    </w:t>
      </w:r>
      <w:r>
        <w:rPr>
          <w:rFonts w:hint="eastAsia"/>
        </w:rPr>
        <w:t>可执行程序</w:t>
      </w:r>
    </w:p>
    <w:p w:rsidR="00326214" w:rsidRDefault="00326214" w:rsidP="006866B0">
      <w:pPr>
        <w:ind w:leftChars="175" w:left="420" w:firstLine="420"/>
      </w:pPr>
      <w:r>
        <w:rPr>
          <w:rFonts w:hint="eastAsia"/>
        </w:rPr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326214" w:rsidRDefault="00326214" w:rsidP="006866B0">
      <w:pPr>
        <w:ind w:leftChars="175" w:left="420"/>
      </w:pPr>
      <w:r>
        <w:rPr>
          <w:rFonts w:hint="eastAsia"/>
        </w:rPr>
        <w:t>|_drtp    DRTP</w:t>
      </w:r>
      <w:r>
        <w:rPr>
          <w:rFonts w:hint="eastAsia"/>
        </w:rPr>
        <w:t>应用程序</w:t>
      </w:r>
    </w:p>
    <w:p w:rsidR="001F2123" w:rsidRPr="00846659" w:rsidRDefault="001F2123" w:rsidP="00326214"/>
    <w:p w:rsidR="006B1521" w:rsidRPr="00846659" w:rsidRDefault="00472C06" w:rsidP="00602131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配置系统变量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LD_LIBRARY_PATH=$LD_LIBRARY_PATH:~/bank/lib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export USEROPTS=" -g"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export YKT_BU=bank_bu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ulimit  -c unlimited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if [ -f ~/bank/yktprofile ]; then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 xml:space="preserve">    . ~/bank/yktprofile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fi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alias rm="rm -i"</w:t>
      </w:r>
    </w:p>
    <w:p w:rsidR="001C2482" w:rsidRDefault="006B1521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alias cdbin="cd /home/bank/bank/bin"</w:t>
      </w:r>
    </w:p>
    <w:p w:rsidR="008B35FA" w:rsidRPr="006B1521" w:rsidRDefault="008B35FA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export LD_LIBRARY_PATH</w:t>
      </w:r>
    </w:p>
    <w:p w:rsidR="008B35FA" w:rsidRPr="006B1521" w:rsidRDefault="008B35FA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export PATH</w:t>
      </w:r>
    </w:p>
    <w:p w:rsidR="008B35FA" w:rsidRPr="006B1521" w:rsidRDefault="008B35FA" w:rsidP="004F0120">
      <w:pPr>
        <w:widowControl/>
        <w:ind w:leftChars="100" w:left="240"/>
        <w:jc w:val="left"/>
        <w:rPr>
          <w:rFonts w:ascii="宋体" w:hAnsi="宋体"/>
        </w:rPr>
      </w:pPr>
      <w:r w:rsidRPr="006B1521">
        <w:rPr>
          <w:rFonts w:ascii="宋体" w:hAnsi="宋体"/>
        </w:rPr>
        <w:t>export LANG=zh.GBK</w:t>
      </w:r>
    </w:p>
    <w:p w:rsidR="008B35FA" w:rsidRDefault="008B35FA" w:rsidP="006B1521">
      <w:pPr>
        <w:widowControl/>
        <w:jc w:val="left"/>
        <w:rPr>
          <w:rFonts w:ascii="宋体" w:hAnsi="宋体"/>
        </w:rPr>
      </w:pPr>
    </w:p>
    <w:p w:rsidR="00441767" w:rsidRPr="001A1F6E" w:rsidRDefault="00441767" w:rsidP="0044176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Pr="00052B22">
        <w:rPr>
          <w:rFonts w:ascii="宋体" w:hAnsi="宋体" w:hint="eastAsia"/>
        </w:rPr>
        <w:t>ksmbcc.ini drtp.ini</w:t>
      </w:r>
    </w:p>
    <w:p w:rsidR="00441767" w:rsidRPr="005C0E27" w:rsidRDefault="00441767" w:rsidP="004F0120">
      <w:pPr>
        <w:pStyle w:val="ac"/>
        <w:ind w:leftChars="150"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5C0E27" w:rsidRDefault="005C0E27" w:rsidP="004F0120">
      <w:pPr>
        <w:ind w:leftChars="225" w:left="540" w:firstLineChars="175" w:firstLine="420"/>
        <w:rPr>
          <w:rFonts w:ascii="宋体" w:hAnsi="宋体"/>
        </w:rPr>
      </w:pPr>
      <w:r w:rsidRPr="005C0E27">
        <w:rPr>
          <w:rFonts w:ascii="宋体" w:hAnsi="宋体"/>
        </w:rPr>
        <w:t>BASEFUNCNO=5000</w:t>
      </w:r>
    </w:p>
    <w:p w:rsidR="00441767" w:rsidRDefault="005C0E27" w:rsidP="004F0120">
      <w:pPr>
        <w:pStyle w:val="ac"/>
        <w:ind w:leftChars="400" w:left="960" w:firstLineChars="0" w:firstLine="0"/>
      </w:pPr>
      <w:r w:rsidRPr="005C0E27">
        <w:t>SERVER1=127.0.0.1:4000:7000</w:t>
      </w:r>
    </w:p>
    <w:p w:rsidR="00441767" w:rsidRDefault="00441767" w:rsidP="004F0120">
      <w:pPr>
        <w:ind w:leftChars="100" w:left="240" w:firstLineChars="50" w:firstLine="120"/>
      </w:pPr>
      <w:r>
        <w:rPr>
          <w:rFonts w:hint="eastAsia"/>
        </w:rPr>
        <w:t xml:space="preserve">drtp.ini </w:t>
      </w:r>
      <w:r>
        <w:rPr>
          <w:rFonts w:hint="eastAsia"/>
        </w:rPr>
        <w:t>修改下面的配置：</w:t>
      </w:r>
    </w:p>
    <w:p w:rsidR="00441767" w:rsidRDefault="00441767" w:rsidP="004F0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F96" w:rsidRPr="00BF5F96">
        <w:t>node=192.168.6.8</w:t>
      </w:r>
    </w:p>
    <w:p w:rsidR="00441767" w:rsidRDefault="00441767" w:rsidP="004F0120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F96">
        <w:t>BRANCH=7</w:t>
      </w:r>
      <w:r w:rsidR="00BF5F96">
        <w:rPr>
          <w:rFonts w:hint="eastAsia"/>
        </w:rPr>
        <w:t>0</w:t>
      </w:r>
      <w:r w:rsidRPr="001E0F7F">
        <w:t>00</w:t>
      </w:r>
    </w:p>
    <w:p w:rsidR="00772113" w:rsidRDefault="00772113" w:rsidP="004F0120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counts=1</w:t>
      </w:r>
    </w:p>
    <w:p w:rsidR="001A24BE" w:rsidRPr="00602131" w:rsidRDefault="00772113" w:rsidP="00602131">
      <w:pPr>
        <w:ind w:leftChars="625" w:left="1500" w:firstLine="420"/>
      </w:pPr>
      <w:r>
        <w:t>ip1=192.168.6.7</w:t>
      </w: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W</w:t>
      </w:r>
      <w:r>
        <w:rPr>
          <w:rFonts w:ascii="宋体" w:hAnsi="宋体" w:hint="eastAsia"/>
          <w:sz w:val="28"/>
        </w:rPr>
        <w:t>eb应用</w:t>
      </w:r>
    </w:p>
    <w:p w:rsidR="00793B23" w:rsidRDefault="00893742" w:rsidP="00793B23">
      <w:r>
        <w:rPr>
          <w:rFonts w:ascii="宋体" w:hAnsi="宋体" w:hint="eastAsia"/>
        </w:rPr>
        <w:t>Web服务器</w:t>
      </w:r>
      <w:r w:rsidR="00793B23">
        <w:rPr>
          <w:rFonts w:ascii="宋体" w:hAnsi="宋体" w:hint="eastAsia"/>
        </w:rPr>
        <w:t>：</w:t>
      </w:r>
      <w:r w:rsidR="00793B23">
        <w:rPr>
          <w:rFonts w:hint="eastAsia"/>
        </w:rPr>
        <w:t xml:space="preserve">192.168.6.9 </w:t>
      </w:r>
      <w:r w:rsidR="00793B23">
        <w:rPr>
          <w:rFonts w:hint="eastAsia"/>
        </w:rPr>
        <w:t>直连</w:t>
      </w:r>
      <w:r w:rsidR="00793B23">
        <w:rPr>
          <w:rFonts w:hint="eastAsia"/>
        </w:rPr>
        <w:t>drtp</w:t>
      </w:r>
      <w:r w:rsidR="00793B23">
        <w:rPr>
          <w:rFonts w:hint="eastAsia"/>
        </w:rPr>
        <w:t>节点</w:t>
      </w:r>
    </w:p>
    <w:p w:rsidR="00CA5455" w:rsidRPr="00AC1C8A" w:rsidRDefault="00AC1C8A" w:rsidP="00AC1C8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CA5455" w:rsidRPr="00AC1C8A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CA5455" w:rsidRDefault="00CA5455" w:rsidP="00621423">
            <w:pPr>
              <w:rPr>
                <w:rFonts w:ascii="宋体" w:hAnsi="宋体"/>
              </w:rPr>
            </w:pP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IP地址</w:t>
            </w:r>
          </w:p>
        </w:tc>
        <w:tc>
          <w:tcPr>
            <w:tcW w:w="6293" w:type="dxa"/>
          </w:tcPr>
          <w:p w:rsidR="00CA5455" w:rsidRPr="0056212E" w:rsidRDefault="00CA5455" w:rsidP="00621423">
            <w:r>
              <w:rPr>
                <w:rFonts w:hint="eastAsia"/>
              </w:rPr>
              <w:t>192.168.6.</w:t>
            </w:r>
            <w:r w:rsidR="00B82EF6">
              <w:rPr>
                <w:rFonts w:hint="eastAsia"/>
              </w:rPr>
              <w:t>9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CA5455" w:rsidRDefault="00B82EF6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CA5455" w:rsidRDefault="007F75E7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111111</w:t>
            </w:r>
          </w:p>
        </w:tc>
      </w:tr>
    </w:tbl>
    <w:p w:rsidR="00CA5455" w:rsidRDefault="00CA5455" w:rsidP="00CA5455">
      <w:pPr>
        <w:rPr>
          <w:rFonts w:ascii="宋体" w:hAnsi="宋体"/>
        </w:rPr>
      </w:pPr>
    </w:p>
    <w:p w:rsidR="00CA5455" w:rsidRPr="00FD722C" w:rsidRDefault="00AC1C8A" w:rsidP="00CA5455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CA5455" w:rsidRPr="00AC1C8A">
        <w:rPr>
          <w:rFonts w:hint="eastAsia"/>
          <w:b/>
        </w:rPr>
        <w:t>应用系统相关说明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CA5455" w:rsidTr="00621423">
        <w:tc>
          <w:tcPr>
            <w:tcW w:w="2235" w:type="dxa"/>
          </w:tcPr>
          <w:p w:rsidR="00CA5455" w:rsidRDefault="00CA545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CA5455" w:rsidRDefault="00487ED6" w:rsidP="00621423">
            <w:pPr>
              <w:rPr>
                <w:rFonts w:ascii="宋体" w:hAnsi="宋体"/>
              </w:rPr>
            </w:pPr>
            <w:r w:rsidRPr="00487ED6">
              <w:rPr>
                <w:rFonts w:ascii="宋体" w:hAnsi="宋体"/>
              </w:rPr>
              <w:t>tomcatForEcard/bin</w:t>
            </w:r>
            <w:r>
              <w:rPr>
                <w:rFonts w:ascii="宋体" w:hAnsi="宋体" w:hint="eastAsia"/>
              </w:rPr>
              <w:t>/</w:t>
            </w:r>
            <w:r w:rsidRPr="00487ED6">
              <w:rPr>
                <w:rFonts w:ascii="宋体" w:hAnsi="宋体"/>
              </w:rPr>
              <w:t>startup.sh</w:t>
            </w:r>
          </w:p>
          <w:p w:rsidR="00D5492A" w:rsidRDefault="00D5492A" w:rsidP="00D5492A">
            <w:pPr>
              <w:rPr>
                <w:rFonts w:ascii="宋体" w:hAnsi="宋体"/>
              </w:rPr>
            </w:pPr>
            <w:r w:rsidRPr="00487ED6">
              <w:rPr>
                <w:rFonts w:ascii="宋体" w:hAnsi="宋体"/>
              </w:rPr>
              <w:t>tomcatForEcard/bin</w:t>
            </w:r>
            <w:r>
              <w:rPr>
                <w:rFonts w:ascii="宋体" w:hAnsi="宋体" w:hint="eastAsia"/>
              </w:rPr>
              <w:t>/</w:t>
            </w:r>
            <w:r w:rsidRPr="00D5492A">
              <w:rPr>
                <w:rFonts w:ascii="宋体" w:hAnsi="宋体"/>
              </w:rPr>
              <w:t>shutdown.sh</w:t>
            </w:r>
          </w:p>
          <w:p w:rsidR="00487ED6" w:rsidRDefault="005B087D" w:rsidP="00621423">
            <w:pPr>
              <w:rPr>
                <w:rFonts w:ascii="宋体" w:hAnsi="宋体"/>
              </w:rPr>
            </w:pPr>
            <w:r w:rsidRPr="005B087D">
              <w:rPr>
                <w:rFonts w:ascii="宋体" w:hAnsi="宋体"/>
              </w:rPr>
              <w:t>tomcatForWebapps/bin</w:t>
            </w:r>
            <w:r>
              <w:rPr>
                <w:rFonts w:ascii="宋体" w:hAnsi="宋体" w:hint="eastAsia"/>
              </w:rPr>
              <w:t>/</w:t>
            </w:r>
            <w:r w:rsidRPr="00487ED6">
              <w:rPr>
                <w:rFonts w:ascii="宋体" w:hAnsi="宋体"/>
              </w:rPr>
              <w:t>startup.sh</w:t>
            </w:r>
          </w:p>
          <w:p w:rsidR="005B087D" w:rsidRPr="00D5492A" w:rsidRDefault="005B087D" w:rsidP="00621423">
            <w:pPr>
              <w:rPr>
                <w:rFonts w:ascii="宋体" w:hAnsi="宋体"/>
              </w:rPr>
            </w:pPr>
            <w:r w:rsidRPr="005B087D">
              <w:rPr>
                <w:rFonts w:ascii="宋体" w:hAnsi="宋体"/>
              </w:rPr>
              <w:t>tomcatForWebapps/bin</w:t>
            </w:r>
            <w:r>
              <w:rPr>
                <w:rFonts w:ascii="宋体" w:hAnsi="宋体" w:hint="eastAsia"/>
              </w:rPr>
              <w:t>/</w:t>
            </w:r>
            <w:r w:rsidRPr="00D5492A">
              <w:rPr>
                <w:rFonts w:ascii="宋体" w:hAnsi="宋体"/>
              </w:rPr>
              <w:t>shutdown.sh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CA5455" w:rsidRDefault="0023126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/opt/sungard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487ED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CA5455" w:rsidRDefault="00CA5455" w:rsidP="00621423">
            <w:pPr>
              <w:rPr>
                <w:rFonts w:ascii="宋体" w:hAnsi="宋体"/>
              </w:rPr>
            </w:pPr>
          </w:p>
        </w:tc>
      </w:tr>
    </w:tbl>
    <w:p w:rsidR="00984085" w:rsidRDefault="00984085" w:rsidP="00CA5455">
      <w:pPr>
        <w:rPr>
          <w:rFonts w:ascii="宋体" w:hAnsi="宋体"/>
        </w:rPr>
      </w:pPr>
    </w:p>
    <w:p w:rsidR="00CA5455" w:rsidRPr="00FD722C" w:rsidRDefault="00984085" w:rsidP="00CA5455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CA5455" w:rsidRPr="00984085">
        <w:rPr>
          <w:rFonts w:hint="eastAsia"/>
          <w:b/>
        </w:rPr>
        <w:t>应用系统启动、检查、停止步骤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233BFC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用户登陆到192.168.6.</w:t>
      </w:r>
      <w:r w:rsidR="00134695">
        <w:rPr>
          <w:rFonts w:ascii="宋体" w:hAnsi="宋体" w:hint="eastAsia"/>
        </w:rPr>
        <w:t>9</w:t>
      </w:r>
      <w:r>
        <w:rPr>
          <w:rFonts w:ascii="宋体" w:hAnsi="宋体" w:hint="eastAsia"/>
        </w:rPr>
        <w:t>执行下面的命令：</w:t>
      </w:r>
    </w:p>
    <w:p w:rsidR="00CA5455" w:rsidRDefault="006677F3" w:rsidP="00CA5455">
      <w:pPr>
        <w:rPr>
          <w:rFonts w:ascii="宋体" w:hAnsi="宋体"/>
        </w:rPr>
      </w:pPr>
      <w:r>
        <w:rPr>
          <w:rFonts w:ascii="宋体" w:hAnsi="宋体" w:hint="eastAsia"/>
        </w:rPr>
        <w:t xml:space="preserve">$cd </w:t>
      </w:r>
      <w:r w:rsidRPr="00487ED6">
        <w:rPr>
          <w:rFonts w:ascii="宋体" w:hAnsi="宋体"/>
        </w:rPr>
        <w:t>/opt/sungard/tomcatForEcard/bin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487ED6">
        <w:rPr>
          <w:rFonts w:ascii="宋体" w:hAnsi="宋体"/>
        </w:rPr>
        <w:t>startup.sh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D5492A">
        <w:rPr>
          <w:rFonts w:ascii="宋体" w:hAnsi="宋体"/>
        </w:rPr>
        <w:t>shutdown.sh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CA5455" w:rsidRDefault="00F2795E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java</w:t>
      </w:r>
    </w:p>
    <w:p w:rsidR="00740E6F" w:rsidRDefault="00740E6F" w:rsidP="00CA5455">
      <w:pPr>
        <w:rPr>
          <w:rFonts w:ascii="宋体" w:hAnsi="宋体"/>
        </w:rPr>
      </w:pP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 xml:space="preserve">$cd </w:t>
      </w:r>
      <w:r w:rsidRPr="00487ED6">
        <w:rPr>
          <w:rFonts w:ascii="宋体" w:hAnsi="宋体"/>
        </w:rPr>
        <w:t>/opt/sungard/</w:t>
      </w:r>
      <w:r w:rsidRPr="005B087D">
        <w:rPr>
          <w:rFonts w:ascii="宋体" w:hAnsi="宋体"/>
        </w:rPr>
        <w:t>tomcatForWebapps</w:t>
      </w:r>
      <w:r w:rsidRPr="00487ED6">
        <w:rPr>
          <w:rFonts w:ascii="宋体" w:hAnsi="宋体"/>
        </w:rPr>
        <w:t>/bin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487ED6">
        <w:rPr>
          <w:rFonts w:ascii="宋体" w:hAnsi="宋体"/>
        </w:rPr>
        <w:t>startup.sh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D5492A">
        <w:rPr>
          <w:rFonts w:ascii="宋体" w:hAnsi="宋体"/>
        </w:rPr>
        <w:t>shutdown.sh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740E6F" w:rsidRPr="006D2D91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java</w:t>
      </w:r>
    </w:p>
    <w:p w:rsidR="00F25507" w:rsidRDefault="00CA5455" w:rsidP="00793B23">
      <w:r>
        <w:rPr>
          <w:rFonts w:hint="eastAsia"/>
        </w:rPr>
        <w:t xml:space="preserve"> </w:t>
      </w:r>
    </w:p>
    <w:p w:rsidR="00753B76" w:rsidRDefault="00F25507">
      <w:pPr>
        <w:rPr>
          <w:rFonts w:ascii="宋体" w:hAnsi="宋体"/>
        </w:rPr>
      </w:pPr>
      <w:r>
        <w:rPr>
          <w:rFonts w:ascii="宋体" w:hAnsi="宋体" w:hint="eastAsia"/>
        </w:rPr>
        <w:t>多媒体客户端：</w:t>
      </w:r>
    </w:p>
    <w:p w:rsidR="007718E8" w:rsidRDefault="007B4D1C" w:rsidP="00F25507">
      <w:pPr>
        <w:ind w:firstLine="420"/>
        <w:rPr>
          <w:rFonts w:ascii="宋体" w:hAnsi="宋体"/>
        </w:rPr>
      </w:pPr>
      <w:r w:rsidRPr="007B4D1C">
        <w:rPr>
          <w:rFonts w:ascii="宋体" w:hAnsi="宋体"/>
        </w:rPr>
        <w:t>http:</w:t>
      </w:r>
      <w:r w:rsidR="00580BE7">
        <w:rPr>
          <w:rFonts w:ascii="宋体" w:hAnsi="宋体"/>
        </w:rPr>
        <w:t>//192.168.6.9:8080/smartcardweb</w:t>
      </w:r>
    </w:p>
    <w:p w:rsidR="00F25507" w:rsidRDefault="00F25507" w:rsidP="00580BE7">
      <w:pPr>
        <w:rPr>
          <w:rFonts w:ascii="宋体" w:hAnsi="宋体"/>
        </w:rPr>
      </w:pPr>
      <w:r>
        <w:rPr>
          <w:rFonts w:ascii="宋体" w:hAnsi="宋体" w:hint="eastAsia"/>
        </w:rPr>
        <w:t>Liferay 首页：</w:t>
      </w:r>
    </w:p>
    <w:p w:rsidR="00CA2CB3" w:rsidRDefault="007B4D1C" w:rsidP="00580BE7">
      <w:pPr>
        <w:ind w:firstLine="420"/>
        <w:rPr>
          <w:rFonts w:ascii="宋体" w:hAnsi="宋体"/>
        </w:rPr>
      </w:pPr>
      <w:r w:rsidRPr="007B4D1C">
        <w:rPr>
          <w:rFonts w:ascii="宋体" w:hAnsi="宋体"/>
        </w:rPr>
        <w:t xml:space="preserve">http://192.168.6.9 </w:t>
      </w:r>
      <w:r w:rsidR="001B1248">
        <w:rPr>
          <w:rFonts w:ascii="宋体" w:hAnsi="宋体" w:hint="eastAsia"/>
        </w:rPr>
        <w:tab/>
      </w:r>
      <w:r w:rsidR="00BE542B">
        <w:rPr>
          <w:rFonts w:ascii="宋体" w:hAnsi="宋体"/>
        </w:rPr>
        <w:br/>
      </w:r>
      <w:r w:rsidR="00BE542B">
        <w:rPr>
          <w:rFonts w:ascii="宋体" w:hAnsi="宋体" w:hint="eastAsia"/>
        </w:rPr>
        <w:tab/>
        <w:t>用户名/密码：</w:t>
      </w:r>
      <w:r w:rsidR="00BE542B">
        <w:rPr>
          <w:rFonts w:ascii="宋体" w:hAnsi="宋体"/>
        </w:rPr>
        <w:t>admin/test</w:t>
      </w:r>
    </w:p>
    <w:p w:rsidR="00CA2CB3" w:rsidRDefault="00CA2CB3" w:rsidP="00CA2CB3">
      <w:pPr>
        <w:rPr>
          <w:rFonts w:ascii="宋体" w:hAnsi="宋体"/>
        </w:rPr>
      </w:pPr>
      <w:r>
        <w:rPr>
          <w:rFonts w:ascii="宋体" w:hAnsi="宋体" w:hint="eastAsia"/>
        </w:rPr>
        <w:t>会议签到系统：</w:t>
      </w:r>
    </w:p>
    <w:p w:rsidR="007718E8" w:rsidRDefault="007B4D1C" w:rsidP="00580BE7">
      <w:pPr>
        <w:ind w:firstLine="420"/>
        <w:rPr>
          <w:rFonts w:ascii="宋体" w:hAnsi="宋体"/>
        </w:rPr>
      </w:pPr>
      <w:r w:rsidRPr="007B4D1C">
        <w:rPr>
          <w:rFonts w:ascii="宋体" w:hAnsi="宋体"/>
        </w:rPr>
        <w:t xml:space="preserve">http://192.168.6.9:8080/conference </w:t>
      </w:r>
    </w:p>
    <w:p w:rsidR="00726569" w:rsidRDefault="00726569" w:rsidP="0072656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用户名/密码：</w:t>
      </w:r>
      <w:r w:rsidR="00B90D02" w:rsidRPr="00B90D02">
        <w:rPr>
          <w:rFonts w:ascii="宋体" w:hAnsi="宋体"/>
        </w:rPr>
        <w:t>admin/111111</w:t>
      </w:r>
      <w:r w:rsidR="00B90D02" w:rsidRPr="00B90D02">
        <w:rPr>
          <w:rFonts w:ascii="宋体" w:hAnsi="宋体"/>
        </w:rPr>
        <w:cr/>
      </w:r>
    </w:p>
    <w:p w:rsidR="00CA2CB3" w:rsidRDefault="00CA2CB3" w:rsidP="00CA2CB3">
      <w:pPr>
        <w:rPr>
          <w:rFonts w:ascii="宋体" w:hAnsi="宋体"/>
        </w:rPr>
      </w:pPr>
      <w:r>
        <w:rPr>
          <w:rFonts w:ascii="宋体" w:hAnsi="宋体" w:hint="eastAsia"/>
        </w:rPr>
        <w:t>监控系统：</w:t>
      </w:r>
    </w:p>
    <w:p w:rsidR="007718E8" w:rsidRDefault="00CA2CB3" w:rsidP="00CA2CB3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7B4D1C" w:rsidRPr="007B4D1C">
        <w:rPr>
          <w:rFonts w:ascii="宋体" w:hAnsi="宋体"/>
        </w:rPr>
        <w:t xml:space="preserve">http://192.168.6.9:8080/monitorsys </w:t>
      </w:r>
    </w:p>
    <w:p w:rsidR="00732713" w:rsidRPr="00580BE7" w:rsidRDefault="00732713" w:rsidP="00CA2CB3">
      <w:pPr>
        <w:rPr>
          <w:rFonts w:ascii="宋体" w:hAnsi="宋体"/>
        </w:rPr>
      </w:pPr>
      <w:r>
        <w:rPr>
          <w:rFonts w:ascii="宋体" w:hAnsi="宋体" w:hint="eastAsia"/>
        </w:rPr>
        <w:tab/>
        <w:t>用户名/密码：</w:t>
      </w:r>
      <w:r>
        <w:rPr>
          <w:rFonts w:ascii="宋体" w:hAnsi="宋体"/>
        </w:rPr>
        <w:t>admin/admin</w:t>
      </w:r>
    </w:p>
    <w:p w:rsidR="00CA2CB3" w:rsidRDefault="00CA2CB3" w:rsidP="00CA2CB3">
      <w:pPr>
        <w:rPr>
          <w:rFonts w:ascii="宋体" w:hAnsi="宋体"/>
        </w:rPr>
      </w:pPr>
      <w:r>
        <w:rPr>
          <w:rFonts w:ascii="宋体" w:hAnsi="宋体" w:hint="eastAsia"/>
        </w:rPr>
        <w:t>考勤系统</w:t>
      </w:r>
    </w:p>
    <w:p w:rsidR="00EC19B5" w:rsidRDefault="00CA2CB3" w:rsidP="00D0457B">
      <w:pPr>
        <w:ind w:firstLine="420"/>
        <w:rPr>
          <w:rFonts w:ascii="宋体" w:hAnsi="宋体"/>
        </w:rPr>
      </w:pPr>
      <w:r>
        <w:rPr>
          <w:rFonts w:ascii="宋体" w:hAnsi="宋体"/>
        </w:rPr>
        <w:lastRenderedPageBreak/>
        <w:t xml:space="preserve">http://192.168.6.9:8080/check </w:t>
      </w:r>
      <w:r w:rsidR="007B4D1C" w:rsidRPr="007B4D1C">
        <w:rPr>
          <w:rFonts w:ascii="宋体" w:hAnsi="宋体"/>
        </w:rPr>
        <w:cr/>
      </w:r>
      <w:r w:rsidR="00C02803">
        <w:rPr>
          <w:rFonts w:ascii="宋体" w:hAnsi="宋体" w:hint="eastAsia"/>
        </w:rPr>
        <w:tab/>
        <w:t>用户名/密码：</w:t>
      </w:r>
      <w:r w:rsidR="00C02803">
        <w:rPr>
          <w:rFonts w:ascii="宋体" w:hAnsi="宋体"/>
        </w:rPr>
        <w:t>admin/admin</w:t>
      </w:r>
    </w:p>
    <w:p w:rsidR="00C02803" w:rsidRDefault="00C02803" w:rsidP="00D0457B">
      <w:pPr>
        <w:ind w:firstLine="420"/>
        <w:rPr>
          <w:rFonts w:ascii="宋体" w:hAnsi="宋体"/>
        </w:rPr>
      </w:pPr>
    </w:p>
    <w:p w:rsidR="00E8393A" w:rsidRPr="003044A6" w:rsidRDefault="003044A6" w:rsidP="003044A6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 w:rsidR="00E8393A" w:rsidRPr="003044A6">
        <w:rPr>
          <w:rFonts w:hint="eastAsia"/>
          <w:b/>
        </w:rPr>
        <w:t>安装过程</w:t>
      </w:r>
    </w:p>
    <w:p w:rsidR="004736FB" w:rsidRDefault="004736FB" w:rsidP="004736FB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4736FB" w:rsidRDefault="004736FB" w:rsidP="004736FB">
      <w:pPr>
        <w:ind w:leftChars="175" w:left="420"/>
      </w:pPr>
      <w:r>
        <w:rPr>
          <w:rFonts w:hint="eastAsia"/>
        </w:rPr>
        <w:t>目录规划方式</w:t>
      </w:r>
    </w:p>
    <w:p w:rsidR="004736FB" w:rsidRDefault="004F7F61" w:rsidP="004736FB">
      <w:pPr>
        <w:ind w:leftChars="175" w:left="420"/>
      </w:pPr>
      <w:r w:rsidRPr="004F7F61">
        <w:t>/opt/sungard</w:t>
      </w:r>
    </w:p>
    <w:p w:rsidR="00102EA0" w:rsidRDefault="004736FB" w:rsidP="00102EA0">
      <w:pPr>
        <w:ind w:leftChars="175" w:left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cpack.dat</w:t>
      </w:r>
      <w:r w:rsidR="00102EA0">
        <w:rPr>
          <w:rFonts w:hint="eastAsia"/>
        </w:rPr>
        <w:t xml:space="preserve"> </w:t>
      </w:r>
    </w:p>
    <w:p w:rsidR="004736FB" w:rsidRDefault="004736FB" w:rsidP="00102EA0">
      <w:pPr>
        <w:ind w:leftChars="175" w:left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jdk1.5</w:t>
      </w:r>
    </w:p>
    <w:p w:rsidR="00BA4834" w:rsidRDefault="004736FB" w:rsidP="00102EA0">
      <w:pPr>
        <w:ind w:firstLineChars="175" w:firstLine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tomcatForEcard</w:t>
      </w:r>
      <w:r w:rsidR="00102EA0">
        <w:rPr>
          <w:rFonts w:hint="eastAsia"/>
        </w:rPr>
        <w:t xml:space="preserve"> </w:t>
      </w:r>
    </w:p>
    <w:p w:rsidR="003044A6" w:rsidRDefault="004736FB" w:rsidP="00102EA0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="00BA4834" w:rsidRPr="00BA4834">
        <w:rPr>
          <w:rFonts w:ascii="宋体" w:hAnsi="宋体"/>
        </w:rPr>
        <w:t xml:space="preserve"> </w:t>
      </w:r>
      <w:r w:rsidR="00BA4834" w:rsidRPr="00102EA0">
        <w:rPr>
          <w:rFonts w:ascii="宋体" w:hAnsi="宋体"/>
        </w:rPr>
        <w:t>tomcatForWebapps</w:t>
      </w:r>
    </w:p>
    <w:p w:rsidR="00BA4834" w:rsidRDefault="00BA4834" w:rsidP="00102EA0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r w:rsidRPr="00102EA0">
        <w:rPr>
          <w:rFonts w:ascii="宋体" w:hAnsi="宋体"/>
        </w:rPr>
        <w:t>webapps</w:t>
      </w:r>
    </w:p>
    <w:p w:rsidR="00BA4834" w:rsidRPr="003044A6" w:rsidRDefault="00BA4834" w:rsidP="00BA4834">
      <w:pPr>
        <w:ind w:firstLineChars="175" w:firstLine="422"/>
        <w:rPr>
          <w:b/>
        </w:rPr>
      </w:pPr>
    </w:p>
    <w:p w:rsidR="00E8393A" w:rsidRDefault="00485B27" w:rsidP="00485B27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配置相关文件</w:t>
      </w:r>
    </w:p>
    <w:p w:rsidR="007D5D8F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ecard配置</w:t>
      </w:r>
    </w:p>
    <w:p w:rsidR="00190D3E" w:rsidRPr="003D0409" w:rsidRDefault="00190D3E" w:rsidP="003D0409">
      <w:pPr>
        <w:rPr>
          <w:rFonts w:ascii="宋体" w:hAnsi="宋体"/>
        </w:rPr>
      </w:pPr>
      <w:r w:rsidRPr="003D0409">
        <w:rPr>
          <w:rFonts w:ascii="宋体" w:hAnsi="宋体"/>
        </w:rPr>
        <w:t>1./opt/sungard/tomcatForEcard/webapps/ROOT/WEB-INF/classes/oneks-ext.properties</w:t>
      </w:r>
    </w:p>
    <w:p w:rsidR="00190D3E" w:rsidRPr="00190D3E" w:rsidRDefault="00190D3E" w:rsidP="00190D3E">
      <w:pPr>
        <w:pStyle w:val="ac"/>
        <w:ind w:left="780" w:firstLine="480"/>
        <w:rPr>
          <w:rFonts w:ascii="宋体" w:hAnsi="宋体"/>
        </w:rPr>
      </w:pPr>
      <w:r w:rsidRPr="00190D3E">
        <w:rPr>
          <w:rFonts w:ascii="宋体" w:hAnsi="宋体"/>
        </w:rPr>
        <w:t>drtpip=192.168.6.7</w:t>
      </w:r>
    </w:p>
    <w:p w:rsidR="00190D3E" w:rsidRPr="00190D3E" w:rsidRDefault="00190D3E" w:rsidP="00190D3E">
      <w:pPr>
        <w:pStyle w:val="ac"/>
        <w:ind w:left="780" w:firstLine="480"/>
        <w:rPr>
          <w:rFonts w:ascii="宋体" w:hAnsi="宋体"/>
        </w:rPr>
      </w:pPr>
      <w:r w:rsidRPr="00190D3E">
        <w:rPr>
          <w:rFonts w:ascii="宋体" w:hAnsi="宋体"/>
        </w:rPr>
        <w:t>drtpport=4000</w:t>
      </w:r>
    </w:p>
    <w:p w:rsidR="00190D3E" w:rsidRDefault="00190D3E" w:rsidP="00190D3E">
      <w:pPr>
        <w:pStyle w:val="ac"/>
        <w:ind w:left="1200" w:firstLineChars="0" w:firstLine="60"/>
        <w:rPr>
          <w:rFonts w:ascii="宋体" w:hAnsi="宋体"/>
        </w:rPr>
      </w:pPr>
      <w:r w:rsidRPr="00190D3E">
        <w:rPr>
          <w:rFonts w:ascii="宋体" w:hAnsi="宋体"/>
        </w:rPr>
        <w:t>mainfunction=6000</w:t>
      </w:r>
    </w:p>
    <w:p w:rsidR="00201925" w:rsidRDefault="00201925" w:rsidP="00190D3E">
      <w:pPr>
        <w:pStyle w:val="ac"/>
        <w:ind w:left="1200" w:firstLineChars="0" w:firstLine="60"/>
        <w:rPr>
          <w:rFonts w:ascii="宋体" w:hAnsi="宋体"/>
        </w:rPr>
      </w:pPr>
      <w:r w:rsidRPr="00201925">
        <w:rPr>
          <w:rFonts w:ascii="宋体" w:hAnsi="宋体"/>
        </w:rPr>
        <w:t>cpackfile=/opt/sungard/cpack.dat</w:t>
      </w:r>
      <w:r w:rsidR="00E2168E">
        <w:rPr>
          <w:rFonts w:ascii="宋体" w:hAnsi="宋体" w:hint="eastAsia"/>
        </w:rPr>
        <w:br/>
      </w:r>
    </w:p>
    <w:p w:rsidR="00700A52" w:rsidRDefault="00700A52" w:rsidP="00D640CF">
      <w:pPr>
        <w:rPr>
          <w:rFonts w:ascii="宋体" w:hAnsi="宋体"/>
        </w:rPr>
      </w:pPr>
      <w:r w:rsidRPr="00700A52">
        <w:rPr>
          <w:rFonts w:ascii="宋体" w:hAnsi="宋体"/>
        </w:rPr>
        <w:t>2./opt/sungard/tomcatForEcard/conf/Catalina/localhost/ROOT.xml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3C2FE9">
        <w:rPr>
          <w:rFonts w:ascii="宋体" w:hAnsi="宋体"/>
        </w:rPr>
        <w:t>url="jdbc:oracle:thin:@(DESCRIPTION =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192.168.6.5)(PORT = 1521))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192.168.6.4)(PORT = 1521))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(LOAD_BALANCE = yes)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(CONNECT_DATA =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(SERVER = DEDICATED)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(SERVICE_NAME = yktdb)</w:t>
      </w:r>
    </w:p>
    <w:p w:rsidR="003C2FE9" w:rsidRP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)</w:t>
      </w:r>
    </w:p>
    <w:p w:rsid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D640CF" w:rsidRPr="00700A52" w:rsidRDefault="00D640CF" w:rsidP="003C2FE9">
      <w:pPr>
        <w:ind w:left="360" w:firstLine="42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check配置</w:t>
      </w:r>
    </w:p>
    <w:p w:rsidR="002D085D" w:rsidRPr="00B35AE9" w:rsidRDefault="002D085D" w:rsidP="00B35AE9">
      <w:pPr>
        <w:rPr>
          <w:rFonts w:ascii="宋体" w:hAnsi="宋体"/>
        </w:rPr>
      </w:pPr>
      <w:r w:rsidRPr="00B35AE9">
        <w:rPr>
          <w:rFonts w:ascii="宋体" w:hAnsi="宋体"/>
        </w:rPr>
        <w:t>1./opt/sungard/webapps/check/WEB-INF/classes/oneks.properties</w:t>
      </w:r>
    </w:p>
    <w:p w:rsidR="002D085D" w:rsidRDefault="002D085D" w:rsidP="002D085D">
      <w:pPr>
        <w:pStyle w:val="ac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Pr="002D085D">
        <w:rPr>
          <w:rFonts w:ascii="宋体" w:hAnsi="宋体"/>
        </w:rPr>
        <w:t>constant.ldap.path=/opt</w:t>
      </w:r>
    </w:p>
    <w:p w:rsidR="002D085D" w:rsidRDefault="002D085D" w:rsidP="002D085D">
      <w:pPr>
        <w:pStyle w:val="ac"/>
        <w:ind w:left="840" w:firstLineChars="0" w:firstLine="0"/>
        <w:rPr>
          <w:rFonts w:ascii="宋体" w:hAnsi="宋体"/>
        </w:rPr>
      </w:pPr>
    </w:p>
    <w:p w:rsidR="002D085D" w:rsidRPr="00B35AE9" w:rsidRDefault="002D085D" w:rsidP="00B35AE9">
      <w:pPr>
        <w:rPr>
          <w:rFonts w:ascii="宋体" w:hAnsi="宋体"/>
        </w:rPr>
      </w:pPr>
      <w:r w:rsidRPr="00B35AE9">
        <w:rPr>
          <w:rFonts w:ascii="宋体" w:hAnsi="宋体"/>
        </w:rPr>
        <w:t>2./opt/sungard/tomcatForWebapps/conf/Catalina/localhost/1check.xml</w:t>
      </w:r>
    </w:p>
    <w:p w:rsidR="0024333A" w:rsidRPr="0024333A" w:rsidRDefault="002D085D" w:rsidP="0024333A">
      <w:pPr>
        <w:pStyle w:val="ac"/>
        <w:ind w:left="840" w:firstLine="480"/>
        <w:rPr>
          <w:rFonts w:ascii="宋体" w:hAnsi="宋体"/>
        </w:rPr>
      </w:pPr>
      <w:r>
        <w:rPr>
          <w:rFonts w:ascii="宋体" w:hAnsi="宋体" w:hint="eastAsia"/>
        </w:rPr>
        <w:tab/>
      </w:r>
      <w:r w:rsidR="0024333A" w:rsidRPr="0024333A">
        <w:rPr>
          <w:rFonts w:ascii="宋体" w:hAnsi="宋体"/>
        </w:rPr>
        <w:t>&lt;parameter&gt;</w:t>
      </w:r>
    </w:p>
    <w:p w:rsidR="0024333A" w:rsidRPr="0024333A" w:rsidRDefault="0024333A" w:rsidP="0024333A">
      <w:pPr>
        <w:pStyle w:val="ac"/>
        <w:ind w:left="840" w:firstLine="480"/>
        <w:rPr>
          <w:rFonts w:ascii="宋体" w:hAnsi="宋体"/>
        </w:rPr>
      </w:pPr>
      <w:r w:rsidRPr="0024333A">
        <w:rPr>
          <w:rFonts w:ascii="宋体" w:hAnsi="宋体"/>
        </w:rPr>
        <w:t xml:space="preserve">            &lt;name&gt;username&lt;/name&gt;</w:t>
      </w:r>
    </w:p>
    <w:p w:rsidR="0024333A" w:rsidRPr="0024333A" w:rsidRDefault="0024333A" w:rsidP="0024333A">
      <w:pPr>
        <w:pStyle w:val="ac"/>
        <w:ind w:left="840" w:firstLine="480"/>
        <w:rPr>
          <w:rFonts w:ascii="宋体" w:hAnsi="宋体"/>
        </w:rPr>
      </w:pPr>
      <w:r w:rsidRPr="0024333A">
        <w:rPr>
          <w:rFonts w:ascii="宋体" w:hAnsi="宋体"/>
        </w:rPr>
        <w:t xml:space="preserve">            &lt;value&gt;ykt_cur&lt;/value&gt;</w:t>
      </w:r>
    </w:p>
    <w:p w:rsidR="0024333A" w:rsidRPr="0024333A" w:rsidRDefault="0024333A" w:rsidP="0024333A">
      <w:pPr>
        <w:pStyle w:val="ac"/>
        <w:ind w:left="840" w:firstLine="480"/>
        <w:rPr>
          <w:rFonts w:ascii="宋体" w:hAnsi="宋体"/>
        </w:rPr>
      </w:pPr>
      <w:r w:rsidRPr="0024333A">
        <w:rPr>
          <w:rFonts w:ascii="宋体" w:hAnsi="宋体"/>
        </w:rPr>
        <w:t xml:space="preserve">        &lt;/parameter&gt;</w:t>
      </w:r>
    </w:p>
    <w:p w:rsidR="0024333A" w:rsidRPr="0024333A" w:rsidRDefault="0024333A" w:rsidP="0024333A">
      <w:pPr>
        <w:pStyle w:val="ac"/>
        <w:ind w:left="840" w:firstLine="480"/>
        <w:rPr>
          <w:rFonts w:ascii="宋体" w:hAnsi="宋体"/>
        </w:rPr>
      </w:pPr>
      <w:r w:rsidRPr="0024333A">
        <w:rPr>
          <w:rFonts w:ascii="宋体" w:hAnsi="宋体"/>
        </w:rPr>
        <w:t xml:space="preserve">        &lt;parameter&gt;</w:t>
      </w:r>
    </w:p>
    <w:p w:rsidR="0024333A" w:rsidRPr="0024333A" w:rsidRDefault="0024333A" w:rsidP="0024333A">
      <w:pPr>
        <w:pStyle w:val="ac"/>
        <w:ind w:left="840" w:firstLine="480"/>
        <w:rPr>
          <w:rFonts w:ascii="宋体" w:hAnsi="宋体"/>
        </w:rPr>
      </w:pPr>
      <w:r w:rsidRPr="0024333A">
        <w:rPr>
          <w:rFonts w:ascii="宋体" w:hAnsi="宋体"/>
        </w:rPr>
        <w:t xml:space="preserve">            &lt;name&gt;password&lt;/name&gt;</w:t>
      </w:r>
    </w:p>
    <w:p w:rsidR="0024333A" w:rsidRPr="0024333A" w:rsidRDefault="0024333A" w:rsidP="0024333A">
      <w:pPr>
        <w:pStyle w:val="ac"/>
        <w:ind w:left="840" w:firstLine="480"/>
        <w:rPr>
          <w:rFonts w:ascii="宋体" w:hAnsi="宋体"/>
        </w:rPr>
      </w:pPr>
      <w:r w:rsidRPr="0024333A">
        <w:rPr>
          <w:rFonts w:ascii="宋体" w:hAnsi="宋体"/>
        </w:rPr>
        <w:lastRenderedPageBreak/>
        <w:t xml:space="preserve">            &lt;value&gt;kingstar&lt;/value&gt;</w:t>
      </w:r>
    </w:p>
    <w:p w:rsidR="002D085D" w:rsidRDefault="0024333A" w:rsidP="0024333A">
      <w:pPr>
        <w:pStyle w:val="ac"/>
        <w:ind w:left="840" w:firstLineChars="0" w:firstLine="0"/>
        <w:rPr>
          <w:rFonts w:ascii="宋体" w:hAnsi="宋体"/>
        </w:rPr>
      </w:pPr>
      <w:r w:rsidRPr="0024333A">
        <w:rPr>
          <w:rFonts w:ascii="宋体" w:hAnsi="宋体"/>
        </w:rPr>
        <w:t xml:space="preserve">        &lt;/parameter&gt;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3C2FE9">
        <w:rPr>
          <w:rFonts w:ascii="宋体" w:hAnsi="宋体"/>
        </w:rPr>
        <w:t>url="jdbc:oracle:thin:@(DESCRIPTION =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192.168.6.5)(PORT = 1521))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192.168.6.4)(PORT = 1521))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(LOAD_BALANCE = yes)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(CONNECT_DATA =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(SERVER = DEDICATED)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(SERVICE_NAME = yktdb)</w:t>
      </w:r>
    </w:p>
    <w:p w:rsidR="0024333A" w:rsidRPr="003C2FE9" w:rsidRDefault="0024333A" w:rsidP="0024333A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)</w:t>
      </w:r>
    </w:p>
    <w:p w:rsidR="0024333A" w:rsidRPr="0024333A" w:rsidRDefault="0024333A" w:rsidP="0024333A">
      <w:pPr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conference配置</w:t>
      </w:r>
    </w:p>
    <w:p w:rsidR="000765D1" w:rsidRPr="009461F8" w:rsidRDefault="000765D1" w:rsidP="009461F8">
      <w:pPr>
        <w:rPr>
          <w:rFonts w:ascii="宋体" w:hAnsi="宋体"/>
        </w:rPr>
      </w:pPr>
      <w:r w:rsidRPr="009461F8">
        <w:rPr>
          <w:rFonts w:ascii="宋体" w:hAnsi="宋体"/>
        </w:rPr>
        <w:t>1./opt/sungard/webapps/conference/WEB-INF/classes/ksconfig.properties</w:t>
      </w:r>
    </w:p>
    <w:p w:rsidR="000765D1" w:rsidRDefault="00350511" w:rsidP="000765D1">
      <w:pPr>
        <w:pStyle w:val="ac"/>
        <w:ind w:left="78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350511">
        <w:rPr>
          <w:rFonts w:ascii="宋体" w:hAnsi="宋体"/>
        </w:rPr>
        <w:t>conferencepath=/opt/sungard/webapps/conference</w:t>
      </w:r>
    </w:p>
    <w:p w:rsidR="009461F8" w:rsidRDefault="009461F8" w:rsidP="009461F8">
      <w:pPr>
        <w:rPr>
          <w:rFonts w:ascii="宋体" w:hAnsi="宋体"/>
        </w:rPr>
      </w:pPr>
    </w:p>
    <w:p w:rsidR="000765D1" w:rsidRPr="009461F8" w:rsidRDefault="000765D1" w:rsidP="009461F8">
      <w:pPr>
        <w:rPr>
          <w:rFonts w:ascii="宋体" w:hAnsi="宋体"/>
        </w:rPr>
      </w:pPr>
      <w:r w:rsidRPr="009461F8">
        <w:rPr>
          <w:rFonts w:ascii="宋体" w:hAnsi="宋体"/>
        </w:rPr>
        <w:t>2./opt/sungard/tomcatForWebapps/conf/Catalina/localhost/3conference.xml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2E205B">
        <w:rPr>
          <w:rFonts w:ascii="宋体" w:hAnsi="宋体"/>
        </w:rPr>
        <w:t>&lt;parameter&gt;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&lt;name&gt;username&lt;/name&gt;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&lt;value&gt;ykt_cur&lt;/value&gt;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&lt;/parameter&gt;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&lt;parameter&gt;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&lt;name&gt;password&lt;/name&gt;</w:t>
      </w:r>
    </w:p>
    <w:p w:rsidR="002E205B" w:rsidRPr="002E205B" w:rsidRDefault="002E205B" w:rsidP="002E205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&lt;value&gt;kingstar&lt;/value&gt;</w:t>
      </w:r>
    </w:p>
    <w:p w:rsidR="002E205B" w:rsidRDefault="002E205B" w:rsidP="002E205B">
      <w:pPr>
        <w:pStyle w:val="ac"/>
        <w:ind w:left="780" w:firstLineChars="0" w:firstLine="0"/>
        <w:rPr>
          <w:rFonts w:ascii="宋体" w:hAnsi="宋体"/>
        </w:rPr>
      </w:pPr>
      <w:r w:rsidRPr="002E205B">
        <w:rPr>
          <w:rFonts w:ascii="宋体" w:hAnsi="宋体"/>
        </w:rPr>
        <w:t xml:space="preserve">        &lt;/parameter&gt;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3C2FE9">
        <w:rPr>
          <w:rFonts w:ascii="宋体" w:hAnsi="宋体"/>
        </w:rPr>
        <w:t>url="jdbc:oracle:thin:@(DESCRIPTION =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192.168.6.5)(PORT = 1521))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192.168.6.4)(PORT = 1521))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(LOAD_BALANCE = yes)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(CONNECT_DATA =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(SERVER = DEDICATED)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(SERVICE_NAME = yktdb)</w:t>
      </w:r>
    </w:p>
    <w:p w:rsidR="00F86BA1" w:rsidRPr="003C2FE9" w:rsidRDefault="00F86BA1" w:rsidP="00F86BA1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)</w:t>
      </w:r>
    </w:p>
    <w:p w:rsidR="00F86BA1" w:rsidRDefault="00F86BA1" w:rsidP="00F86BA1">
      <w:pPr>
        <w:pStyle w:val="ac"/>
        <w:ind w:left="780" w:firstLineChars="0" w:firstLine="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523FA2" w:rsidRDefault="00523FA2" w:rsidP="00F86BA1">
      <w:pPr>
        <w:pStyle w:val="ac"/>
        <w:ind w:left="780" w:firstLineChars="0" w:firstLine="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monitorsys配置</w:t>
      </w:r>
    </w:p>
    <w:p w:rsidR="00FB05F3" w:rsidRPr="00075DEF" w:rsidRDefault="00C3337B" w:rsidP="00075DEF">
      <w:pPr>
        <w:rPr>
          <w:rFonts w:ascii="宋体" w:hAnsi="宋体"/>
        </w:rPr>
      </w:pPr>
      <w:r w:rsidRPr="00075DEF">
        <w:rPr>
          <w:rFonts w:ascii="宋体" w:hAnsi="宋体"/>
        </w:rPr>
        <w:t>1./opt/sungard/tomcatForWebapps/conf/Catalina/localhost/4monitorsys.xml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2E205B">
        <w:rPr>
          <w:rFonts w:ascii="宋体" w:hAnsi="宋体"/>
        </w:rPr>
        <w:t>&lt;parameter&gt;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&lt;name&gt;username&lt;/name&gt;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&lt;value&gt;ykt_cur&lt;/value&gt;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&lt;/parameter&gt;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&lt;parameter&gt;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&lt;name&gt;password&lt;/name&gt;</w:t>
      </w:r>
    </w:p>
    <w:p w:rsidR="00C3337B" w:rsidRPr="002E205B" w:rsidRDefault="00C3337B" w:rsidP="00C3337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lastRenderedPageBreak/>
        <w:t xml:space="preserve">            &lt;value&gt;kingstar&lt;/value&gt;</w:t>
      </w:r>
    </w:p>
    <w:p w:rsidR="00C3337B" w:rsidRDefault="00C3337B" w:rsidP="00C3337B">
      <w:pPr>
        <w:pStyle w:val="ac"/>
        <w:ind w:left="780" w:firstLineChars="0" w:firstLine="0"/>
        <w:rPr>
          <w:rFonts w:ascii="宋体" w:hAnsi="宋体"/>
        </w:rPr>
      </w:pPr>
      <w:r w:rsidRPr="002E205B">
        <w:rPr>
          <w:rFonts w:ascii="宋体" w:hAnsi="宋体"/>
        </w:rPr>
        <w:t xml:space="preserve">        &lt;/parameter&gt;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3C2FE9">
        <w:rPr>
          <w:rFonts w:ascii="宋体" w:hAnsi="宋体"/>
        </w:rPr>
        <w:t>url="jdbc:oracle:thin:@(DESCRIPTION =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192.168.6.5)(PORT = 1521))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192.168.6.4)(PORT = 1521))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(LOAD_BALANCE = yes)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(CONNECT_DATA =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(SERVER = DEDICATED)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(SERVICE_NAME = yktdb)</w:t>
      </w:r>
    </w:p>
    <w:p w:rsidR="00C3337B" w:rsidRPr="003C2FE9" w:rsidRDefault="00C3337B" w:rsidP="00C3337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)</w:t>
      </w:r>
    </w:p>
    <w:p w:rsidR="00C3337B" w:rsidRDefault="00C3337B" w:rsidP="00C3337B">
      <w:pPr>
        <w:pStyle w:val="ac"/>
        <w:ind w:left="780" w:firstLineChars="0" w:firstLine="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C2454A" w:rsidRDefault="00C2454A" w:rsidP="00C3337B">
      <w:pPr>
        <w:pStyle w:val="ac"/>
        <w:ind w:left="780" w:firstLineChars="0" w:firstLine="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smartcard配置</w:t>
      </w:r>
    </w:p>
    <w:p w:rsidR="00E16BA8" w:rsidRPr="00075DEF" w:rsidRDefault="00E16BA8" w:rsidP="00075DEF">
      <w:pPr>
        <w:rPr>
          <w:rFonts w:ascii="宋体" w:hAnsi="宋体"/>
        </w:rPr>
      </w:pPr>
      <w:r w:rsidRPr="00075DEF">
        <w:rPr>
          <w:rFonts w:ascii="宋体" w:hAnsi="宋体"/>
        </w:rPr>
        <w:t>1./opt/sungard/webapps/smartcardweb/WEB-INF/classes/ksconfig.properties</w:t>
      </w:r>
    </w:p>
    <w:p w:rsidR="00630430" w:rsidRDefault="004D5E44" w:rsidP="00E16BA8">
      <w:pPr>
        <w:pStyle w:val="ac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="00A92D74" w:rsidRPr="00A92D74">
        <w:rPr>
          <w:rFonts w:ascii="宋体" w:hAnsi="宋体"/>
        </w:rPr>
        <w:t>webserverip=192.168.6.9</w:t>
      </w:r>
    </w:p>
    <w:p w:rsidR="00852474" w:rsidRDefault="00852474" w:rsidP="00E16BA8">
      <w:pPr>
        <w:pStyle w:val="ac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Pr="00852474">
        <w:rPr>
          <w:rFonts w:ascii="宋体" w:hAnsi="宋体"/>
        </w:rPr>
        <w:t>webserverport=8080</w:t>
      </w:r>
    </w:p>
    <w:p w:rsidR="008D6716" w:rsidRDefault="008D6716" w:rsidP="00E16BA8">
      <w:pPr>
        <w:pStyle w:val="ac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Pr="008D6716">
        <w:rPr>
          <w:rFonts w:ascii="宋体" w:hAnsi="宋体"/>
        </w:rPr>
        <w:t>drtpip1=192.168.6.7</w:t>
      </w:r>
    </w:p>
    <w:p w:rsidR="00D31A0D" w:rsidRDefault="00D31A0D" w:rsidP="00E16BA8">
      <w:pPr>
        <w:pStyle w:val="ac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Pr="00D31A0D">
        <w:rPr>
          <w:rFonts w:ascii="宋体" w:hAnsi="宋体"/>
        </w:rPr>
        <w:t>mainfunction1=6000</w:t>
      </w:r>
    </w:p>
    <w:p w:rsidR="00AC625D" w:rsidRDefault="00AC625D" w:rsidP="00E16BA8">
      <w:pPr>
        <w:pStyle w:val="ac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Pr="00AC625D">
        <w:rPr>
          <w:rFonts w:ascii="宋体" w:hAnsi="宋体"/>
        </w:rPr>
        <w:t>cpackfile=/opt/sungard/cpack.dat</w:t>
      </w:r>
    </w:p>
    <w:p w:rsidR="004037F8" w:rsidRDefault="004037F8" w:rsidP="00E16BA8">
      <w:pPr>
        <w:pStyle w:val="ac"/>
        <w:ind w:left="840" w:firstLineChars="0" w:firstLine="0"/>
        <w:rPr>
          <w:rFonts w:ascii="宋体" w:hAnsi="宋体"/>
        </w:rPr>
      </w:pPr>
    </w:p>
    <w:p w:rsidR="00630430" w:rsidRPr="00075DEF" w:rsidRDefault="00630430" w:rsidP="00075DEF">
      <w:pPr>
        <w:rPr>
          <w:rFonts w:ascii="宋体" w:hAnsi="宋体"/>
        </w:rPr>
      </w:pPr>
      <w:r w:rsidRPr="00075DEF">
        <w:rPr>
          <w:rFonts w:ascii="宋体" w:hAnsi="宋体"/>
        </w:rPr>
        <w:t>2./opt/sungard/tomcatForWebapps/conf/Catalina/localhost/2smartcardweb.xml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>
        <w:rPr>
          <w:rFonts w:ascii="宋体" w:hAnsi="宋体" w:hint="eastAsia"/>
        </w:rPr>
        <w:tab/>
      </w:r>
      <w:r w:rsidRPr="002E205B">
        <w:rPr>
          <w:rFonts w:ascii="宋体" w:hAnsi="宋体"/>
        </w:rPr>
        <w:t>&lt;parameter&gt;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&lt;name&gt;username&lt;/name&gt;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&lt;value&gt;ykt_cur&lt;/value&gt;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&lt;/parameter&gt;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&lt;parameter&gt;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&lt;name&gt;password&lt;/name&gt;</w:t>
      </w:r>
    </w:p>
    <w:p w:rsidR="00F81C1B" w:rsidRPr="002E205B" w:rsidRDefault="00F81C1B" w:rsidP="00F81C1B">
      <w:pPr>
        <w:pStyle w:val="ac"/>
        <w:ind w:left="780" w:firstLine="480"/>
        <w:rPr>
          <w:rFonts w:ascii="宋体" w:hAnsi="宋体"/>
        </w:rPr>
      </w:pPr>
      <w:r w:rsidRPr="002E205B">
        <w:rPr>
          <w:rFonts w:ascii="宋体" w:hAnsi="宋体"/>
        </w:rPr>
        <w:t xml:space="preserve">            &lt;value&gt;kingstar&lt;/value&gt;</w:t>
      </w:r>
    </w:p>
    <w:p w:rsidR="00F81C1B" w:rsidRDefault="00F81C1B" w:rsidP="00F81C1B">
      <w:pPr>
        <w:pStyle w:val="ac"/>
        <w:ind w:left="780" w:firstLineChars="0" w:firstLine="0"/>
        <w:rPr>
          <w:rFonts w:ascii="宋体" w:hAnsi="宋体"/>
        </w:rPr>
      </w:pPr>
      <w:r w:rsidRPr="002E205B">
        <w:rPr>
          <w:rFonts w:ascii="宋体" w:hAnsi="宋体"/>
        </w:rPr>
        <w:t xml:space="preserve">        &lt;/parameter&gt;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3C2FE9">
        <w:rPr>
          <w:rFonts w:ascii="宋体" w:hAnsi="宋体"/>
        </w:rPr>
        <w:t>url="jdbc:oracle:thin:@(DESCRIPTION =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192.168.6.5)(PORT = 1521))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Pr="003C2FE9">
        <w:rPr>
          <w:rFonts w:ascii="宋体" w:hAnsi="宋体"/>
        </w:rPr>
        <w:t>(ADDRESS = (PROTOCOL = TCP)(HOST = 192.168.6.4)(PORT = 1521))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(LOAD_BALANCE = yes)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(CONNECT_DATA =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(SERVER = DEDICATED)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  (SERVICE_NAME = yktdb)</w:t>
      </w:r>
    </w:p>
    <w:p w:rsidR="00F81C1B" w:rsidRPr="003C2FE9" w:rsidRDefault="00F81C1B" w:rsidP="00F81C1B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  )</w:t>
      </w:r>
    </w:p>
    <w:p w:rsidR="00F81C1B" w:rsidRPr="00545BB4" w:rsidRDefault="00F81C1B" w:rsidP="00F81C1B">
      <w:pPr>
        <w:pStyle w:val="ac"/>
        <w:ind w:left="840" w:firstLineChars="0" w:firstLine="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9F713C" w:rsidRDefault="009F713C" w:rsidP="009F713C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数据备份</w:t>
      </w:r>
    </w:p>
    <w:p w:rsidR="009F713C" w:rsidRPr="00C967D7" w:rsidRDefault="009F713C" w:rsidP="00C967D7">
      <w:pPr>
        <w:pStyle w:val="ac"/>
        <w:numPr>
          <w:ilvl w:val="0"/>
          <w:numId w:val="7"/>
        </w:numPr>
        <w:ind w:firstLineChars="0"/>
        <w:rPr>
          <w:b/>
        </w:rPr>
      </w:pPr>
      <w:r w:rsidRPr="00C967D7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9F713C" w:rsidTr="00621423">
        <w:tc>
          <w:tcPr>
            <w:tcW w:w="2235" w:type="dxa"/>
          </w:tcPr>
          <w:p w:rsidR="009F713C" w:rsidRDefault="009F713C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9F713C" w:rsidRDefault="009F713C" w:rsidP="00621423">
            <w:pPr>
              <w:rPr>
                <w:rFonts w:ascii="宋体" w:hAnsi="宋体"/>
              </w:rPr>
            </w:pPr>
          </w:p>
        </w:tc>
      </w:tr>
      <w:tr w:rsidR="009F713C" w:rsidTr="00621423">
        <w:tc>
          <w:tcPr>
            <w:tcW w:w="2235" w:type="dxa"/>
          </w:tcPr>
          <w:p w:rsidR="009F713C" w:rsidRDefault="009F713C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9F713C" w:rsidRPr="0056212E" w:rsidRDefault="00C967D7" w:rsidP="00621423">
            <w:r>
              <w:rPr>
                <w:rFonts w:hint="eastAsia"/>
              </w:rPr>
              <w:t>192.168.6.4</w:t>
            </w:r>
          </w:p>
        </w:tc>
      </w:tr>
      <w:tr w:rsidR="009F713C" w:rsidTr="00621423">
        <w:tc>
          <w:tcPr>
            <w:tcW w:w="2235" w:type="dxa"/>
          </w:tcPr>
          <w:p w:rsidR="009F713C" w:rsidRDefault="009F713C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9F713C" w:rsidRDefault="00F9070B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9F713C" w:rsidTr="00621423">
        <w:tc>
          <w:tcPr>
            <w:tcW w:w="2235" w:type="dxa"/>
          </w:tcPr>
          <w:p w:rsidR="009F713C" w:rsidRDefault="009F713C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9F713C" w:rsidRDefault="00F9070B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</w:tbl>
    <w:p w:rsidR="009F713C" w:rsidRDefault="009F713C" w:rsidP="009F713C">
      <w:pPr>
        <w:rPr>
          <w:rFonts w:ascii="宋体" w:hAnsi="宋体"/>
        </w:rPr>
      </w:pPr>
    </w:p>
    <w:p w:rsidR="009F713C" w:rsidRDefault="009F713C" w:rsidP="009F713C">
      <w:pPr>
        <w:rPr>
          <w:rFonts w:ascii="宋体" w:hAnsi="宋体"/>
        </w:rPr>
      </w:pPr>
    </w:p>
    <w:p w:rsidR="009F713C" w:rsidRPr="003019CC" w:rsidRDefault="00C63DA1" w:rsidP="003019CC">
      <w:pPr>
        <w:pStyle w:val="ac"/>
        <w:numPr>
          <w:ilvl w:val="0"/>
          <w:numId w:val="7"/>
        </w:numPr>
        <w:ind w:firstLineChars="0"/>
        <w:rPr>
          <w:b/>
        </w:rPr>
      </w:pPr>
      <w:r w:rsidRPr="003019CC">
        <w:rPr>
          <w:rFonts w:hint="eastAsia"/>
          <w:b/>
        </w:rPr>
        <w:t>数据备份</w:t>
      </w:r>
      <w:r w:rsidR="009F713C" w:rsidRPr="003019CC">
        <w:rPr>
          <w:rFonts w:hint="eastAsia"/>
          <w:b/>
        </w:rPr>
        <w:t>相关说明</w:t>
      </w:r>
    </w:p>
    <w:p w:rsidR="009F713C" w:rsidRDefault="009F713C" w:rsidP="009F713C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9F713C" w:rsidTr="00621423">
        <w:tc>
          <w:tcPr>
            <w:tcW w:w="2235" w:type="dxa"/>
          </w:tcPr>
          <w:p w:rsidR="009F713C" w:rsidRDefault="009F713C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9F713C" w:rsidRDefault="00C63DA1" w:rsidP="00621423">
            <w:pPr>
              <w:rPr>
                <w:rFonts w:ascii="宋体" w:hAnsi="宋体"/>
              </w:rPr>
            </w:pPr>
            <w:r w:rsidRPr="00C63DA1">
              <w:rPr>
                <w:rFonts w:ascii="宋体" w:hAnsi="宋体"/>
              </w:rPr>
              <w:t>rmans.sh</w:t>
            </w:r>
            <w:r w:rsidR="00701340">
              <w:rPr>
                <w:rFonts w:ascii="宋体" w:hAnsi="宋体" w:hint="eastAsia"/>
              </w:rPr>
              <w:t xml:space="preserve">  </w:t>
            </w:r>
            <w:r w:rsidR="00701340" w:rsidRPr="00701340">
              <w:rPr>
                <w:rFonts w:ascii="宋体" w:hAnsi="宋体"/>
              </w:rPr>
              <w:t>rman1.cfg</w:t>
            </w:r>
          </w:p>
        </w:tc>
      </w:tr>
      <w:tr w:rsidR="009F713C" w:rsidTr="00621423">
        <w:tc>
          <w:tcPr>
            <w:tcW w:w="2235" w:type="dxa"/>
          </w:tcPr>
          <w:p w:rsidR="009F713C" w:rsidRDefault="009F713C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9F713C" w:rsidRDefault="00C63DA1" w:rsidP="00621423">
            <w:pPr>
              <w:rPr>
                <w:rFonts w:ascii="宋体" w:hAnsi="宋体"/>
              </w:rPr>
            </w:pPr>
            <w:r w:rsidRPr="00C63DA1">
              <w:rPr>
                <w:rFonts w:ascii="宋体" w:hAnsi="宋体"/>
              </w:rPr>
              <w:t>/opt/oracle</w:t>
            </w:r>
          </w:p>
        </w:tc>
      </w:tr>
      <w:tr w:rsidR="009F713C" w:rsidTr="00621423">
        <w:tc>
          <w:tcPr>
            <w:tcW w:w="2235" w:type="dxa"/>
          </w:tcPr>
          <w:p w:rsidR="009F713C" w:rsidRDefault="009F713C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9F713C" w:rsidRDefault="009F713C" w:rsidP="00621423">
            <w:pPr>
              <w:rPr>
                <w:rFonts w:ascii="宋体" w:hAnsi="宋体"/>
              </w:rPr>
            </w:pPr>
          </w:p>
        </w:tc>
      </w:tr>
      <w:tr w:rsidR="009F713C" w:rsidTr="00621423">
        <w:tc>
          <w:tcPr>
            <w:tcW w:w="2235" w:type="dxa"/>
          </w:tcPr>
          <w:p w:rsidR="009F713C" w:rsidRDefault="009F713C" w:rsidP="00621423">
            <w:pPr>
              <w:rPr>
                <w:rFonts w:ascii="宋体" w:hAnsi="宋体"/>
              </w:rPr>
            </w:pPr>
          </w:p>
        </w:tc>
        <w:tc>
          <w:tcPr>
            <w:tcW w:w="6293" w:type="dxa"/>
          </w:tcPr>
          <w:p w:rsidR="009F713C" w:rsidRDefault="009F713C" w:rsidP="00621423">
            <w:pPr>
              <w:rPr>
                <w:rFonts w:ascii="宋体" w:hAnsi="宋体"/>
              </w:rPr>
            </w:pPr>
          </w:p>
        </w:tc>
      </w:tr>
    </w:tbl>
    <w:p w:rsidR="009F713C" w:rsidRDefault="009F713C" w:rsidP="009F713C">
      <w:pPr>
        <w:rPr>
          <w:rFonts w:ascii="宋体" w:hAnsi="宋体"/>
        </w:rPr>
      </w:pPr>
    </w:p>
    <w:p w:rsidR="009F713C" w:rsidRDefault="009F713C" w:rsidP="009F713C">
      <w:pPr>
        <w:rPr>
          <w:rFonts w:ascii="宋体" w:hAnsi="宋体"/>
        </w:rPr>
      </w:pPr>
    </w:p>
    <w:p w:rsidR="009F713C" w:rsidRPr="00F46613" w:rsidRDefault="009F713C" w:rsidP="003019CC">
      <w:pPr>
        <w:pStyle w:val="ac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9F713C" w:rsidRDefault="009F713C" w:rsidP="009F713C">
      <w:pPr>
        <w:rPr>
          <w:rFonts w:ascii="宋体" w:hAnsi="宋体"/>
        </w:rPr>
      </w:pPr>
    </w:p>
    <w:p w:rsidR="009F713C" w:rsidRDefault="009F713C" w:rsidP="009F713C">
      <w:pPr>
        <w:rPr>
          <w:rFonts w:ascii="宋体" w:hAnsi="宋体"/>
        </w:rPr>
      </w:pPr>
      <w:r w:rsidRPr="00B33247">
        <w:rPr>
          <w:rFonts w:ascii="宋体" w:hAnsi="宋体"/>
        </w:rPr>
        <w:t xml:space="preserve">0 </w:t>
      </w:r>
      <w:r w:rsidR="00A841F5">
        <w:rPr>
          <w:rFonts w:ascii="宋体" w:hAnsi="宋体" w:hint="eastAsia"/>
        </w:rPr>
        <w:t>4</w:t>
      </w:r>
      <w:r w:rsidRPr="00B33247">
        <w:rPr>
          <w:rFonts w:ascii="宋体" w:hAnsi="宋体"/>
        </w:rPr>
        <w:t xml:space="preserve"> * * * su - oracle -c "/opt/oracle/</w:t>
      </w:r>
      <w:r w:rsidR="00A841F5" w:rsidRPr="00C63DA1">
        <w:rPr>
          <w:rFonts w:ascii="宋体" w:hAnsi="宋体"/>
        </w:rPr>
        <w:t>rmans.sh</w:t>
      </w:r>
      <w:r w:rsidR="00A841F5" w:rsidRPr="00B33247">
        <w:rPr>
          <w:rFonts w:ascii="宋体" w:hAnsi="宋体"/>
        </w:rPr>
        <w:t xml:space="preserve"> </w:t>
      </w:r>
      <w:r w:rsidRPr="00B33247">
        <w:rPr>
          <w:rFonts w:ascii="宋体" w:hAnsi="宋体"/>
        </w:rPr>
        <w:t>"</w:t>
      </w:r>
    </w:p>
    <w:p w:rsidR="003C25EB" w:rsidRDefault="003C25EB" w:rsidP="009F713C">
      <w:pPr>
        <w:rPr>
          <w:rFonts w:ascii="宋体" w:hAnsi="宋体"/>
        </w:rPr>
      </w:pPr>
    </w:p>
    <w:p w:rsidR="003C25EB" w:rsidRPr="003044A6" w:rsidRDefault="003C25EB" w:rsidP="003C25EB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 w:rsidRPr="003044A6">
        <w:rPr>
          <w:rFonts w:hint="eastAsia"/>
          <w:b/>
        </w:rPr>
        <w:t>安装过程</w:t>
      </w:r>
    </w:p>
    <w:p w:rsidR="00680D29" w:rsidRDefault="009E50E8" w:rsidP="009E50E8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上传文件</w:t>
      </w:r>
    </w:p>
    <w:p w:rsidR="00680D29" w:rsidRPr="00680D29" w:rsidRDefault="00680D29" w:rsidP="00680D29">
      <w:pPr>
        <w:rPr>
          <w:rFonts w:ascii="宋体" w:hAnsi="宋体"/>
        </w:rPr>
      </w:pPr>
      <w:r>
        <w:rPr>
          <w:rFonts w:ascii="宋体" w:hAnsi="宋体" w:hint="eastAsia"/>
        </w:rPr>
        <w:t xml:space="preserve">用oracle用户上传 </w:t>
      </w:r>
      <w:r w:rsidRPr="00C63DA1">
        <w:rPr>
          <w:rFonts w:ascii="宋体" w:hAnsi="宋体"/>
        </w:rPr>
        <w:t>rmans.sh</w:t>
      </w:r>
      <w:r>
        <w:rPr>
          <w:rFonts w:ascii="宋体" w:hAnsi="宋体" w:hint="eastAsia"/>
        </w:rPr>
        <w:t xml:space="preserve">  </w:t>
      </w:r>
      <w:r w:rsidRPr="00701340">
        <w:rPr>
          <w:rFonts w:ascii="宋体" w:hAnsi="宋体"/>
        </w:rPr>
        <w:t>rman1.cfg</w:t>
      </w:r>
      <w:r w:rsidR="006916CA">
        <w:rPr>
          <w:rFonts w:ascii="宋体" w:hAnsi="宋体" w:hint="eastAsia"/>
        </w:rPr>
        <w:t xml:space="preserve"> 到</w:t>
      </w:r>
      <w:r w:rsidR="006916CA" w:rsidRPr="006916CA">
        <w:rPr>
          <w:rFonts w:ascii="宋体" w:hAnsi="宋体"/>
        </w:rPr>
        <w:t>/opt/oracle</w:t>
      </w:r>
    </w:p>
    <w:p w:rsidR="00680D29" w:rsidRDefault="006E3FAE" w:rsidP="009E50E8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配置计划任务</w:t>
      </w:r>
    </w:p>
    <w:p w:rsidR="006E3FAE" w:rsidRDefault="006E3FAE" w:rsidP="006E3FAE">
      <w:pPr>
        <w:rPr>
          <w:rFonts w:ascii="宋体" w:hAnsi="宋体"/>
        </w:rPr>
      </w:pPr>
      <w:r>
        <w:rPr>
          <w:rFonts w:ascii="宋体" w:hAnsi="宋体" w:hint="eastAsia"/>
        </w:rPr>
        <w:t>用root用户配置计划任务</w:t>
      </w:r>
    </w:p>
    <w:p w:rsidR="006E3FAE" w:rsidRPr="006E3FAE" w:rsidRDefault="006E3FAE" w:rsidP="006E3FAE">
      <w:pPr>
        <w:rPr>
          <w:rFonts w:ascii="宋体" w:hAnsi="宋体"/>
        </w:rPr>
      </w:pPr>
      <w:r>
        <w:rPr>
          <w:rFonts w:ascii="宋体" w:hAnsi="宋体" w:hint="eastAsia"/>
        </w:rPr>
        <w:tab/>
        <w:t>$crontab -e</w:t>
      </w:r>
    </w:p>
    <w:sectPr w:rsidR="006E3FAE" w:rsidRPr="006E3FAE" w:rsidSect="001D017A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026" w:rsidRDefault="003D6026">
      <w:r>
        <w:separator/>
      </w:r>
    </w:p>
  </w:endnote>
  <w:endnote w:type="continuationSeparator" w:id="0">
    <w:p w:rsidR="003D6026" w:rsidRDefault="003D6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423" w:rsidRDefault="00621423">
    <w:pPr>
      <w:pStyle w:val="a5"/>
      <w:jc w:val="center"/>
      <w:rPr>
        <w:sz w:val="15"/>
      </w:rPr>
    </w:pPr>
  </w:p>
  <w:p w:rsidR="00621423" w:rsidRDefault="00621423">
    <w:pPr>
      <w:pStyle w:val="a5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621423" w:rsidRDefault="00621423">
    <w:pPr>
      <w:pStyle w:val="a5"/>
      <w:jc w:val="center"/>
      <w:rPr>
        <w:sz w:val="15"/>
      </w:rPr>
    </w:pPr>
    <w:r>
      <w:rPr>
        <w:sz w:val="15"/>
      </w:rPr>
      <w:t>Welcome to visit our World Wide Web</w:t>
    </w:r>
  </w:p>
  <w:p w:rsidR="00621423" w:rsidRDefault="00621423">
    <w:pPr>
      <w:pStyle w:val="a5"/>
      <w:jc w:val="center"/>
      <w:rPr>
        <w:sz w:val="15"/>
      </w:rPr>
    </w:pPr>
    <w:r>
      <w:rPr>
        <w:sz w:val="15"/>
      </w:rPr>
      <w:t>http:/</w:t>
    </w:r>
    <w:r>
      <w:rPr>
        <w:rFonts w:hint="eastAsia"/>
        <w:sz w:val="15"/>
      </w:rPr>
      <w:t>/www.ekingstar.com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026" w:rsidRDefault="003D6026">
      <w:r>
        <w:separator/>
      </w:r>
    </w:p>
  </w:footnote>
  <w:footnote w:type="continuationSeparator" w:id="0">
    <w:p w:rsidR="003D6026" w:rsidRDefault="003D60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423" w:rsidRDefault="00621423">
    <w:pPr>
      <w:pStyle w:val="a4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eastAsia="黑体" w:hint="eastAsia"/>
        <w:b/>
        <w:sz w:val="24"/>
      </w:rPr>
      <w:t>校园一卡通安装报告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8AB"/>
    <w:multiLevelType w:val="hybridMultilevel"/>
    <w:tmpl w:val="5608ECC8"/>
    <w:lvl w:ilvl="0" w:tplc="F6E8A52E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07B43"/>
    <w:multiLevelType w:val="hybridMultilevel"/>
    <w:tmpl w:val="67409F14"/>
    <w:lvl w:ilvl="0" w:tplc="E1A063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35627"/>
    <w:multiLevelType w:val="hybridMultilevel"/>
    <w:tmpl w:val="07A23018"/>
    <w:lvl w:ilvl="0" w:tplc="68922ECE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74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85327BA"/>
    <w:multiLevelType w:val="hybridMultilevel"/>
    <w:tmpl w:val="A72CE9E2"/>
    <w:lvl w:ilvl="0" w:tplc="DB644D1C">
      <w:start w:val="4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E0EBD"/>
    <w:multiLevelType w:val="hybridMultilevel"/>
    <w:tmpl w:val="A21EDD4C"/>
    <w:lvl w:ilvl="0" w:tplc="2FEA7706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6D1C72"/>
    <w:multiLevelType w:val="hybridMultilevel"/>
    <w:tmpl w:val="5F0E04E0"/>
    <w:lvl w:ilvl="0" w:tplc="7C7072D8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BD4ED7"/>
    <w:multiLevelType w:val="hybridMultilevel"/>
    <w:tmpl w:val="33E8CD34"/>
    <w:lvl w:ilvl="0" w:tplc="DE4C9D68">
      <w:start w:val="1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745BB9"/>
    <w:multiLevelType w:val="hybridMultilevel"/>
    <w:tmpl w:val="B9EC137A"/>
    <w:lvl w:ilvl="0" w:tplc="A2F88D64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9A6F5B"/>
    <w:multiLevelType w:val="hybridMultilevel"/>
    <w:tmpl w:val="CD1A079A"/>
    <w:lvl w:ilvl="0" w:tplc="8EF61C58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D33BF0"/>
    <w:multiLevelType w:val="hybridMultilevel"/>
    <w:tmpl w:val="38765FD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>
    <w:nsid w:val="6CA9669D"/>
    <w:multiLevelType w:val="multilevel"/>
    <w:tmpl w:val="C3E6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17"/>
    <w:rsid w:val="000020F0"/>
    <w:rsid w:val="000033F8"/>
    <w:rsid w:val="0000368E"/>
    <w:rsid w:val="00004637"/>
    <w:rsid w:val="0001347D"/>
    <w:rsid w:val="00021F11"/>
    <w:rsid w:val="000272EF"/>
    <w:rsid w:val="00036854"/>
    <w:rsid w:val="00052B22"/>
    <w:rsid w:val="00055C8B"/>
    <w:rsid w:val="00055CE0"/>
    <w:rsid w:val="00057F09"/>
    <w:rsid w:val="000608D8"/>
    <w:rsid w:val="00075DEF"/>
    <w:rsid w:val="000765D1"/>
    <w:rsid w:val="00076D8B"/>
    <w:rsid w:val="0008653E"/>
    <w:rsid w:val="00097394"/>
    <w:rsid w:val="000A568E"/>
    <w:rsid w:val="000A5871"/>
    <w:rsid w:val="000E547D"/>
    <w:rsid w:val="0010066F"/>
    <w:rsid w:val="00102016"/>
    <w:rsid w:val="00102EA0"/>
    <w:rsid w:val="00115AE4"/>
    <w:rsid w:val="00126C69"/>
    <w:rsid w:val="00134695"/>
    <w:rsid w:val="00137C1D"/>
    <w:rsid w:val="001569B6"/>
    <w:rsid w:val="00157E80"/>
    <w:rsid w:val="00162090"/>
    <w:rsid w:val="001742A2"/>
    <w:rsid w:val="00174351"/>
    <w:rsid w:val="00184E51"/>
    <w:rsid w:val="00187417"/>
    <w:rsid w:val="00190D3E"/>
    <w:rsid w:val="00192BA9"/>
    <w:rsid w:val="001932AF"/>
    <w:rsid w:val="001A1F6E"/>
    <w:rsid w:val="001A24BE"/>
    <w:rsid w:val="001B1248"/>
    <w:rsid w:val="001C2482"/>
    <w:rsid w:val="001D017A"/>
    <w:rsid w:val="001E0F7F"/>
    <w:rsid w:val="001E469C"/>
    <w:rsid w:val="001F2123"/>
    <w:rsid w:val="001F3C60"/>
    <w:rsid w:val="001F4948"/>
    <w:rsid w:val="00201925"/>
    <w:rsid w:val="002044D1"/>
    <w:rsid w:val="0023126A"/>
    <w:rsid w:val="00233BFC"/>
    <w:rsid w:val="00242402"/>
    <w:rsid w:val="0024333A"/>
    <w:rsid w:val="002436A9"/>
    <w:rsid w:val="00244A77"/>
    <w:rsid w:val="0027131D"/>
    <w:rsid w:val="0028635A"/>
    <w:rsid w:val="00290B7B"/>
    <w:rsid w:val="00292D4A"/>
    <w:rsid w:val="002B10E5"/>
    <w:rsid w:val="002B7F49"/>
    <w:rsid w:val="002C0B84"/>
    <w:rsid w:val="002C60BE"/>
    <w:rsid w:val="002D085D"/>
    <w:rsid w:val="002E205B"/>
    <w:rsid w:val="002E239C"/>
    <w:rsid w:val="003019CC"/>
    <w:rsid w:val="003044A6"/>
    <w:rsid w:val="003053D9"/>
    <w:rsid w:val="00326214"/>
    <w:rsid w:val="0033110A"/>
    <w:rsid w:val="0033223B"/>
    <w:rsid w:val="00333D28"/>
    <w:rsid w:val="00335849"/>
    <w:rsid w:val="003420A6"/>
    <w:rsid w:val="003452D3"/>
    <w:rsid w:val="00350511"/>
    <w:rsid w:val="00357FEB"/>
    <w:rsid w:val="003679BD"/>
    <w:rsid w:val="003711FE"/>
    <w:rsid w:val="0038260C"/>
    <w:rsid w:val="003A226B"/>
    <w:rsid w:val="003C25EB"/>
    <w:rsid w:val="003C2FE9"/>
    <w:rsid w:val="003C554B"/>
    <w:rsid w:val="003D0409"/>
    <w:rsid w:val="003D6026"/>
    <w:rsid w:val="003E7D97"/>
    <w:rsid w:val="004037F8"/>
    <w:rsid w:val="004155F9"/>
    <w:rsid w:val="00416EA0"/>
    <w:rsid w:val="00427766"/>
    <w:rsid w:val="00434D5A"/>
    <w:rsid w:val="0043560C"/>
    <w:rsid w:val="00441767"/>
    <w:rsid w:val="004446A6"/>
    <w:rsid w:val="004513F7"/>
    <w:rsid w:val="00465A0C"/>
    <w:rsid w:val="00472C06"/>
    <w:rsid w:val="004736FB"/>
    <w:rsid w:val="00475F17"/>
    <w:rsid w:val="00481ECD"/>
    <w:rsid w:val="004850FF"/>
    <w:rsid w:val="00485B27"/>
    <w:rsid w:val="00487ED6"/>
    <w:rsid w:val="00495503"/>
    <w:rsid w:val="004B4B09"/>
    <w:rsid w:val="004B5889"/>
    <w:rsid w:val="004C2F9A"/>
    <w:rsid w:val="004D3A67"/>
    <w:rsid w:val="004D5E44"/>
    <w:rsid w:val="004D7ADC"/>
    <w:rsid w:val="004E7253"/>
    <w:rsid w:val="004F0120"/>
    <w:rsid w:val="004F2245"/>
    <w:rsid w:val="004F7F61"/>
    <w:rsid w:val="005004AA"/>
    <w:rsid w:val="005033BC"/>
    <w:rsid w:val="00513BCA"/>
    <w:rsid w:val="005172A9"/>
    <w:rsid w:val="00523FA2"/>
    <w:rsid w:val="00527D74"/>
    <w:rsid w:val="00527E75"/>
    <w:rsid w:val="0053744D"/>
    <w:rsid w:val="00544A84"/>
    <w:rsid w:val="005456C9"/>
    <w:rsid w:val="00545BB4"/>
    <w:rsid w:val="00547108"/>
    <w:rsid w:val="005576AA"/>
    <w:rsid w:val="0056212E"/>
    <w:rsid w:val="00564BE2"/>
    <w:rsid w:val="00570130"/>
    <w:rsid w:val="00574096"/>
    <w:rsid w:val="00574E63"/>
    <w:rsid w:val="00580BE7"/>
    <w:rsid w:val="00594439"/>
    <w:rsid w:val="005A22B7"/>
    <w:rsid w:val="005B087D"/>
    <w:rsid w:val="005C0E27"/>
    <w:rsid w:val="005C256A"/>
    <w:rsid w:val="005C3C8A"/>
    <w:rsid w:val="005E15E1"/>
    <w:rsid w:val="005E21A5"/>
    <w:rsid w:val="005F48B9"/>
    <w:rsid w:val="00602131"/>
    <w:rsid w:val="0060291A"/>
    <w:rsid w:val="006061E9"/>
    <w:rsid w:val="006126EA"/>
    <w:rsid w:val="00621423"/>
    <w:rsid w:val="00626B67"/>
    <w:rsid w:val="00630430"/>
    <w:rsid w:val="00632FC1"/>
    <w:rsid w:val="006340E9"/>
    <w:rsid w:val="00641149"/>
    <w:rsid w:val="006677F3"/>
    <w:rsid w:val="00680D29"/>
    <w:rsid w:val="00680DCE"/>
    <w:rsid w:val="00681076"/>
    <w:rsid w:val="00681AAF"/>
    <w:rsid w:val="00681FD7"/>
    <w:rsid w:val="006866B0"/>
    <w:rsid w:val="006916CA"/>
    <w:rsid w:val="006925B7"/>
    <w:rsid w:val="006A3161"/>
    <w:rsid w:val="006B1159"/>
    <w:rsid w:val="006B1521"/>
    <w:rsid w:val="006B7558"/>
    <w:rsid w:val="006C17AF"/>
    <w:rsid w:val="006C5EAC"/>
    <w:rsid w:val="006C783E"/>
    <w:rsid w:val="006D2D91"/>
    <w:rsid w:val="006D681B"/>
    <w:rsid w:val="006E3D5B"/>
    <w:rsid w:val="006E3FAE"/>
    <w:rsid w:val="006F2C5C"/>
    <w:rsid w:val="00700661"/>
    <w:rsid w:val="00700A52"/>
    <w:rsid w:val="00701340"/>
    <w:rsid w:val="00724997"/>
    <w:rsid w:val="00726569"/>
    <w:rsid w:val="0073154E"/>
    <w:rsid w:val="00732713"/>
    <w:rsid w:val="00740E6F"/>
    <w:rsid w:val="00753B76"/>
    <w:rsid w:val="007602A2"/>
    <w:rsid w:val="007718E8"/>
    <w:rsid w:val="00772113"/>
    <w:rsid w:val="00775AF9"/>
    <w:rsid w:val="0077655A"/>
    <w:rsid w:val="00781429"/>
    <w:rsid w:val="00793B23"/>
    <w:rsid w:val="007A3122"/>
    <w:rsid w:val="007B4D1C"/>
    <w:rsid w:val="007C0D1B"/>
    <w:rsid w:val="007D5D8F"/>
    <w:rsid w:val="007E0A74"/>
    <w:rsid w:val="007E47B0"/>
    <w:rsid w:val="007E513A"/>
    <w:rsid w:val="007E79AA"/>
    <w:rsid w:val="007F369D"/>
    <w:rsid w:val="007F75E7"/>
    <w:rsid w:val="007F7B69"/>
    <w:rsid w:val="00805521"/>
    <w:rsid w:val="00806DA7"/>
    <w:rsid w:val="008131C6"/>
    <w:rsid w:val="0081498A"/>
    <w:rsid w:val="008233BE"/>
    <w:rsid w:val="00826861"/>
    <w:rsid w:val="0082746C"/>
    <w:rsid w:val="00833DA2"/>
    <w:rsid w:val="00846659"/>
    <w:rsid w:val="00852474"/>
    <w:rsid w:val="0086042E"/>
    <w:rsid w:val="00874ADD"/>
    <w:rsid w:val="00875932"/>
    <w:rsid w:val="00893742"/>
    <w:rsid w:val="008B305F"/>
    <w:rsid w:val="008B35FA"/>
    <w:rsid w:val="008B6797"/>
    <w:rsid w:val="008C3228"/>
    <w:rsid w:val="008D238F"/>
    <w:rsid w:val="008D6716"/>
    <w:rsid w:val="008F0370"/>
    <w:rsid w:val="008F62F8"/>
    <w:rsid w:val="008F6D97"/>
    <w:rsid w:val="00906E98"/>
    <w:rsid w:val="009264D6"/>
    <w:rsid w:val="00934849"/>
    <w:rsid w:val="0093601C"/>
    <w:rsid w:val="00937444"/>
    <w:rsid w:val="00941AA7"/>
    <w:rsid w:val="009461F8"/>
    <w:rsid w:val="0095420D"/>
    <w:rsid w:val="00962059"/>
    <w:rsid w:val="00971335"/>
    <w:rsid w:val="00981E2A"/>
    <w:rsid w:val="00984085"/>
    <w:rsid w:val="009A04E6"/>
    <w:rsid w:val="009B4164"/>
    <w:rsid w:val="009B5615"/>
    <w:rsid w:val="009C29E0"/>
    <w:rsid w:val="009C4F9B"/>
    <w:rsid w:val="009E50E8"/>
    <w:rsid w:val="009F08AE"/>
    <w:rsid w:val="009F2183"/>
    <w:rsid w:val="009F713C"/>
    <w:rsid w:val="00A011E7"/>
    <w:rsid w:val="00A01B2A"/>
    <w:rsid w:val="00A07E54"/>
    <w:rsid w:val="00A3276F"/>
    <w:rsid w:val="00A379D1"/>
    <w:rsid w:val="00A44553"/>
    <w:rsid w:val="00A467BF"/>
    <w:rsid w:val="00A62453"/>
    <w:rsid w:val="00A63B26"/>
    <w:rsid w:val="00A841F5"/>
    <w:rsid w:val="00A85887"/>
    <w:rsid w:val="00A92D74"/>
    <w:rsid w:val="00A95CB6"/>
    <w:rsid w:val="00AA3B65"/>
    <w:rsid w:val="00AC1C8A"/>
    <w:rsid w:val="00AC625D"/>
    <w:rsid w:val="00AE2374"/>
    <w:rsid w:val="00AE2393"/>
    <w:rsid w:val="00AE4880"/>
    <w:rsid w:val="00AE49D2"/>
    <w:rsid w:val="00AF427F"/>
    <w:rsid w:val="00B0557B"/>
    <w:rsid w:val="00B0677E"/>
    <w:rsid w:val="00B0758F"/>
    <w:rsid w:val="00B1530D"/>
    <w:rsid w:val="00B33247"/>
    <w:rsid w:val="00B35AE9"/>
    <w:rsid w:val="00B47E66"/>
    <w:rsid w:val="00B55877"/>
    <w:rsid w:val="00B60E55"/>
    <w:rsid w:val="00B65F3C"/>
    <w:rsid w:val="00B70442"/>
    <w:rsid w:val="00B71954"/>
    <w:rsid w:val="00B82EF6"/>
    <w:rsid w:val="00B90D02"/>
    <w:rsid w:val="00BA4834"/>
    <w:rsid w:val="00BB30EB"/>
    <w:rsid w:val="00BC03DF"/>
    <w:rsid w:val="00BC131C"/>
    <w:rsid w:val="00BC774C"/>
    <w:rsid w:val="00BD298F"/>
    <w:rsid w:val="00BD3135"/>
    <w:rsid w:val="00BD3CF5"/>
    <w:rsid w:val="00BE32ED"/>
    <w:rsid w:val="00BE542B"/>
    <w:rsid w:val="00BF4AD2"/>
    <w:rsid w:val="00BF5F96"/>
    <w:rsid w:val="00C02803"/>
    <w:rsid w:val="00C04B2B"/>
    <w:rsid w:val="00C071D2"/>
    <w:rsid w:val="00C1479E"/>
    <w:rsid w:val="00C15B05"/>
    <w:rsid w:val="00C224E8"/>
    <w:rsid w:val="00C2454A"/>
    <w:rsid w:val="00C3337B"/>
    <w:rsid w:val="00C33446"/>
    <w:rsid w:val="00C44A28"/>
    <w:rsid w:val="00C6192A"/>
    <w:rsid w:val="00C6249D"/>
    <w:rsid w:val="00C63DA1"/>
    <w:rsid w:val="00C77F46"/>
    <w:rsid w:val="00C809A8"/>
    <w:rsid w:val="00C8161E"/>
    <w:rsid w:val="00C967D7"/>
    <w:rsid w:val="00CA2CB3"/>
    <w:rsid w:val="00CA5455"/>
    <w:rsid w:val="00CB0D08"/>
    <w:rsid w:val="00CB55B8"/>
    <w:rsid w:val="00CB61F8"/>
    <w:rsid w:val="00CB7220"/>
    <w:rsid w:val="00CC1660"/>
    <w:rsid w:val="00CC43B5"/>
    <w:rsid w:val="00CC59EE"/>
    <w:rsid w:val="00CD09E4"/>
    <w:rsid w:val="00CD6B28"/>
    <w:rsid w:val="00CE3B7C"/>
    <w:rsid w:val="00CE60DE"/>
    <w:rsid w:val="00D024DB"/>
    <w:rsid w:val="00D0457B"/>
    <w:rsid w:val="00D21C4E"/>
    <w:rsid w:val="00D250E3"/>
    <w:rsid w:val="00D279DA"/>
    <w:rsid w:val="00D30291"/>
    <w:rsid w:val="00D31A0D"/>
    <w:rsid w:val="00D367B0"/>
    <w:rsid w:val="00D52F44"/>
    <w:rsid w:val="00D5492A"/>
    <w:rsid w:val="00D55170"/>
    <w:rsid w:val="00D5661A"/>
    <w:rsid w:val="00D640CF"/>
    <w:rsid w:val="00D66387"/>
    <w:rsid w:val="00D66A18"/>
    <w:rsid w:val="00D718DE"/>
    <w:rsid w:val="00D75EA7"/>
    <w:rsid w:val="00DA2464"/>
    <w:rsid w:val="00DB7793"/>
    <w:rsid w:val="00DC38AE"/>
    <w:rsid w:val="00DC58DD"/>
    <w:rsid w:val="00DC59E3"/>
    <w:rsid w:val="00DF4923"/>
    <w:rsid w:val="00E13A7F"/>
    <w:rsid w:val="00E16BA8"/>
    <w:rsid w:val="00E2168E"/>
    <w:rsid w:val="00E2683B"/>
    <w:rsid w:val="00E3543F"/>
    <w:rsid w:val="00E420A4"/>
    <w:rsid w:val="00E4297D"/>
    <w:rsid w:val="00E62040"/>
    <w:rsid w:val="00E75882"/>
    <w:rsid w:val="00E8393A"/>
    <w:rsid w:val="00E839FC"/>
    <w:rsid w:val="00E86DC5"/>
    <w:rsid w:val="00EA6296"/>
    <w:rsid w:val="00EB003C"/>
    <w:rsid w:val="00EB224B"/>
    <w:rsid w:val="00EC19B5"/>
    <w:rsid w:val="00EE0918"/>
    <w:rsid w:val="00EF672F"/>
    <w:rsid w:val="00F054DB"/>
    <w:rsid w:val="00F25507"/>
    <w:rsid w:val="00F2795E"/>
    <w:rsid w:val="00F376F0"/>
    <w:rsid w:val="00F46613"/>
    <w:rsid w:val="00F46FDF"/>
    <w:rsid w:val="00F536DB"/>
    <w:rsid w:val="00F655F3"/>
    <w:rsid w:val="00F81C1B"/>
    <w:rsid w:val="00F836CE"/>
    <w:rsid w:val="00F86BA1"/>
    <w:rsid w:val="00F9070B"/>
    <w:rsid w:val="00FA1C1C"/>
    <w:rsid w:val="00FA2325"/>
    <w:rsid w:val="00FB05F3"/>
    <w:rsid w:val="00FB2238"/>
    <w:rsid w:val="00FC4FF9"/>
    <w:rsid w:val="00FC5286"/>
    <w:rsid w:val="00FD53F9"/>
    <w:rsid w:val="00FD722C"/>
    <w:rsid w:val="00FE21D9"/>
    <w:rsid w:val="00FE3566"/>
    <w:rsid w:val="00FE3801"/>
    <w:rsid w:val="00FE3C33"/>
    <w:rsid w:val="00FE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ules v:ext="edit">
        <o:r id="V:Rule15" type="connector" idref="#_x0000_s1055"/>
        <o:r id="V:Rule16" type="connector" idref="#_x0000_s1046"/>
        <o:r id="V:Rule17" type="connector" idref="#_x0000_s1035"/>
        <o:r id="V:Rule18" type="connector" idref="#_x0000_s1037"/>
        <o:r id="V:Rule19" type="connector" idref="#_x0000_s1036"/>
        <o:r id="V:Rule20" type="connector" idref="#_x0000_s1050"/>
        <o:r id="V:Rule21" type="connector" idref="#_x0000_s1047"/>
        <o:r id="V:Rule22" type="connector" idref="#_x0000_s1039"/>
        <o:r id="V:Rule23" type="connector" idref="#_x0000_s1038"/>
        <o:r id="V:Rule24" type="connector" idref="#_x0000_s1041"/>
        <o:r id="V:Rule25" type="connector" idref="#_x0000_s1040"/>
        <o:r id="V:Rule26" type="connector" idref="#_x0000_s1048"/>
        <o:r id="V:Rule27" type="connector" idref="#_x0000_s1042"/>
        <o:r id="V:Rule2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yu.Peng\AppData\Roaming\Microsoft\Templates\&#20844;&#21496;&#24066;&#22330;&#29615;&#22659;&#20998;&#2651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DED9-0DED-4061-9270-033FDEFB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公司市场环境分析.dot</Template>
  <TotalTime>863</TotalTime>
  <Pages>14</Pages>
  <Words>1485</Words>
  <Characters>8471</Characters>
  <Application>Microsoft Office Word</Application>
  <DocSecurity>0</DocSecurity>
  <Lines>70</Lines>
  <Paragraphs>19</Paragraphs>
  <ScaleCrop>false</ScaleCrop>
  <Company>易观咨询</Company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yanbing.wang</cp:lastModifiedBy>
  <cp:revision>259</cp:revision>
  <cp:lastPrinted>1601-01-01T00:00:00Z</cp:lastPrinted>
  <dcterms:created xsi:type="dcterms:W3CDTF">2011-07-14T01:27:00Z</dcterms:created>
  <dcterms:modified xsi:type="dcterms:W3CDTF">2011-07-18T09:12:00Z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TC011344152052</vt:lpwstr>
  </property>
</Properties>
</file>