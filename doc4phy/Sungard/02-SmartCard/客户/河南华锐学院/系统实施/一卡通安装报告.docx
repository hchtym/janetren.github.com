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1A5" w:rsidRPr="00782DA7" w:rsidRDefault="00B3680D" w:rsidP="00782DA7">
      <w:pPr>
        <w:spacing w:line="720" w:lineRule="auto"/>
        <w:jc w:val="center"/>
        <w:rPr>
          <w:rFonts w:ascii="黑体" w:eastAsia="黑体" w:hAnsi="黑体"/>
          <w:sz w:val="48"/>
          <w:szCs w:val="48"/>
        </w:rPr>
      </w:pPr>
      <w:r w:rsidRPr="00B3680D">
        <w:rPr>
          <w:rFonts w:ascii="黑体" w:eastAsia="黑体" w:hAnsi="黑体" w:hint="eastAsia"/>
          <w:sz w:val="48"/>
          <w:szCs w:val="48"/>
        </w:rPr>
        <w:t>郑州中凯智能</w:t>
      </w:r>
    </w:p>
    <w:p w:rsidR="005E21A5" w:rsidRPr="00782DA7" w:rsidRDefault="005E21A5" w:rsidP="00782DA7">
      <w:pPr>
        <w:spacing w:line="720" w:lineRule="auto"/>
        <w:jc w:val="center"/>
        <w:rPr>
          <w:rFonts w:ascii="黑体" w:eastAsia="黑体" w:hAnsi="黑体"/>
          <w:sz w:val="48"/>
          <w:szCs w:val="48"/>
        </w:rPr>
      </w:pPr>
      <w:r w:rsidRPr="00782DA7">
        <w:rPr>
          <w:rFonts w:ascii="黑体" w:eastAsia="黑体" w:hAnsi="黑体" w:hint="eastAsia"/>
          <w:sz w:val="48"/>
          <w:szCs w:val="48"/>
        </w:rPr>
        <w:t>校园一卡通系统</w:t>
      </w:r>
    </w:p>
    <w:p w:rsidR="005E21A5" w:rsidRPr="00782DA7" w:rsidRDefault="005E21A5" w:rsidP="00782DA7">
      <w:pPr>
        <w:spacing w:line="720" w:lineRule="auto"/>
        <w:jc w:val="center"/>
        <w:rPr>
          <w:rFonts w:ascii="黑体" w:eastAsia="黑体" w:hAnsi="黑体"/>
          <w:sz w:val="48"/>
          <w:szCs w:val="48"/>
        </w:rPr>
      </w:pPr>
      <w:r w:rsidRPr="00782DA7">
        <w:rPr>
          <w:rFonts w:ascii="黑体" w:eastAsia="黑体" w:hAnsi="黑体" w:hint="eastAsia"/>
          <w:sz w:val="48"/>
          <w:szCs w:val="48"/>
        </w:rPr>
        <w:t>安装报告</w:t>
      </w:r>
    </w:p>
    <w:p w:rsidR="005E21A5" w:rsidRPr="00874ADD" w:rsidRDefault="005E21A5" w:rsidP="005E21A5">
      <w:pPr>
        <w:jc w:val="right"/>
        <w:rPr>
          <w:sz w:val="32"/>
          <w:szCs w:val="32"/>
        </w:rPr>
      </w:pPr>
    </w:p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6"/>
        <w:gridCol w:w="5206"/>
      </w:tblGrid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实施人</w:t>
            </w: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实施日期</w:t>
            </w:r>
          </w:p>
        </w:tc>
        <w:tc>
          <w:tcPr>
            <w:tcW w:w="5206" w:type="dxa"/>
          </w:tcPr>
          <w:p w:rsidR="005E21A5" w:rsidRPr="005E21A5" w:rsidRDefault="005E21A5" w:rsidP="00712C4E">
            <w:pPr>
              <w:rPr>
                <w:sz w:val="36"/>
                <w:szCs w:val="36"/>
              </w:rPr>
            </w:pP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确认人</w:t>
            </w: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确认日期</w:t>
            </w: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</w:tbl>
    <w:p w:rsidR="005E21A5" w:rsidRDefault="005E21A5" w:rsidP="005E21A5"/>
    <w:p w:rsidR="005E21A5" w:rsidRPr="005E21A5" w:rsidRDefault="005E21A5" w:rsidP="005E21A5">
      <w:r>
        <w:br w:type="page"/>
      </w:r>
    </w:p>
    <w:p w:rsidR="00335849" w:rsidRDefault="005E21A5" w:rsidP="007A3122">
      <w:pPr>
        <w:pStyle w:val="2"/>
        <w:numPr>
          <w:ilvl w:val="0"/>
          <w:numId w:val="1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实施过程</w:t>
      </w:r>
      <w:r w:rsidR="006C17AF">
        <w:rPr>
          <w:rFonts w:ascii="宋体" w:eastAsia="宋体" w:hAnsi="宋体" w:hint="eastAsia"/>
        </w:rPr>
        <w:t>及内容</w:t>
      </w:r>
    </w:p>
    <w:p w:rsidR="00335849" w:rsidRDefault="00E93A7B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部署</w:t>
      </w:r>
      <w:r w:rsidR="00155258">
        <w:rPr>
          <w:rFonts w:ascii="宋体" w:hAnsi="宋体" w:hint="eastAsia"/>
          <w:sz w:val="21"/>
          <w:szCs w:val="21"/>
        </w:rPr>
        <w:t>Oracle</w:t>
      </w:r>
    </w:p>
    <w:p w:rsidR="00E93A7B" w:rsidRPr="00D367B0" w:rsidRDefault="00155258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部署一卡通后台</w:t>
      </w:r>
      <w:r w:rsidR="00E93A7B">
        <w:rPr>
          <w:rFonts w:ascii="宋体" w:hAnsi="宋体" w:hint="eastAsia"/>
          <w:sz w:val="21"/>
          <w:szCs w:val="21"/>
        </w:rPr>
        <w:t>应用</w:t>
      </w:r>
      <w:r w:rsidR="00E93A7B" w:rsidRPr="00D367B0">
        <w:rPr>
          <w:rFonts w:ascii="宋体" w:hAnsi="宋体" w:hint="eastAsia"/>
          <w:sz w:val="21"/>
          <w:szCs w:val="21"/>
        </w:rPr>
        <w:t>系统</w:t>
      </w:r>
    </w:p>
    <w:p w:rsidR="00D367B0" w:rsidRDefault="00D367B0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部署</w:t>
      </w:r>
      <w:r w:rsidR="00FE3CF3">
        <w:rPr>
          <w:rFonts w:ascii="宋体" w:hAnsi="宋体" w:hint="eastAsia"/>
          <w:sz w:val="21"/>
          <w:szCs w:val="21"/>
        </w:rPr>
        <w:t>WEB服务器</w:t>
      </w:r>
    </w:p>
    <w:p w:rsidR="00481ECD" w:rsidRDefault="00481ECD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部署WEB客户端</w:t>
      </w:r>
      <w:r w:rsidR="00B47E66">
        <w:rPr>
          <w:rFonts w:ascii="宋体" w:hAnsi="宋体" w:hint="eastAsia"/>
          <w:sz w:val="21"/>
          <w:szCs w:val="21"/>
        </w:rPr>
        <w:t>（多媒体客户端</w:t>
      </w:r>
      <w:r w:rsidR="00676AEF">
        <w:rPr>
          <w:rFonts w:ascii="宋体" w:hAnsi="宋体" w:hint="eastAsia"/>
          <w:sz w:val="21"/>
          <w:szCs w:val="21"/>
        </w:rPr>
        <w:t>、一卡通</w:t>
      </w:r>
      <w:r w:rsidR="00B0495D">
        <w:rPr>
          <w:rFonts w:ascii="宋体" w:hAnsi="宋体" w:hint="eastAsia"/>
          <w:sz w:val="21"/>
          <w:szCs w:val="21"/>
        </w:rPr>
        <w:t>信息</w:t>
      </w:r>
      <w:bookmarkStart w:id="0" w:name="_GoBack"/>
      <w:bookmarkEnd w:id="0"/>
      <w:r w:rsidR="00676AEF">
        <w:rPr>
          <w:rFonts w:ascii="宋体" w:hAnsi="宋体" w:hint="eastAsia"/>
          <w:sz w:val="21"/>
          <w:szCs w:val="21"/>
        </w:rPr>
        <w:t>门户</w:t>
      </w:r>
      <w:r w:rsidR="00B47E66">
        <w:rPr>
          <w:rFonts w:ascii="宋体" w:hAnsi="宋体" w:hint="eastAsia"/>
          <w:sz w:val="21"/>
          <w:szCs w:val="21"/>
        </w:rPr>
        <w:t>）</w:t>
      </w:r>
    </w:p>
    <w:p w:rsidR="00623CF7" w:rsidRDefault="00623CF7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 w:rsidRPr="00966796">
        <w:rPr>
          <w:rFonts w:ascii="宋体" w:hAnsi="宋体" w:hint="eastAsia"/>
          <w:sz w:val="21"/>
          <w:szCs w:val="21"/>
        </w:rPr>
        <w:t>食堂前置机</w:t>
      </w:r>
    </w:p>
    <w:p w:rsidR="00335849" w:rsidRDefault="00335849">
      <w:pPr>
        <w:rPr>
          <w:rFonts w:ascii="宋体" w:hAnsi="宋体"/>
        </w:rPr>
      </w:pPr>
    </w:p>
    <w:p w:rsidR="005E21A5" w:rsidRDefault="005E21A5" w:rsidP="007A3122">
      <w:pPr>
        <w:pStyle w:val="2"/>
        <w:numPr>
          <w:ilvl w:val="0"/>
          <w:numId w:val="1"/>
        </w:numPr>
        <w:spacing w:line="360" w:lineRule="auto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实施结果</w:t>
      </w:r>
    </w:p>
    <w:p w:rsidR="00753B76" w:rsidRDefault="00753B76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数据库</w:t>
      </w:r>
    </w:p>
    <w:p w:rsidR="00075FB6" w:rsidRDefault="00075FB6" w:rsidP="00753B76">
      <w:pPr>
        <w:snapToGrid w:val="0"/>
        <w:spacing w:before="120" w:after="120"/>
        <w:rPr>
          <w:rFonts w:ascii="宋体" w:hAnsi="宋体" w:hint="eastAsia"/>
          <w:sz w:val="21"/>
          <w:szCs w:val="21"/>
        </w:rPr>
      </w:pPr>
    </w:p>
    <w:p w:rsidR="004D3A67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校方提供Oracle 10g Server </w:t>
      </w:r>
      <w:r w:rsidR="00A4708E">
        <w:rPr>
          <w:rFonts w:ascii="宋体" w:hAnsi="宋体" w:hint="eastAsia"/>
          <w:sz w:val="21"/>
          <w:szCs w:val="21"/>
        </w:rPr>
        <w:t>数据库</w:t>
      </w:r>
      <w:r w:rsidR="00174351">
        <w:rPr>
          <w:rFonts w:ascii="宋体" w:hAnsi="宋体" w:hint="eastAsia"/>
          <w:sz w:val="21"/>
          <w:szCs w:val="21"/>
        </w:rPr>
        <w:t>系统</w:t>
      </w:r>
      <w:r w:rsidR="008059D8">
        <w:rPr>
          <w:rFonts w:ascii="宋体" w:hAnsi="宋体" w:hint="eastAsia"/>
          <w:sz w:val="21"/>
          <w:szCs w:val="21"/>
        </w:rPr>
        <w:t>，相关信息如下：</w:t>
      </w:r>
    </w:p>
    <w:p w:rsidR="00712C4E" w:rsidRPr="002E201A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Database Name = yktdb</w:t>
      </w:r>
    </w:p>
    <w:p w:rsidR="00712C4E" w:rsidRPr="002E201A" w:rsidRDefault="00712C4E" w:rsidP="00C279C5">
      <w:pPr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 xml:space="preserve">RAC Server IP:  </w:t>
      </w:r>
      <w:r w:rsidR="00A4708E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172.18.10.103</w:t>
      </w:r>
    </w:p>
    <w:p w:rsidR="00712C4E" w:rsidRPr="002E201A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Listener Port : 1521</w:t>
      </w:r>
    </w:p>
    <w:p w:rsidR="00712C4E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一卡通数据库用户清单</w:t>
      </w:r>
    </w:p>
    <w:tbl>
      <w:tblPr>
        <w:tblStyle w:val="ab"/>
        <w:tblW w:w="0" w:type="auto"/>
        <w:tblLook w:val="04A0"/>
      </w:tblPr>
      <w:tblGrid>
        <w:gridCol w:w="2927"/>
        <w:gridCol w:w="2969"/>
        <w:gridCol w:w="2632"/>
      </w:tblGrid>
      <w:tr w:rsidR="00712C4E" w:rsidTr="002E201A">
        <w:tc>
          <w:tcPr>
            <w:tcW w:w="2927" w:type="dxa"/>
            <w:shd w:val="clear" w:color="auto" w:fill="A6A6A6" w:themeFill="background1" w:themeFillShade="A6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用户名</w:t>
            </w:r>
          </w:p>
        </w:tc>
        <w:tc>
          <w:tcPr>
            <w:tcW w:w="2969" w:type="dxa"/>
            <w:shd w:val="clear" w:color="auto" w:fill="A6A6A6" w:themeFill="background1" w:themeFillShade="A6"/>
          </w:tcPr>
          <w:p w:rsidR="00712C4E" w:rsidRDefault="008D35DB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默认</w:t>
            </w:r>
            <w:r w:rsidR="00712C4E">
              <w:rPr>
                <w:rFonts w:ascii="宋体" w:hAnsi="宋体" w:hint="eastAsia"/>
                <w:sz w:val="21"/>
                <w:szCs w:val="21"/>
              </w:rPr>
              <w:t>密码</w:t>
            </w:r>
          </w:p>
        </w:tc>
        <w:tc>
          <w:tcPr>
            <w:tcW w:w="2632" w:type="dxa"/>
            <w:shd w:val="clear" w:color="auto" w:fill="A6A6A6" w:themeFill="background1" w:themeFillShade="A6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用途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YKT_CUR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KINGSTAR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一卡通系统核心业务用户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YKT_PORTAL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KINGSTAR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一卡通综合信息平台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YKTPUB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YKTPUB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共享数据</w:t>
            </w:r>
          </w:p>
        </w:tc>
      </w:tr>
    </w:tbl>
    <w:p w:rsidR="00D1202B" w:rsidRDefault="00D1202B" w:rsidP="00753B76">
      <w:pPr>
        <w:snapToGrid w:val="0"/>
        <w:spacing w:before="120" w:after="120"/>
        <w:rPr>
          <w:rFonts w:ascii="宋体" w:hAnsi="宋体" w:hint="eastAsia"/>
          <w:sz w:val="21"/>
          <w:szCs w:val="21"/>
        </w:rPr>
      </w:pPr>
    </w:p>
    <w:p w:rsidR="00075FB6" w:rsidRDefault="00075FB6" w:rsidP="00753B76">
      <w:pPr>
        <w:snapToGrid w:val="0"/>
        <w:spacing w:before="120" w:after="120"/>
        <w:rPr>
          <w:rFonts w:ascii="宋体" w:hAnsi="宋体" w:hint="eastAsia"/>
          <w:sz w:val="21"/>
          <w:szCs w:val="21"/>
        </w:rPr>
      </w:pPr>
    </w:p>
    <w:p w:rsidR="00075FB6" w:rsidRPr="00F46613" w:rsidRDefault="00075FB6" w:rsidP="00075FB6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Oracle</w:t>
      </w:r>
      <w:r>
        <w:rPr>
          <w:rFonts w:hint="eastAsia"/>
          <w:b/>
        </w:rPr>
        <w:t>启动命令</w:t>
      </w:r>
    </w:p>
    <w:p w:rsidR="00075FB6" w:rsidRDefault="00075FB6" w:rsidP="00075FB6">
      <w:pPr>
        <w:rPr>
          <w:rFonts w:ascii="宋体" w:hAnsi="宋体"/>
        </w:rPr>
      </w:pPr>
      <w:r>
        <w:rPr>
          <w:rFonts w:ascii="宋体" w:hAnsi="宋体" w:hint="eastAsia"/>
        </w:rPr>
        <w:t>用oracle用户登陆到服务器执行下面的命令：</w:t>
      </w:r>
    </w:p>
    <w:tbl>
      <w:tblPr>
        <w:tblStyle w:val="ab"/>
        <w:tblW w:w="0" w:type="auto"/>
        <w:tblLook w:val="04A0"/>
      </w:tblPr>
      <w:tblGrid>
        <w:gridCol w:w="959"/>
        <w:gridCol w:w="3402"/>
        <w:gridCol w:w="4166"/>
      </w:tblGrid>
      <w:tr w:rsidR="00075FB6" w:rsidTr="00075FB6">
        <w:tc>
          <w:tcPr>
            <w:tcW w:w="959" w:type="dxa"/>
            <w:shd w:val="clear" w:color="auto" w:fill="A6A6A6" w:themeFill="background1" w:themeFillShade="A6"/>
          </w:tcPr>
          <w:p w:rsidR="00075FB6" w:rsidRDefault="00075FB6" w:rsidP="00EF30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步骤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075FB6" w:rsidRDefault="00075FB6" w:rsidP="00EF30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</w:t>
            </w:r>
          </w:p>
        </w:tc>
        <w:tc>
          <w:tcPr>
            <w:tcW w:w="4166" w:type="dxa"/>
            <w:shd w:val="clear" w:color="auto" w:fill="A6A6A6" w:themeFill="background1" w:themeFillShade="A6"/>
          </w:tcPr>
          <w:p w:rsidR="00075FB6" w:rsidRDefault="00075FB6" w:rsidP="00EF30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075FB6" w:rsidTr="00075FB6">
        <w:tc>
          <w:tcPr>
            <w:tcW w:w="959" w:type="dxa"/>
          </w:tcPr>
          <w:p w:rsidR="00075FB6" w:rsidRPr="00996A29" w:rsidRDefault="00075FB6" w:rsidP="00EF3065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3402" w:type="dxa"/>
          </w:tcPr>
          <w:p w:rsidR="00075FB6" w:rsidRDefault="00075FB6" w:rsidP="00075FB6">
            <w:pPr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sqlplus / as sysdba</w:t>
            </w:r>
          </w:p>
        </w:tc>
        <w:tc>
          <w:tcPr>
            <w:tcW w:w="4166" w:type="dxa"/>
          </w:tcPr>
          <w:p w:rsidR="00075FB6" w:rsidRDefault="00075FB6" w:rsidP="00EF30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以DBA身份进入oracle sqlplus</w:t>
            </w:r>
          </w:p>
        </w:tc>
      </w:tr>
      <w:tr w:rsidR="00075FB6" w:rsidTr="00075FB6">
        <w:tc>
          <w:tcPr>
            <w:tcW w:w="959" w:type="dxa"/>
          </w:tcPr>
          <w:p w:rsidR="00075FB6" w:rsidRPr="00996A29" w:rsidRDefault="00075FB6" w:rsidP="00EF3065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3402" w:type="dxa"/>
          </w:tcPr>
          <w:p w:rsidR="00075FB6" w:rsidRDefault="00075FB6" w:rsidP="00EF30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startup</w:t>
            </w:r>
          </w:p>
        </w:tc>
        <w:tc>
          <w:tcPr>
            <w:tcW w:w="4166" w:type="dxa"/>
          </w:tcPr>
          <w:p w:rsidR="00075FB6" w:rsidRDefault="00075FB6" w:rsidP="00EF30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启动数据库并打开database</w:t>
            </w:r>
          </w:p>
        </w:tc>
      </w:tr>
      <w:tr w:rsidR="00075FB6" w:rsidTr="00075FB6">
        <w:tc>
          <w:tcPr>
            <w:tcW w:w="959" w:type="dxa"/>
          </w:tcPr>
          <w:p w:rsidR="00075FB6" w:rsidRPr="00996A29" w:rsidRDefault="00075FB6" w:rsidP="00EF3065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3402" w:type="dxa"/>
          </w:tcPr>
          <w:p w:rsidR="00075FB6" w:rsidRDefault="00075FB6" w:rsidP="00EF30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exit</w:t>
            </w:r>
          </w:p>
        </w:tc>
        <w:tc>
          <w:tcPr>
            <w:tcW w:w="4166" w:type="dxa"/>
          </w:tcPr>
          <w:p w:rsidR="00075FB6" w:rsidRDefault="00075FB6" w:rsidP="00EF30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退出oralce sqlplus</w:t>
            </w:r>
          </w:p>
        </w:tc>
      </w:tr>
      <w:tr w:rsidR="00075FB6" w:rsidTr="00075FB6">
        <w:tc>
          <w:tcPr>
            <w:tcW w:w="959" w:type="dxa"/>
          </w:tcPr>
          <w:p w:rsidR="00075FB6" w:rsidRPr="00996A29" w:rsidRDefault="00075FB6" w:rsidP="00EF3065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3402" w:type="dxa"/>
          </w:tcPr>
          <w:p w:rsidR="00075FB6" w:rsidRDefault="00075FB6" w:rsidP="00075F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lsnrctl start</w:t>
            </w:r>
          </w:p>
        </w:tc>
        <w:tc>
          <w:tcPr>
            <w:tcW w:w="4166" w:type="dxa"/>
          </w:tcPr>
          <w:p w:rsidR="00075FB6" w:rsidRDefault="00075FB6" w:rsidP="00EF30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启动oralce listener服务</w:t>
            </w:r>
          </w:p>
        </w:tc>
      </w:tr>
    </w:tbl>
    <w:p w:rsidR="00075FB6" w:rsidRPr="00075FB6" w:rsidRDefault="00075FB6" w:rsidP="00753B76">
      <w:pPr>
        <w:snapToGrid w:val="0"/>
        <w:spacing w:before="120" w:after="120"/>
        <w:rPr>
          <w:rFonts w:ascii="宋体" w:hAnsi="宋体" w:hint="eastAsia"/>
          <w:sz w:val="21"/>
          <w:szCs w:val="21"/>
        </w:rPr>
      </w:pPr>
    </w:p>
    <w:p w:rsidR="00075FB6" w:rsidRDefault="00075FB6" w:rsidP="00753B76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D1202B" w:rsidRDefault="00D1202B">
      <w:pPr>
        <w:widowControl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br w:type="page"/>
      </w:r>
    </w:p>
    <w:p w:rsidR="00712C4E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5E21A5" w:rsidRPr="002B10E5" w:rsidRDefault="00753B76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核心业务平台</w:t>
      </w:r>
    </w:p>
    <w:p w:rsidR="004D3A67" w:rsidRDefault="002B10E5" w:rsidP="00BC03DF">
      <w:pPr>
        <w:rPr>
          <w:rFonts w:ascii="宋体" w:hAnsi="宋体"/>
        </w:rPr>
      </w:pPr>
      <w:r>
        <w:rPr>
          <w:rFonts w:ascii="宋体" w:hAnsi="宋体" w:hint="eastAsia"/>
        </w:rPr>
        <w:t>核心业务平台双机运行</w:t>
      </w:r>
    </w:p>
    <w:p w:rsidR="00F054DB" w:rsidRDefault="00E33E4C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Rectangle 10" o:spid="_x0000_s1026" style="position:absolute;left:0;text-align:left;margin-left:135.15pt;margin-top:15.1pt;width:96.75pt;height:26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">
            <v:textbox>
              <w:txbxContent>
                <w:p w:rsidR="00FF7317" w:rsidRDefault="00FF7317">
                  <w:r>
                    <w:rPr>
                      <w:rFonts w:hint="eastAsia"/>
                    </w:rPr>
                    <w:t>磁盘阵列</w:t>
                  </w:r>
                </w:p>
              </w:txbxContent>
            </v:textbox>
          </v:rect>
        </w:pict>
      </w:r>
    </w:p>
    <w:p w:rsidR="005E21A5" w:rsidRDefault="00BC03DF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6B7558" w:rsidRDefault="00E33E4C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45" type="#_x0000_t32" style="position:absolute;left:0;text-align:left;margin-left:186.9pt;margin-top:10.2pt;width:0;height:24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">
            <v:stroke endarrow="block"/>
          </v:shape>
        </w:pict>
      </w:r>
    </w:p>
    <w:p w:rsidR="006925B7" w:rsidRDefault="006925B7">
      <w:pPr>
        <w:rPr>
          <w:rFonts w:ascii="宋体" w:hAnsi="宋体"/>
        </w:rPr>
      </w:pPr>
    </w:p>
    <w:p w:rsidR="006925B7" w:rsidRDefault="00E33E4C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Rectangle 3" o:spid="_x0000_s1027" style="position:absolute;left:0;text-align:left;margin-left:128.35pt;margin-top:3pt;width:116.25pt;height:3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">
            <v:textbox>
              <w:txbxContent>
                <w:p w:rsidR="00FF7317" w:rsidRDefault="00FF7317">
                  <w:r>
                    <w:rPr>
                      <w:rFonts w:hint="eastAsia"/>
                    </w:rPr>
                    <w:t>d</w:t>
                  </w:r>
                  <w:r w:rsidR="0031147F">
                    <w:rPr>
                      <w:rFonts w:hint="eastAsia"/>
                    </w:rPr>
                    <w:t>bserver</w:t>
                  </w:r>
                </w:p>
                <w:p w:rsidR="00FF7317" w:rsidRDefault="0031147F" w:rsidP="00C279C5">
                  <w:pPr>
                    <w:rPr>
                      <w:rFonts w:ascii="Palatino Linotype" w:hAnsi="Palatino Linotype" w:cs="宋体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宋体" w:hint="eastAsia"/>
                      <w:sz w:val="18"/>
                      <w:szCs w:val="18"/>
                    </w:rPr>
                    <w:t>172.18.10.103</w:t>
                  </w:r>
                </w:p>
                <w:p w:rsidR="00FF7317" w:rsidRDefault="00FF7317" w:rsidP="00C279C5"/>
              </w:txbxContent>
            </v:textbox>
          </v:rect>
        </w:pict>
      </w:r>
    </w:p>
    <w:p w:rsidR="006925B7" w:rsidRDefault="006925B7">
      <w:pPr>
        <w:rPr>
          <w:rFonts w:ascii="宋体" w:hAnsi="宋体"/>
        </w:rPr>
      </w:pPr>
    </w:p>
    <w:p w:rsidR="006925B7" w:rsidRDefault="00E33E4C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 id="AutoShape 14" o:spid="_x0000_s1044" type="#_x0000_t32" style="position:absolute;left:0;text-align:left;margin-left:107.4pt;margin-top:10.95pt;width:67.5pt;height:34.2pt;flip: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">
            <v:stroke endarrow="block"/>
          </v:shape>
        </w:pict>
      </w:r>
      <w:r w:rsidRPr="00E33E4C">
        <w:rPr>
          <w:noProof/>
        </w:rPr>
        <w:pict>
          <v:shape id="AutoShape 41" o:spid="_x0000_s1043" type="#_x0000_t32" style="position:absolute;left:0;text-align:left;margin-left:214.65pt;margin-top:10.95pt;width:92.25pt;height:193.2pt;flip:x y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">
            <v:stroke endarrow="block"/>
          </v:shape>
        </w:pict>
      </w:r>
    </w:p>
    <w:p w:rsidR="006925B7" w:rsidRDefault="006925B7">
      <w:pPr>
        <w:rPr>
          <w:rFonts w:ascii="宋体" w:hAnsi="宋体"/>
        </w:rPr>
      </w:pPr>
    </w:p>
    <w:p w:rsidR="006925B7" w:rsidRDefault="00E33E4C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Rectangle 5" o:spid="_x0000_s1028" style="position:absolute;left:0;text-align:left;margin-left:45.9pt;margin-top:13.95pt;width:116.25pt;height:55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">
            <v:textbox>
              <w:txbxContent>
                <w:p w:rsidR="00FF7317" w:rsidRDefault="00FF7317">
                  <w:r>
                    <w:rPr>
                      <w:rFonts w:hint="eastAsia"/>
                    </w:rPr>
                    <w:t>核心节点</w:t>
                  </w:r>
                </w:p>
                <w:p w:rsidR="00FF7317" w:rsidRDefault="0031147F" w:rsidP="0031147F">
                  <w:r w:rsidRPr="0031147F">
                    <w:rPr>
                      <w:rFonts w:ascii="Palatino Linotype" w:hAnsi="Palatino Linotype" w:cs="宋体"/>
                      <w:sz w:val="18"/>
                      <w:szCs w:val="18"/>
                    </w:rPr>
                    <w:t>172.18.10.103</w:t>
                  </w:r>
                </w:p>
              </w:txbxContent>
            </v:textbox>
          </v:rect>
        </w:pict>
      </w: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E33E4C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 id="AutoShape 17" o:spid="_x0000_s1042" type="#_x0000_t32" style="position:absolute;left:0;text-align:left;margin-left:107.4pt;margin-top:6.8pt;width:88.5pt;height:41.25pt;flip:x 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">
            <v:stroke endarrow="block"/>
          </v:shape>
        </w:pict>
      </w: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E33E4C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Rectangle 7" o:spid="_x0000_s1029" style="position:absolute;left:0;text-align:left;margin-left:135.15pt;margin-top:1.35pt;width:127.5pt;height:40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">
            <v:textbox>
              <w:txbxContent>
                <w:p w:rsidR="00FF7317" w:rsidRDefault="00FF7317">
                  <w:r>
                    <w:t>D</w:t>
                  </w:r>
                  <w:r>
                    <w:rPr>
                      <w:rFonts w:hint="eastAsia"/>
                    </w:rPr>
                    <w:t>rtp</w:t>
                  </w:r>
                  <w:r>
                    <w:rPr>
                      <w:rFonts w:hint="eastAsia"/>
                    </w:rPr>
                    <w:t>节点</w:t>
                  </w:r>
                </w:p>
                <w:p w:rsidR="00FF7317" w:rsidRDefault="0031147F" w:rsidP="0031147F">
                  <w:bookmarkStart w:id="1" w:name="OLE_LINK1"/>
                  <w:bookmarkStart w:id="2" w:name="OLE_LINK2"/>
                  <w:bookmarkStart w:id="3" w:name="_Hlk314491242"/>
                  <w:r w:rsidRPr="0031147F">
                    <w:rPr>
                      <w:rFonts w:ascii="Palatino Linotype" w:hAnsi="Palatino Linotype" w:cs="宋体"/>
                      <w:sz w:val="18"/>
                      <w:szCs w:val="18"/>
                    </w:rPr>
                    <w:t>172.18.10.103</w:t>
                  </w:r>
                  <w:bookmarkEnd w:id="1"/>
                  <w:bookmarkEnd w:id="2"/>
                  <w:bookmarkEnd w:id="3"/>
                </w:p>
              </w:txbxContent>
            </v:textbox>
          </v:rect>
        </w:pict>
      </w:r>
    </w:p>
    <w:p w:rsidR="006925B7" w:rsidRDefault="006925B7">
      <w:pPr>
        <w:rPr>
          <w:rFonts w:ascii="宋体" w:hAnsi="宋体"/>
        </w:rPr>
      </w:pPr>
    </w:p>
    <w:p w:rsidR="006925B7" w:rsidRDefault="00E33E4C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 id="直接箭头连接符 36" o:spid="_x0000_s1041" type="#_x0000_t32" style="position:absolute;left:0;text-align:left;margin-left:174.9pt;margin-top:10.65pt;width:33.75pt;height:67.5pt;flip:y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" strokecolor="#4579b8 [3044]">
            <v:stroke endarrow="open"/>
          </v:shape>
        </w:pict>
      </w:r>
      <w:r>
        <w:rPr>
          <w:rFonts w:ascii="宋体" w:hAnsi="宋体"/>
          <w:noProof/>
        </w:rPr>
        <w:pict>
          <v:shape id="AutoShape 23" o:spid="_x0000_s1040" type="#_x0000_t32" style="position:absolute;left:0;text-align:left;margin-left:135.15pt;margin-top:10.65pt;width:60.75pt;height:30.8pt;flip:y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">
            <v:stroke endarrow="block"/>
          </v:shape>
        </w:pict>
      </w:r>
      <w:r>
        <w:rPr>
          <w:rFonts w:ascii="宋体" w:hAnsi="宋体"/>
          <w:noProof/>
        </w:rPr>
        <w:pict>
          <v:shape id="AutoShape 22" o:spid="_x0000_s1039" type="#_x0000_t32" style="position:absolute;left:0;text-align:left;margin-left:57.9pt;margin-top:10.65pt;width:117pt;height:30.8pt;flip:y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">
            <v:stroke endarrow="block"/>
          </v:shape>
        </w:pict>
      </w:r>
      <w:r>
        <w:rPr>
          <w:rFonts w:ascii="宋体" w:hAnsi="宋体"/>
          <w:noProof/>
        </w:rPr>
        <w:pict>
          <v:shape id="AutoShape 24" o:spid="_x0000_s1038" type="#_x0000_t32" style="position:absolute;left:0;text-align:left;margin-left:225.15pt;margin-top:10.7pt;width:41.25pt;height:22.2pt;flip:x y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">
            <v:stroke endarrow="block"/>
          </v:shape>
        </w:pict>
      </w:r>
    </w:p>
    <w:p w:rsidR="006925B7" w:rsidRDefault="006925B7">
      <w:pPr>
        <w:rPr>
          <w:rFonts w:ascii="宋体" w:hAnsi="宋体"/>
        </w:rPr>
      </w:pPr>
    </w:p>
    <w:p w:rsidR="00115AE4" w:rsidRDefault="00E33E4C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Rectangle 21" o:spid="_x0000_s1030" style="position:absolute;left:0;text-align:left;margin-left:243.9pt;margin-top:1.4pt;width:114.75pt;height:56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">
            <v:textbox>
              <w:txbxContent>
                <w:p w:rsidR="0031147F" w:rsidRDefault="00FF7317" w:rsidP="0031147F">
                  <w:r>
                    <w:rPr>
                      <w:rFonts w:hint="eastAsia"/>
                    </w:rPr>
                    <w:t>综合门户</w:t>
                  </w:r>
                </w:p>
                <w:p w:rsidR="00FF7317" w:rsidRDefault="0031147F">
                  <w:r w:rsidRPr="0031147F">
                    <w:rPr>
                      <w:rFonts w:hint="eastAsia"/>
                    </w:rPr>
                    <w:t>多媒体服务器</w:t>
                  </w:r>
                </w:p>
                <w:p w:rsidR="0031147F" w:rsidRPr="009579D5" w:rsidRDefault="000A2197">
                  <w:r>
                    <w:t>172.18.10.10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Rectangle 20" o:spid="_x0000_s1031" style="position:absolute;left:0;text-align:left;margin-left:87.15pt;margin-top:10.45pt;width:60pt;height:29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">
            <v:textbox>
              <w:txbxContent>
                <w:p w:rsidR="00FF7317" w:rsidRDefault="00FF7317">
                  <w:r>
                    <w:rPr>
                      <w:rFonts w:hint="eastAsia"/>
                    </w:rPr>
                    <w:t>前台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Rectangle 19" o:spid="_x0000_s1032" style="position:absolute;left:0;text-align:left;margin-left:5.4pt;margin-top:10.4pt;width:52.5pt;height:29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">
            <v:textbox>
              <w:txbxContent>
                <w:p w:rsidR="00FF7317" w:rsidRDefault="00FF7317">
                  <w:r>
                    <w:rPr>
                      <w:rFonts w:hint="eastAsia"/>
                    </w:rPr>
                    <w:t>前台</w:t>
                  </w:r>
                </w:p>
              </w:txbxContent>
            </v:textbox>
          </v:rect>
        </w:pict>
      </w:r>
    </w:p>
    <w:p w:rsidR="00115AE4" w:rsidRDefault="00115AE4">
      <w:pPr>
        <w:rPr>
          <w:rFonts w:ascii="宋体" w:hAnsi="宋体"/>
        </w:rPr>
      </w:pPr>
    </w:p>
    <w:p w:rsidR="00115AE4" w:rsidRDefault="00115AE4">
      <w:pPr>
        <w:rPr>
          <w:rFonts w:ascii="宋体" w:hAnsi="宋体"/>
        </w:rPr>
      </w:pPr>
    </w:p>
    <w:p w:rsidR="00A85887" w:rsidRPr="003B12BA" w:rsidRDefault="00E33E4C" w:rsidP="003B12BA">
      <w:r>
        <w:rPr>
          <w:noProof/>
        </w:rPr>
        <w:pict>
          <v:shape id="AutoShape 30" o:spid="_x0000_s1037" type="#_x0000_t32" style="position:absolute;left:0;text-align:left;margin-left:260.4pt;margin-top:10.95pt;width:25.5pt;height:45.75pt;flip:y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">
            <v:stroke endarrow="block"/>
          </v:shape>
        </w:pict>
      </w:r>
      <w:r w:rsidRPr="00E33E4C">
        <w:rPr>
          <w:rFonts w:ascii="宋体" w:hAnsi="宋体"/>
          <w:noProof/>
          <w:sz w:val="28"/>
        </w:rPr>
        <w:pict>
          <v:shape id="AutoShape 31" o:spid="_x0000_s1036" type="#_x0000_t32" style="position:absolute;left:0;text-align:left;margin-left:321.15pt;margin-top:10.95pt;width:51pt;height:35.25pt;flip:x y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">
            <v:stroke endarrow="block"/>
          </v:shape>
        </w:pict>
      </w:r>
      <w:r>
        <w:rPr>
          <w:noProof/>
        </w:rPr>
        <w:pict>
          <v:rect id="矩形 35" o:spid="_x0000_s1033" style="position:absolute;left:0;text-align:left;margin-left:120.9pt;margin-top:.25pt;width:104.25pt;height:41.25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" fillcolor="white [3201]" strokecolor="#404040 [2429]" strokeweight="2pt">
            <v:textbox>
              <w:txbxContent>
                <w:p w:rsidR="00FF7317" w:rsidRDefault="00FF7317" w:rsidP="004B1550">
                  <w:pPr>
                    <w:jc w:val="center"/>
                  </w:pPr>
                  <w:r w:rsidRPr="00966796">
                    <w:rPr>
                      <w:rFonts w:hint="eastAsia"/>
                    </w:rPr>
                    <w:t>食堂消费前置</w:t>
                  </w:r>
                </w:p>
                <w:p w:rsidR="000A2197" w:rsidRDefault="000A2197" w:rsidP="004B1550">
                  <w:pPr>
                    <w:jc w:val="center"/>
                  </w:pPr>
                  <w:r>
                    <w:t>172.18.10.10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D66A18" w:rsidRDefault="00D66A18" w:rsidP="00D66A18"/>
    <w:p w:rsidR="00D66A18" w:rsidRDefault="00D66A18" w:rsidP="00D66A18"/>
    <w:p w:rsidR="00D66A18" w:rsidRDefault="00E33E4C" w:rsidP="00D66A18">
      <w:r>
        <w:rPr>
          <w:noProof/>
        </w:rPr>
        <w:pict>
          <v:rect id="Rectangle 38" o:spid="_x0000_s1034" style="position:absolute;left:0;text-align:left;margin-left:355.65pt;margin-top:4.45pt;width:78pt;height:33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">
            <v:textbox>
              <w:txbxContent>
                <w:p w:rsidR="00FF7317" w:rsidRDefault="00FF7317" w:rsidP="00AA66E4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</w:p>
    <w:p w:rsidR="00537732" w:rsidRDefault="00E33E4C" w:rsidP="00D66A18">
      <w:r>
        <w:rPr>
          <w:noProof/>
        </w:rPr>
        <w:pict>
          <v:rect id="Rectangle 28" o:spid="_x0000_s1035" style="position:absolute;left:0;text-align:left;margin-left:225.15pt;margin-top:1.15pt;width:78pt;height:33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">
            <v:textbox>
              <w:txbxContent>
                <w:p w:rsidR="00FF7317" w:rsidRDefault="00FF7317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</w:p>
    <w:p w:rsidR="00537732" w:rsidRDefault="00537732" w:rsidP="00D66A18"/>
    <w:p w:rsidR="004F2245" w:rsidRDefault="004F2245" w:rsidP="00D66A18"/>
    <w:p w:rsidR="004F2245" w:rsidRDefault="004F2245" w:rsidP="004F2245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核心节点</w:t>
      </w:r>
    </w:p>
    <w:p w:rsidR="004F2245" w:rsidRPr="00F46613" w:rsidRDefault="004F2245" w:rsidP="004F2245">
      <w:pPr>
        <w:pStyle w:val="ac"/>
        <w:numPr>
          <w:ilvl w:val="0"/>
          <w:numId w:val="2"/>
        </w:numPr>
        <w:ind w:firstLineChars="0"/>
        <w:rPr>
          <w:b/>
        </w:rPr>
      </w:pPr>
      <w:r w:rsidRPr="00F46613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4F2245" w:rsidRDefault="006F5128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>kt-core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6144C3" w:rsidRPr="0056212E" w:rsidRDefault="006F5128" w:rsidP="00621423">
            <w:r w:rsidRPr="006F5128">
              <w:t>172.18.10.103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4F2245" w:rsidRDefault="006F5128" w:rsidP="0036503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ykt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4F2245" w:rsidRDefault="00365035" w:rsidP="00365035">
            <w:pPr>
              <w:rPr>
                <w:rFonts w:ascii="宋体" w:hAnsi="宋体"/>
              </w:rPr>
            </w:pPr>
            <w:r w:rsidRPr="00365035">
              <w:rPr>
                <w:rFonts w:ascii="宋体" w:hAnsi="宋体"/>
              </w:rPr>
              <w:t>kingstar13579</w:t>
            </w:r>
          </w:p>
        </w:tc>
      </w:tr>
    </w:tbl>
    <w:p w:rsidR="004F2245" w:rsidRDefault="004F2245" w:rsidP="004F2245">
      <w:pPr>
        <w:rPr>
          <w:rFonts w:ascii="宋体" w:hAnsi="宋体"/>
        </w:rPr>
      </w:pPr>
    </w:p>
    <w:p w:rsidR="004F2245" w:rsidRDefault="004F2245" w:rsidP="004F2245">
      <w:pPr>
        <w:rPr>
          <w:rFonts w:ascii="宋体" w:hAnsi="宋体"/>
        </w:rPr>
      </w:pPr>
    </w:p>
    <w:p w:rsidR="004F2245" w:rsidRPr="00680DCE" w:rsidRDefault="00680DCE" w:rsidP="00680DCE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核心节点</w:t>
      </w:r>
      <w:r>
        <w:rPr>
          <w:rFonts w:hint="eastAsia"/>
          <w:b/>
        </w:rPr>
        <w:t>1</w:t>
      </w:r>
      <w:r w:rsidR="004F2245" w:rsidRPr="00680DCE">
        <w:rPr>
          <w:rFonts w:hint="eastAsia"/>
          <w:b/>
        </w:rPr>
        <w:t>相关说明</w:t>
      </w:r>
    </w:p>
    <w:p w:rsidR="004F2245" w:rsidRDefault="004F2245" w:rsidP="004F2245">
      <w:pPr>
        <w:rPr>
          <w:rFonts w:ascii="宋体" w:hAnsi="宋体"/>
        </w:rPr>
      </w:pP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4F2245" w:rsidTr="00621423">
        <w:tc>
          <w:tcPr>
            <w:tcW w:w="2235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sall  kall dps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 w:rsidRPr="0028635A">
              <w:rPr>
                <w:rFonts w:ascii="宋体" w:hAnsi="宋体"/>
              </w:rPr>
              <w:t>/home/ykt/ykt/bin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smbcc配置文件：</w:t>
            </w:r>
            <w:r w:rsidRPr="00292D4A">
              <w:rPr>
                <w:rFonts w:ascii="宋体" w:hAnsi="宋体"/>
              </w:rPr>
              <w:t>/home/ykt/ykt/bin</w:t>
            </w:r>
            <w:r>
              <w:rPr>
                <w:rFonts w:ascii="宋体" w:hAnsi="宋体" w:hint="eastAsia"/>
              </w:rPr>
              <w:t>/ksmbcc.ini</w:t>
            </w:r>
          </w:p>
          <w:p w:rsidR="004F2245" w:rsidRDefault="004F2245" w:rsidP="00996A2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rtp配置文件：</w:t>
            </w:r>
            <w:r w:rsidRPr="006E3D5B">
              <w:rPr>
                <w:rFonts w:ascii="宋体" w:hAnsi="宋体"/>
              </w:rPr>
              <w:t>/home/ykt/</w:t>
            </w:r>
            <w:r w:rsidR="00996A29">
              <w:rPr>
                <w:rFonts w:ascii="宋体" w:hAnsi="宋体" w:hint="eastAsia"/>
              </w:rPr>
              <w:t>ykt</w:t>
            </w:r>
            <w:r w:rsidRPr="006E3D5B">
              <w:rPr>
                <w:rFonts w:ascii="宋体" w:hAnsi="宋体"/>
              </w:rPr>
              <w:t>/bin</w:t>
            </w:r>
            <w:r>
              <w:rPr>
                <w:rFonts w:ascii="宋体" w:hAnsi="宋体" w:hint="eastAsia"/>
              </w:rPr>
              <w:t>/drtp.ini</w:t>
            </w:r>
          </w:p>
        </w:tc>
      </w:tr>
      <w:tr w:rsidR="004F2245" w:rsidTr="00621423">
        <w:tc>
          <w:tcPr>
            <w:tcW w:w="2235" w:type="dxa"/>
          </w:tcPr>
          <w:p w:rsidR="004F2245" w:rsidRPr="00996A29" w:rsidRDefault="00996A29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随机启动配置文件/etc/rc.local</w:t>
            </w:r>
          </w:p>
        </w:tc>
        <w:tc>
          <w:tcPr>
            <w:tcW w:w="6293" w:type="dxa"/>
          </w:tcPr>
          <w:p w:rsidR="004F2245" w:rsidRDefault="00996A29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增加以下命令：</w:t>
            </w:r>
          </w:p>
          <w:p w:rsidR="00996A29" w:rsidRPr="00996A29" w:rsidRDefault="00996A29" w:rsidP="00996A29">
            <w:pPr>
              <w:rPr>
                <w:rFonts w:ascii="宋体" w:hAnsi="宋体"/>
              </w:rPr>
            </w:pPr>
            <w:r w:rsidRPr="00996A29">
              <w:rPr>
                <w:rFonts w:ascii="宋体" w:hAnsi="宋体"/>
              </w:rPr>
              <w:t>su - ykt -c "/home/ykt/ykt/bin/drtp -b -i /home/ykt/ykt/ykt/bin/drtp.ini"</w:t>
            </w:r>
          </w:p>
          <w:p w:rsidR="00996A29" w:rsidRDefault="00996A29" w:rsidP="00996A29">
            <w:pPr>
              <w:rPr>
                <w:rFonts w:ascii="宋体" w:hAnsi="宋体"/>
              </w:rPr>
            </w:pPr>
            <w:r w:rsidRPr="00996A29">
              <w:rPr>
                <w:rFonts w:ascii="宋体" w:hAnsi="宋体"/>
              </w:rPr>
              <w:t>su - root -c "/usr/local/nagios/bin/nrpe -c /usr/local/nagios/etc/nrpe.cfg -d"</w:t>
            </w:r>
          </w:p>
          <w:p w:rsidR="00996A29" w:rsidRDefault="00996A29" w:rsidP="00621423">
            <w:pPr>
              <w:rPr>
                <w:rFonts w:ascii="宋体" w:hAnsi="宋体"/>
              </w:rPr>
            </w:pPr>
          </w:p>
        </w:tc>
      </w:tr>
    </w:tbl>
    <w:p w:rsidR="004F2245" w:rsidRDefault="004F2245" w:rsidP="004F2245">
      <w:pPr>
        <w:rPr>
          <w:rFonts w:ascii="宋体" w:hAnsi="宋体"/>
        </w:rPr>
      </w:pPr>
    </w:p>
    <w:p w:rsidR="004F2245" w:rsidRPr="00781429" w:rsidRDefault="009264D6" w:rsidP="004F2245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核心节点</w:t>
      </w:r>
      <w:r>
        <w:rPr>
          <w:rFonts w:hint="eastAsia"/>
          <w:b/>
        </w:rPr>
        <w:t>1</w:t>
      </w:r>
      <w:r w:rsidR="004F2245">
        <w:rPr>
          <w:rFonts w:hint="eastAsia"/>
          <w:b/>
        </w:rPr>
        <w:t>启动、检查、停止步骤</w:t>
      </w:r>
    </w:p>
    <w:p w:rsidR="004F2245" w:rsidRDefault="004F2245" w:rsidP="004F2245">
      <w:pPr>
        <w:rPr>
          <w:rFonts w:ascii="宋体" w:hAnsi="宋体"/>
        </w:rPr>
      </w:pPr>
      <w:r>
        <w:rPr>
          <w:rFonts w:ascii="宋体" w:hAnsi="宋体" w:hint="eastAsia"/>
        </w:rPr>
        <w:t>用ykt用户登陆到</w:t>
      </w:r>
      <w:r w:rsidR="00A50092">
        <w:rPr>
          <w:rFonts w:ascii="宋体" w:hAnsi="宋体" w:hint="eastAsia"/>
        </w:rPr>
        <w:t>服务器</w:t>
      </w:r>
      <w:r>
        <w:rPr>
          <w:rFonts w:ascii="宋体" w:hAnsi="宋体" w:hint="eastAsia"/>
        </w:rPr>
        <w:t>执行下面的命令：</w:t>
      </w:r>
    </w:p>
    <w:tbl>
      <w:tblPr>
        <w:tblStyle w:val="ab"/>
        <w:tblW w:w="0" w:type="auto"/>
        <w:tblLook w:val="04A0"/>
      </w:tblPr>
      <w:tblGrid>
        <w:gridCol w:w="959"/>
        <w:gridCol w:w="1984"/>
        <w:gridCol w:w="5584"/>
      </w:tblGrid>
      <w:tr w:rsidR="00996A29" w:rsidTr="009C575C">
        <w:tc>
          <w:tcPr>
            <w:tcW w:w="959" w:type="dxa"/>
            <w:shd w:val="clear" w:color="auto" w:fill="A6A6A6" w:themeFill="background1" w:themeFillShade="A6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步骤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</w:t>
            </w:r>
          </w:p>
        </w:tc>
        <w:tc>
          <w:tcPr>
            <w:tcW w:w="5584" w:type="dxa"/>
            <w:shd w:val="clear" w:color="auto" w:fill="A6A6A6" w:themeFill="background1" w:themeFillShade="A6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996A29" w:rsidTr="00996A29">
        <w:tc>
          <w:tcPr>
            <w:tcW w:w="959" w:type="dxa"/>
          </w:tcPr>
          <w:p w:rsidR="00996A29" w:rsidRPr="00996A29" w:rsidRDefault="00996A29" w:rsidP="00996A29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cdb</w:t>
            </w:r>
          </w:p>
        </w:tc>
        <w:tc>
          <w:tcPr>
            <w:tcW w:w="55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切换到$HOME/ykt/bin目录下</w:t>
            </w:r>
          </w:p>
        </w:tc>
      </w:tr>
      <w:tr w:rsidR="00996A29" w:rsidTr="00996A29">
        <w:tc>
          <w:tcPr>
            <w:tcW w:w="959" w:type="dxa"/>
          </w:tcPr>
          <w:p w:rsidR="00996A29" w:rsidRPr="00996A29" w:rsidRDefault="00996A29" w:rsidP="00996A29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sall</w:t>
            </w:r>
          </w:p>
        </w:tc>
        <w:tc>
          <w:tcPr>
            <w:tcW w:w="55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启动ykt核心业务后台服务</w:t>
            </w:r>
          </w:p>
        </w:tc>
      </w:tr>
      <w:tr w:rsidR="00996A29" w:rsidTr="00996A29">
        <w:tc>
          <w:tcPr>
            <w:tcW w:w="959" w:type="dxa"/>
          </w:tcPr>
          <w:p w:rsidR="00996A29" w:rsidRPr="00996A29" w:rsidRDefault="00996A29" w:rsidP="00996A29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dps</w:t>
            </w:r>
          </w:p>
        </w:tc>
        <w:tc>
          <w:tcPr>
            <w:tcW w:w="55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检查一卡通核心业务后台进程运行情况</w:t>
            </w:r>
          </w:p>
        </w:tc>
      </w:tr>
      <w:tr w:rsidR="00996A29" w:rsidTr="00996A29">
        <w:tc>
          <w:tcPr>
            <w:tcW w:w="959" w:type="dxa"/>
          </w:tcPr>
          <w:p w:rsidR="00996A29" w:rsidRPr="00996A29" w:rsidRDefault="00996A29" w:rsidP="00996A29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kall</w:t>
            </w:r>
          </w:p>
        </w:tc>
        <w:tc>
          <w:tcPr>
            <w:tcW w:w="55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停止ykt核心业务后台服务</w:t>
            </w:r>
          </w:p>
        </w:tc>
      </w:tr>
    </w:tbl>
    <w:p w:rsidR="00996A29" w:rsidRDefault="00996A29" w:rsidP="004F2245">
      <w:pPr>
        <w:rPr>
          <w:rFonts w:ascii="宋体" w:hAnsi="宋体"/>
        </w:rPr>
      </w:pPr>
    </w:p>
    <w:p w:rsidR="00996A29" w:rsidRDefault="00A50092" w:rsidP="004F2245">
      <w:pPr>
        <w:rPr>
          <w:rFonts w:ascii="宋体" w:hAnsi="宋体"/>
        </w:rPr>
      </w:pPr>
      <w:r>
        <w:rPr>
          <w:rFonts w:ascii="宋体" w:hAnsi="宋体" w:hint="eastAsia"/>
        </w:rPr>
        <w:t>dps命令运行的检查结果参考：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3733     1  0 Sep27 ?        00:00:03 ./drtp -b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3734  3733  0 Sep27 ?        00:00:00 ./drtp -b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3735  3734  0 Sep27 ?        03:47:35 ./drtp -b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3749     1  0 Sep27 ?        05:31:43 ksmbcc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3752  3749  0 Sep27 ?        00:08:37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3758  3749  0 Sep27 ?        04:24:48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3762  3749  0 Sep27 ?        00:02:18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3764  3749  0 Sep27 ?        00:01:28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3766  3749  0 Sep27 ?        00:01:11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3768  3749  0 Sep27 ?        00:01:06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3770  3749  0 Sep27 ?        00:01:04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3772  3749  0 Sep27 ?        00:01:02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3774  3749  0 Sep27 ?        00:00:59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3776  3749  0 Sep27 ?        00:00:59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3778  3749  0 Sep27 ?        00:00:59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3780  3749  0 Sep27 ?        00:00:56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3782  3749  0 Sep27 ?        00:00:58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3784  3749  0 Sep27 ?        00:00:59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3786  3749  0 Sep27 ?        00:00:57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3788  3749  0 Sep27 ?        00:00:58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3790  3749  0 Sep27 ?        00:00:59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3792  3749  0 Sep27 ?        00:01:01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lastRenderedPageBreak/>
        <w:t>ykt       3794  3749  0 Sep27 ?        00:01:01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3796  3749  0 Sep27 ?        00:00:57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3798  3749  0 Sep27 ?        00:00:59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3800  3749  0 Sep27 ?        00:01:03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3802  3749  0 Sep27 ?        00:00:59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3804  3749  0 Sep27 ?        00:01:03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3806  3749  0 Sep27 ?        00:00:58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3808  3749  0 Sep27 ?        00:01:00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3810  3749  0 Sep27 ?        00:01:03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3812  3749  0 Sep27 ?        00:01:03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3814  3749  0 Sep27 ?        00:00:58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15673  3749  0 Oct27 ?        07:29:38 ./ykt_bu bu0/ksbu.ini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3741  3740  0 Sep27 ?        06:27:05 posdtlacc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3744  3740  0 Sep27 ?        02:33:09 waterdtlacc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28447  3740  0 Nov29 ?        00:00:25 gatesvr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7868  3740  0 Nov25 ?        00:00:00 colposdtl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8828  3740  0 15:52 ?        00:00:00 statdiffacc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3747  3740  0 Sep27 ?        00:27:50 transpackacc</w:t>
      </w:r>
    </w:p>
    <w:p w:rsidR="007C06E3" w:rsidRPr="007C06E3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28442  3740  0 Nov29 ?        00:02:10 bankchksvr</w:t>
      </w:r>
    </w:p>
    <w:p w:rsidR="004F2245" w:rsidRPr="00A50092" w:rsidRDefault="007C06E3" w:rsidP="007C06E3">
      <w:pPr>
        <w:rPr>
          <w:rFonts w:ascii="宋体" w:hAnsi="宋体"/>
          <w:shd w:val="clear" w:color="auto" w:fill="D9D9D9" w:themeFill="background1" w:themeFillShade="D9"/>
        </w:rPr>
      </w:pPr>
      <w:r w:rsidRPr="007C06E3">
        <w:rPr>
          <w:rFonts w:ascii="宋体" w:hAnsi="宋体"/>
          <w:shd w:val="clear" w:color="auto" w:fill="D9D9D9" w:themeFill="background1" w:themeFillShade="D9"/>
        </w:rPr>
        <w:t>ykt       3740     1  0 Sep27 ?        00:00:12 start</w:t>
      </w:r>
    </w:p>
    <w:p w:rsidR="00996A29" w:rsidRDefault="00996A29" w:rsidP="004F2245">
      <w:pPr>
        <w:rPr>
          <w:rFonts w:ascii="宋体" w:hAnsi="宋体"/>
        </w:rPr>
      </w:pPr>
    </w:p>
    <w:p w:rsidR="00996A29" w:rsidRPr="006D2D91" w:rsidRDefault="00996A29" w:rsidP="004F2245">
      <w:pPr>
        <w:rPr>
          <w:rFonts w:ascii="宋体" w:hAnsi="宋体"/>
        </w:rPr>
      </w:pPr>
    </w:p>
    <w:p w:rsidR="004F2245" w:rsidRDefault="004F2245" w:rsidP="004F2245">
      <w:pPr>
        <w:rPr>
          <w:rFonts w:ascii="宋体" w:hAnsi="宋体"/>
        </w:rPr>
      </w:pPr>
    </w:p>
    <w:p w:rsidR="004F2245" w:rsidRDefault="004F2245" w:rsidP="004F2245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定时任务相关说明</w:t>
      </w:r>
    </w:p>
    <w:p w:rsidR="009C575C" w:rsidRDefault="009C575C" w:rsidP="009C575C">
      <w:pPr>
        <w:rPr>
          <w:b/>
        </w:rPr>
      </w:pPr>
      <w:r>
        <w:rPr>
          <w:rFonts w:hint="eastAsia"/>
          <w:b/>
        </w:rPr>
        <w:t>以</w:t>
      </w:r>
      <w:r>
        <w:rPr>
          <w:rFonts w:hint="eastAsia"/>
          <w:b/>
        </w:rPr>
        <w:t>root</w:t>
      </w:r>
      <w:r>
        <w:rPr>
          <w:rFonts w:hint="eastAsia"/>
          <w:b/>
        </w:rPr>
        <w:t>用户登录服务器，</w:t>
      </w:r>
    </w:p>
    <w:tbl>
      <w:tblPr>
        <w:tblStyle w:val="ab"/>
        <w:tblW w:w="0" w:type="auto"/>
        <w:tblLook w:val="04A0"/>
      </w:tblPr>
      <w:tblGrid>
        <w:gridCol w:w="1984"/>
        <w:gridCol w:w="5584"/>
      </w:tblGrid>
      <w:tr w:rsidR="009C575C" w:rsidTr="009C575C">
        <w:tc>
          <w:tcPr>
            <w:tcW w:w="1984" w:type="dxa"/>
            <w:shd w:val="clear" w:color="auto" w:fill="A6A6A6" w:themeFill="background1" w:themeFillShade="A6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</w:t>
            </w:r>
          </w:p>
        </w:tc>
        <w:tc>
          <w:tcPr>
            <w:tcW w:w="5584" w:type="dxa"/>
            <w:shd w:val="clear" w:color="auto" w:fill="A6A6A6" w:themeFill="background1" w:themeFillShade="A6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9C575C" w:rsidTr="009C575C">
        <w:tc>
          <w:tcPr>
            <w:tcW w:w="1984" w:type="dxa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crontab -l</w:t>
            </w:r>
          </w:p>
        </w:tc>
        <w:tc>
          <w:tcPr>
            <w:tcW w:w="5584" w:type="dxa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查看已有的定时任务列表</w:t>
            </w:r>
          </w:p>
        </w:tc>
      </w:tr>
      <w:tr w:rsidR="009C575C" w:rsidTr="009C575C">
        <w:tc>
          <w:tcPr>
            <w:tcW w:w="1984" w:type="dxa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crontab -e</w:t>
            </w:r>
          </w:p>
        </w:tc>
        <w:tc>
          <w:tcPr>
            <w:tcW w:w="5584" w:type="dxa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编辑定时任务列表</w:t>
            </w:r>
          </w:p>
        </w:tc>
      </w:tr>
    </w:tbl>
    <w:p w:rsidR="009C575C" w:rsidRPr="009C575C" w:rsidRDefault="009C575C" w:rsidP="009C575C">
      <w:pPr>
        <w:rPr>
          <w:b/>
        </w:rPr>
      </w:pPr>
    </w:p>
    <w:p w:rsidR="009C575C" w:rsidRPr="009C575C" w:rsidRDefault="009C575C" w:rsidP="009C575C">
      <w:pPr>
        <w:rPr>
          <w:b/>
        </w:rPr>
      </w:pPr>
      <w:r>
        <w:rPr>
          <w:rFonts w:hint="eastAsia"/>
          <w:b/>
        </w:rPr>
        <w:t xml:space="preserve">crontab </w:t>
      </w:r>
      <w:r>
        <w:rPr>
          <w:b/>
        </w:rPr>
        <w:t>–</w:t>
      </w:r>
      <w:r>
        <w:rPr>
          <w:rFonts w:hint="eastAsia"/>
          <w:b/>
        </w:rPr>
        <w:t xml:space="preserve">l </w:t>
      </w:r>
      <w:r>
        <w:rPr>
          <w:rFonts w:hint="eastAsia"/>
          <w:b/>
        </w:rPr>
        <w:t>的运行结果如下：</w:t>
      </w:r>
    </w:p>
    <w:p w:rsidR="004F2245" w:rsidRPr="00B33247" w:rsidRDefault="004F2245" w:rsidP="004F2245">
      <w:pPr>
        <w:rPr>
          <w:rFonts w:ascii="宋体" w:hAnsi="宋体"/>
        </w:rPr>
      </w:pPr>
      <w:r w:rsidRPr="00B33247">
        <w:rPr>
          <w:rFonts w:ascii="宋体" w:hAnsi="宋体"/>
        </w:rPr>
        <w:t>0 1 * * * su - ykt -c "/h</w:t>
      </w:r>
      <w:r>
        <w:rPr>
          <w:rFonts w:ascii="宋体" w:hAnsi="宋体"/>
        </w:rPr>
        <w:t>ome/ykt/ykt/sbin/dayendbala.sh"</w:t>
      </w:r>
      <w:r w:rsidR="00AE49D2">
        <w:rPr>
          <w:rFonts w:ascii="宋体" w:hAnsi="宋体" w:hint="eastAsia"/>
        </w:rPr>
        <w:t xml:space="preserve"> （结算）</w:t>
      </w:r>
    </w:p>
    <w:p w:rsidR="004F2245" w:rsidRPr="00FA1C1C" w:rsidRDefault="004F2245" w:rsidP="004F2245">
      <w:pPr>
        <w:rPr>
          <w:rFonts w:ascii="宋体" w:hAnsi="宋体"/>
        </w:rPr>
      </w:pPr>
      <w:r w:rsidRPr="00B33247">
        <w:rPr>
          <w:rFonts w:ascii="宋体" w:hAnsi="宋体"/>
        </w:rPr>
        <w:t>0 2 * * * su - ykt -c "/home/ykt/ykt/sbin/dataclean.sh"</w:t>
      </w:r>
      <w:r w:rsidR="00AE49D2">
        <w:rPr>
          <w:rFonts w:ascii="宋体" w:hAnsi="宋体" w:hint="eastAsia"/>
        </w:rPr>
        <w:tab/>
        <w:t>（清理数据）</w:t>
      </w:r>
    </w:p>
    <w:p w:rsidR="004F2245" w:rsidRDefault="004F2245" w:rsidP="00D66A18"/>
    <w:p w:rsidR="004F2245" w:rsidRDefault="004F2245" w:rsidP="00D66A18"/>
    <w:p w:rsidR="007C644B" w:rsidRPr="007C644B" w:rsidRDefault="007C644B" w:rsidP="00D66A18">
      <w:pPr>
        <w:rPr>
          <w:shd w:val="clear" w:color="auto" w:fill="FF6600"/>
        </w:rPr>
      </w:pPr>
      <w:r w:rsidRPr="007C644B">
        <w:rPr>
          <w:rFonts w:hint="eastAsia"/>
          <w:shd w:val="clear" w:color="auto" w:fill="FF6600"/>
        </w:rPr>
        <w:t>注意：当系统运行过程中，一卡通管理中心前台登录到系统中，出现“系统结算日期与系统日期不符</w:t>
      </w:r>
      <w:r w:rsidRPr="007C644B">
        <w:rPr>
          <w:shd w:val="clear" w:color="auto" w:fill="FF6600"/>
        </w:rPr>
        <w:t>………</w:t>
      </w:r>
      <w:r w:rsidRPr="007C644B">
        <w:rPr>
          <w:rFonts w:hint="eastAsia"/>
          <w:shd w:val="clear" w:color="auto" w:fill="FF6600"/>
        </w:rPr>
        <w:t>”的信息提示时，需要以</w:t>
      </w:r>
      <w:r w:rsidRPr="007C644B">
        <w:rPr>
          <w:rFonts w:hint="eastAsia"/>
          <w:shd w:val="clear" w:color="auto" w:fill="FF6600"/>
        </w:rPr>
        <w:t>ykt</w:t>
      </w:r>
      <w:r w:rsidRPr="007C644B">
        <w:rPr>
          <w:rFonts w:hint="eastAsia"/>
          <w:shd w:val="clear" w:color="auto" w:fill="FF6600"/>
        </w:rPr>
        <w:t>用户手工运行</w:t>
      </w:r>
      <w:r w:rsidRPr="007C644B">
        <w:rPr>
          <w:rFonts w:ascii="宋体" w:hAnsi="宋体"/>
          <w:shd w:val="clear" w:color="auto" w:fill="FF6600"/>
        </w:rPr>
        <w:t>/home/ykt/ykt/sbin/dayendbala.sh</w:t>
      </w:r>
      <w:r w:rsidRPr="007C644B">
        <w:rPr>
          <w:rFonts w:ascii="宋体" w:hAnsi="宋体" w:hint="eastAsia"/>
          <w:shd w:val="clear" w:color="auto" w:fill="FF6600"/>
        </w:rPr>
        <w:t>命令，就可以解决该问题。</w:t>
      </w:r>
    </w:p>
    <w:p w:rsidR="007C644B" w:rsidRDefault="007C644B" w:rsidP="00D66A18"/>
    <w:p w:rsidR="005033BC" w:rsidRPr="00781429" w:rsidRDefault="00875932" w:rsidP="00D66A18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安装过程</w:t>
      </w:r>
    </w:p>
    <w:p w:rsidR="009C575C" w:rsidRDefault="009C575C" w:rsidP="00513BC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oracle client 10g</w:t>
      </w:r>
      <w:r>
        <w:rPr>
          <w:rFonts w:hint="eastAsia"/>
        </w:rPr>
        <w:t>，安装</w:t>
      </w:r>
      <w:r>
        <w:rPr>
          <w:rFonts w:hint="eastAsia"/>
        </w:rPr>
        <w:t>oracle</w:t>
      </w:r>
      <w:r>
        <w:rPr>
          <w:rFonts w:hint="eastAsia"/>
        </w:rPr>
        <w:t>补丁</w:t>
      </w:r>
      <w:r>
        <w:rPr>
          <w:rFonts w:hint="eastAsia"/>
        </w:rPr>
        <w:t>10.2.0.4</w:t>
      </w:r>
      <w:r>
        <w:rPr>
          <w:rFonts w:hint="eastAsia"/>
        </w:rPr>
        <w:t>。注意，安装时请将</w:t>
      </w:r>
      <w:r>
        <w:rPr>
          <w:rFonts w:hint="eastAsia"/>
        </w:rPr>
        <w:t>oracle</w:t>
      </w:r>
      <w:r>
        <w:rPr>
          <w:rFonts w:hint="eastAsia"/>
        </w:rPr>
        <w:t>用户的组设置为</w:t>
      </w:r>
      <w:r>
        <w:rPr>
          <w:rFonts w:hint="eastAsia"/>
        </w:rPr>
        <w:t xml:space="preserve">dba </w:t>
      </w:r>
      <w:r>
        <w:rPr>
          <w:rFonts w:hint="eastAsia"/>
        </w:rPr>
        <w:t>和</w:t>
      </w:r>
      <w:r>
        <w:rPr>
          <w:rFonts w:hint="eastAsia"/>
        </w:rPr>
        <w:t>oinstall</w:t>
      </w:r>
    </w:p>
    <w:p w:rsidR="00DC38AE" w:rsidRDefault="00594439" w:rsidP="00513BC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建立系统用户</w:t>
      </w:r>
      <w:r>
        <w:rPr>
          <w:rFonts w:hint="eastAsia"/>
        </w:rPr>
        <w:t xml:space="preserve"> ykt , ykt</w:t>
      </w:r>
      <w:r>
        <w:rPr>
          <w:rFonts w:hint="eastAsia"/>
        </w:rPr>
        <w:t>用户必须在数据库实例用户组下</w:t>
      </w:r>
    </w:p>
    <w:p w:rsidR="00594439" w:rsidRDefault="00594439" w:rsidP="00594439">
      <w:pPr>
        <w:pStyle w:val="ac"/>
        <w:ind w:left="420" w:firstLineChars="0" w:firstLine="0"/>
      </w:pPr>
      <w:r>
        <w:rPr>
          <w:rFonts w:hint="eastAsia"/>
        </w:rPr>
        <w:t xml:space="preserve">$ groupadd </w:t>
      </w:r>
      <w:r>
        <w:t>–</w:t>
      </w:r>
      <w:r>
        <w:rPr>
          <w:rFonts w:hint="eastAsia"/>
        </w:rPr>
        <w:t>g 10001 yktdevgrp</w:t>
      </w:r>
    </w:p>
    <w:p w:rsidR="00594439" w:rsidRDefault="00594439" w:rsidP="00594439">
      <w:pPr>
        <w:pStyle w:val="ac"/>
        <w:ind w:left="420" w:firstLineChars="0" w:firstLine="0"/>
      </w:pPr>
      <w:r>
        <w:rPr>
          <w:rFonts w:hint="eastAsia"/>
        </w:rPr>
        <w:t xml:space="preserve">$ useradd </w:t>
      </w:r>
      <w:r>
        <w:t>–</w:t>
      </w:r>
      <w:r>
        <w:rPr>
          <w:rFonts w:hint="eastAsia"/>
        </w:rPr>
        <w:t xml:space="preserve">u 2001 </w:t>
      </w:r>
      <w:r>
        <w:t>–</w:t>
      </w:r>
      <w:r>
        <w:rPr>
          <w:rFonts w:hint="eastAsia"/>
        </w:rPr>
        <w:t xml:space="preserve">g yktdevgrp </w:t>
      </w:r>
      <w:r>
        <w:t>–</w:t>
      </w:r>
      <w:r>
        <w:rPr>
          <w:rFonts w:hint="eastAsia"/>
        </w:rPr>
        <w:t xml:space="preserve">G oinstall </w:t>
      </w:r>
      <w:r>
        <w:t>–</w:t>
      </w:r>
      <w:r>
        <w:rPr>
          <w:rFonts w:hint="eastAsia"/>
        </w:rPr>
        <w:t>s /bin/bash ykt</w:t>
      </w:r>
    </w:p>
    <w:p w:rsidR="009C575C" w:rsidRDefault="009C575C" w:rsidP="00594439">
      <w:pPr>
        <w:pStyle w:val="ac"/>
        <w:ind w:left="420" w:firstLineChars="0" w:firstLine="0"/>
      </w:pPr>
      <w:r>
        <w:rPr>
          <w:rFonts w:hint="eastAsia"/>
        </w:rPr>
        <w:t>$gpasswd -a ykt dba</w:t>
      </w:r>
    </w:p>
    <w:p w:rsidR="009C575C" w:rsidRDefault="009C575C" w:rsidP="009C575C">
      <w:pPr>
        <w:pStyle w:val="ac"/>
        <w:ind w:left="420" w:firstLineChars="0" w:firstLine="0"/>
      </w:pPr>
      <w:r>
        <w:rPr>
          <w:rFonts w:hint="eastAsia"/>
        </w:rPr>
        <w:lastRenderedPageBreak/>
        <w:t>$gpasswd -a ykt oinstall</w:t>
      </w:r>
    </w:p>
    <w:p w:rsidR="009C575C" w:rsidRPr="009C575C" w:rsidRDefault="009C575C" w:rsidP="00594439">
      <w:pPr>
        <w:pStyle w:val="ac"/>
        <w:ind w:left="420" w:firstLineChars="0" w:firstLine="0"/>
      </w:pPr>
    </w:p>
    <w:p w:rsidR="00594439" w:rsidRDefault="00594439" w:rsidP="00594439">
      <w:pPr>
        <w:pStyle w:val="ac"/>
        <w:ind w:left="420" w:firstLineChars="0" w:firstLine="0"/>
      </w:pPr>
      <w:r>
        <w:rPr>
          <w:rFonts w:hint="eastAsia"/>
        </w:rPr>
        <w:t>修改用户密码</w:t>
      </w:r>
    </w:p>
    <w:p w:rsidR="00594439" w:rsidRPr="00F02FA3" w:rsidRDefault="00594439" w:rsidP="00594439">
      <w:pPr>
        <w:pStyle w:val="ac"/>
        <w:ind w:left="420" w:firstLineChars="0" w:firstLine="0"/>
      </w:pPr>
      <w:r>
        <w:rPr>
          <w:rFonts w:hint="eastAsia"/>
        </w:rPr>
        <w:t>$ passwd ykt</w:t>
      </w:r>
    </w:p>
    <w:p w:rsidR="00594439" w:rsidRDefault="00594439" w:rsidP="00594439">
      <w:pPr>
        <w:pStyle w:val="ac"/>
        <w:ind w:left="1080" w:firstLineChars="0" w:firstLine="0"/>
      </w:pPr>
    </w:p>
    <w:p w:rsidR="00A63B26" w:rsidRDefault="00244A77" w:rsidP="00513BCA">
      <w:pPr>
        <w:pStyle w:val="ac"/>
        <w:numPr>
          <w:ilvl w:val="0"/>
          <w:numId w:val="9"/>
        </w:numPr>
        <w:ind w:firstLineChars="0"/>
      </w:pPr>
      <w:bookmarkStart w:id="4" w:name="_Toc169592368"/>
      <w:r>
        <w:rPr>
          <w:rFonts w:hint="eastAsia"/>
        </w:rPr>
        <w:t>上传应用软件包</w:t>
      </w:r>
      <w:bookmarkEnd w:id="4"/>
    </w:p>
    <w:p w:rsidR="00CC43B5" w:rsidRDefault="00465A0C" w:rsidP="00B64FC3">
      <w:pPr>
        <w:ind w:leftChars="100" w:left="240"/>
      </w:pPr>
      <w:r>
        <w:rPr>
          <w:rFonts w:hint="eastAsia"/>
        </w:rPr>
        <w:t xml:space="preserve"> </w:t>
      </w:r>
      <w:r w:rsidR="00CC43B5">
        <w:rPr>
          <w:rFonts w:hint="eastAsia"/>
        </w:rPr>
        <w:t>目录规划方式</w:t>
      </w:r>
    </w:p>
    <w:p w:rsidR="00CC43B5" w:rsidRDefault="00CC43B5" w:rsidP="00B64FC3">
      <w:pPr>
        <w:ind w:leftChars="100" w:left="240" w:firstLineChars="50" w:firstLine="120"/>
      </w:pPr>
      <w:r>
        <w:rPr>
          <w:rFonts w:hint="eastAsia"/>
        </w:rPr>
        <w:t>$HOME-</w:t>
      </w:r>
    </w:p>
    <w:p w:rsidR="00CC43B5" w:rsidRDefault="00CC43B5" w:rsidP="00B64FC3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|_ykt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一卡通应用服务</w:t>
      </w:r>
    </w:p>
    <w:p w:rsidR="00CC43B5" w:rsidRDefault="00CC43B5" w:rsidP="00B64FC3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|_bin    </w:t>
      </w:r>
      <w:r>
        <w:rPr>
          <w:rFonts w:hint="eastAsia"/>
        </w:rPr>
        <w:t>可执行程序</w:t>
      </w:r>
    </w:p>
    <w:p w:rsidR="00CC43B5" w:rsidRDefault="00CC43B5" w:rsidP="00B64FC3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|_lib</w:t>
      </w:r>
      <w:r>
        <w:rPr>
          <w:rFonts w:hint="eastAsia"/>
        </w:rPr>
        <w:tab/>
        <w:t xml:space="preserve"> </w:t>
      </w:r>
      <w:r>
        <w:rPr>
          <w:rFonts w:hint="eastAsia"/>
        </w:rPr>
        <w:t>程序库文件</w:t>
      </w:r>
    </w:p>
    <w:p w:rsidR="00CC43B5" w:rsidRDefault="00CC43B5" w:rsidP="00B64FC3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|_sbin   </w:t>
      </w:r>
      <w:r>
        <w:rPr>
          <w:rFonts w:hint="eastAsia"/>
        </w:rPr>
        <w:t>脚本程序</w:t>
      </w:r>
    </w:p>
    <w:p w:rsidR="00CC43B5" w:rsidRDefault="00CC43B5" w:rsidP="00B64FC3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</w:t>
      </w:r>
      <w:r w:rsidR="009C575C">
        <w:rPr>
          <w:rFonts w:hint="eastAsia"/>
        </w:rPr>
        <w:t>sql_...</w:t>
      </w:r>
      <w:r>
        <w:rPr>
          <w:rFonts w:hint="eastAsia"/>
        </w:rPr>
        <w:t xml:space="preserve">  </w:t>
      </w:r>
      <w:r>
        <w:rPr>
          <w:rFonts w:hint="eastAsia"/>
        </w:rPr>
        <w:t>初始化数据与脚本</w:t>
      </w:r>
    </w:p>
    <w:p w:rsidR="00547108" w:rsidRDefault="00547108" w:rsidP="00CC43B5"/>
    <w:p w:rsidR="00244A77" w:rsidRDefault="004850FF" w:rsidP="00513BCA">
      <w:pPr>
        <w:pStyle w:val="ac"/>
        <w:numPr>
          <w:ilvl w:val="0"/>
          <w:numId w:val="9"/>
        </w:numPr>
        <w:ind w:firstLineChars="0"/>
      </w:pPr>
      <w:bookmarkStart w:id="5" w:name="_Toc169592369"/>
      <w:r>
        <w:rPr>
          <w:rFonts w:hint="eastAsia"/>
        </w:rPr>
        <w:t>配置系统变量</w:t>
      </w:r>
      <w:bookmarkEnd w:id="5"/>
    </w:p>
    <w:p w:rsidR="00DC38AE" w:rsidRDefault="003C554B" w:rsidP="00C33446">
      <w:pPr>
        <w:ind w:left="420"/>
      </w:pPr>
      <w:r>
        <w:rPr>
          <w:rFonts w:hint="eastAsia"/>
        </w:rPr>
        <w:t>用</w:t>
      </w:r>
      <w:r>
        <w:rPr>
          <w:rFonts w:hint="eastAsia"/>
        </w:rPr>
        <w:t xml:space="preserve"> ykt </w:t>
      </w:r>
      <w:r>
        <w:rPr>
          <w:rFonts w:hint="eastAsia"/>
        </w:rPr>
        <w:t>用户登录</w:t>
      </w:r>
      <w:r>
        <w:rPr>
          <w:rFonts w:hint="eastAsia"/>
        </w:rPr>
        <w:t>,</w:t>
      </w:r>
      <w:r w:rsidR="00C33446">
        <w:rPr>
          <w:rFonts w:hint="eastAsia"/>
        </w:rPr>
        <w:t xml:space="preserve"> </w:t>
      </w:r>
      <w:r w:rsidR="009C575C">
        <w:rPr>
          <w:rFonts w:hint="eastAsia"/>
        </w:rPr>
        <w:t>修改</w:t>
      </w:r>
      <w:r w:rsidR="00C33446">
        <w:rPr>
          <w:rFonts w:hint="eastAsia"/>
        </w:rPr>
        <w:t>用户的环境</w:t>
      </w:r>
      <w:r w:rsidR="009C575C">
        <w:rPr>
          <w:rFonts w:hint="eastAsia"/>
        </w:rPr>
        <w:t>配置文件</w:t>
      </w:r>
      <w:r w:rsidR="00C33446">
        <w:rPr>
          <w:rFonts w:hint="eastAsia"/>
        </w:rPr>
        <w:t xml:space="preserve"> ( $HOME/.bash_profile)</w:t>
      </w:r>
      <w:r w:rsidR="009C575C">
        <w:rPr>
          <w:rFonts w:hint="eastAsia"/>
        </w:rPr>
        <w:t>，在最后增加下面的内容：</w:t>
      </w:r>
    </w:p>
    <w:p w:rsidR="007C0D1B" w:rsidRDefault="007C0D1B" w:rsidP="00B64FC3">
      <w:pPr>
        <w:ind w:leftChars="400" w:left="960"/>
      </w:pPr>
    </w:p>
    <w:p w:rsidR="007C0D1B" w:rsidRPr="007C644B" w:rsidRDefault="007C0D1B" w:rsidP="00B64FC3">
      <w:pPr>
        <w:ind w:leftChars="400" w:left="96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if [ -f ~/ykt/yktprofile ]; then</w:t>
      </w:r>
    </w:p>
    <w:p w:rsidR="007C0D1B" w:rsidRPr="007C644B" w:rsidRDefault="007C0D1B" w:rsidP="00B64FC3">
      <w:pPr>
        <w:ind w:leftChars="400" w:left="96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 xml:space="preserve">    . ~/ykt/yktprofile</w:t>
      </w:r>
    </w:p>
    <w:p w:rsidR="007C0D1B" w:rsidRPr="007C644B" w:rsidRDefault="007C0D1B" w:rsidP="00B64FC3">
      <w:pPr>
        <w:ind w:leftChars="400" w:left="96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fi</w:t>
      </w:r>
    </w:p>
    <w:p w:rsidR="0086042E" w:rsidRDefault="0086042E" w:rsidP="00B0677E"/>
    <w:p w:rsidR="005033BC" w:rsidRDefault="00906E98" w:rsidP="00D66A18">
      <w:pPr>
        <w:rPr>
          <w:color w:val="FF0000"/>
        </w:rPr>
      </w:pPr>
      <w:r w:rsidRPr="0086042E">
        <w:rPr>
          <w:rFonts w:hint="eastAsia"/>
          <w:color w:val="FF0000"/>
        </w:rPr>
        <w:t>注意：如果修改了数据库</w:t>
      </w:r>
      <w:r w:rsidRPr="0086042E">
        <w:rPr>
          <w:rFonts w:hint="eastAsia"/>
          <w:color w:val="FF0000"/>
        </w:rPr>
        <w:t xml:space="preserve"> ykt_cur </w:t>
      </w:r>
      <w:r w:rsidRPr="0086042E">
        <w:rPr>
          <w:rFonts w:hint="eastAsia"/>
          <w:color w:val="FF0000"/>
        </w:rPr>
        <w:t>的密码，请同时修改上面</w:t>
      </w:r>
      <w:r w:rsidR="007C644B">
        <w:rPr>
          <w:rFonts w:hint="eastAsia"/>
          <w:color w:val="FF0000"/>
        </w:rPr>
        <w:t>yktprofile</w:t>
      </w:r>
      <w:r w:rsidR="007C644B">
        <w:rPr>
          <w:rFonts w:hint="eastAsia"/>
          <w:color w:val="FF0000"/>
        </w:rPr>
        <w:t>中</w:t>
      </w:r>
      <w:r w:rsidRPr="0086042E">
        <w:rPr>
          <w:rFonts w:hint="eastAsia"/>
          <w:color w:val="FF0000"/>
        </w:rPr>
        <w:t>的</w:t>
      </w:r>
      <w:r w:rsidRPr="0086042E">
        <w:rPr>
          <w:rFonts w:hint="eastAsia"/>
          <w:color w:val="FF0000"/>
        </w:rPr>
        <w:t xml:space="preserve"> </w:t>
      </w:r>
      <w:r w:rsidRPr="0086042E">
        <w:rPr>
          <w:rFonts w:hint="eastAsia"/>
          <w:color w:val="FF0000"/>
        </w:rPr>
        <w:t>“</w:t>
      </w:r>
      <w:r w:rsidRPr="0086042E">
        <w:rPr>
          <w:color w:val="FF0000"/>
        </w:rPr>
        <w:t>YKT_PWD</w:t>
      </w:r>
      <w:r w:rsidRPr="0086042E">
        <w:rPr>
          <w:rFonts w:hint="eastAsia"/>
          <w:color w:val="FF0000"/>
        </w:rPr>
        <w:t>”这个变量的值</w:t>
      </w:r>
    </w:p>
    <w:p w:rsidR="008233BE" w:rsidRDefault="008233BE" w:rsidP="00D66A18">
      <w:pPr>
        <w:rPr>
          <w:color w:val="FF0000"/>
        </w:rPr>
      </w:pPr>
    </w:p>
    <w:p w:rsidR="008233BE" w:rsidRPr="001A1F6E" w:rsidRDefault="008233BE" w:rsidP="00513BC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60291A">
        <w:rPr>
          <w:rFonts w:ascii="宋体" w:hAnsi="宋体" w:hint="eastAsia"/>
        </w:rPr>
        <w:t xml:space="preserve">ksmbcc.ini </w:t>
      </w:r>
      <w:r w:rsidR="00CE60DE">
        <w:rPr>
          <w:rFonts w:ascii="宋体" w:hAnsi="宋体" w:hint="eastAsia"/>
        </w:rPr>
        <w:t>drtp.ini</w:t>
      </w:r>
    </w:p>
    <w:p w:rsidR="001A1F6E" w:rsidRDefault="00BF4AD2" w:rsidP="00B64FC3">
      <w:pPr>
        <w:pStyle w:val="ac"/>
        <w:ind w:leftChars="150" w:left="360" w:firstLineChars="0" w:firstLine="60"/>
        <w:rPr>
          <w:rFonts w:ascii="宋体" w:hAnsi="宋体"/>
        </w:rPr>
      </w:pPr>
      <w:r>
        <w:rPr>
          <w:rFonts w:ascii="宋体" w:hAnsi="宋体" w:hint="eastAsia"/>
        </w:rPr>
        <w:t>ksmbcc.ini 修改下面的配置：</w:t>
      </w:r>
    </w:p>
    <w:p w:rsidR="00BF4AD2" w:rsidRPr="007C644B" w:rsidRDefault="00BF4AD2" w:rsidP="00B64FC3">
      <w:pPr>
        <w:pStyle w:val="ac"/>
        <w:ind w:leftChars="200" w:left="480" w:firstLine="480"/>
        <w:rPr>
          <w:rFonts w:ascii="宋体" w:hAnsi="宋体"/>
          <w:shd w:val="clear" w:color="auto" w:fill="D9D9D9" w:themeFill="background1" w:themeFillShade="D9"/>
        </w:rPr>
      </w:pPr>
      <w:r w:rsidRPr="007C644B">
        <w:rPr>
          <w:rFonts w:ascii="宋体" w:hAnsi="宋体"/>
          <w:shd w:val="clear" w:color="auto" w:fill="D9D9D9" w:themeFill="background1" w:themeFillShade="D9"/>
        </w:rPr>
        <w:t>ID=1</w:t>
      </w:r>
    </w:p>
    <w:p w:rsidR="00BF4AD2" w:rsidRPr="007C644B" w:rsidRDefault="00BF4AD2" w:rsidP="00B64FC3">
      <w:pPr>
        <w:pStyle w:val="ac"/>
        <w:ind w:leftChars="400" w:left="96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7C644B">
        <w:rPr>
          <w:rFonts w:ascii="宋体" w:hAnsi="宋体"/>
          <w:shd w:val="clear" w:color="auto" w:fill="D9D9D9" w:themeFill="background1" w:themeFillShade="D9"/>
        </w:rPr>
        <w:t>BASEFUNCNO=6000</w:t>
      </w:r>
    </w:p>
    <w:p w:rsidR="00427766" w:rsidRPr="007C644B" w:rsidRDefault="00427766" w:rsidP="00B64FC3">
      <w:pPr>
        <w:ind w:leftChars="225" w:left="540" w:firstLineChars="175" w:firstLine="42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SERVERCOUNT=2</w:t>
      </w:r>
    </w:p>
    <w:p w:rsidR="00427766" w:rsidRPr="007C644B" w:rsidRDefault="00427766" w:rsidP="00B64FC3">
      <w:pPr>
        <w:ind w:leftChars="225" w:left="540" w:firstLineChars="175" w:firstLine="42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SERVER1=</w:t>
      </w:r>
      <w:r w:rsidR="007C06E3" w:rsidRPr="007C06E3">
        <w:t xml:space="preserve"> </w:t>
      </w:r>
      <w:r w:rsidR="007C06E3" w:rsidRPr="007C06E3">
        <w:rPr>
          <w:shd w:val="clear" w:color="auto" w:fill="D9D9D9" w:themeFill="background1" w:themeFillShade="D9"/>
        </w:rPr>
        <w:t>127.0.0.1:4000:1000</w:t>
      </w:r>
    </w:p>
    <w:p w:rsidR="0077655A" w:rsidRDefault="00D250E3" w:rsidP="00D250E3">
      <w:r>
        <w:rPr>
          <w:rFonts w:hint="eastAsia"/>
        </w:rPr>
        <w:tab/>
      </w:r>
      <w:r w:rsidR="0077655A">
        <w:rPr>
          <w:rFonts w:hint="eastAsia"/>
        </w:rPr>
        <w:t>drtp.ini</w:t>
      </w:r>
      <w:r w:rsidR="002B7F49">
        <w:rPr>
          <w:rFonts w:hint="eastAsia"/>
        </w:rPr>
        <w:t xml:space="preserve"> </w:t>
      </w:r>
      <w:r w:rsidR="002B7F49">
        <w:rPr>
          <w:rFonts w:hint="eastAsia"/>
        </w:rPr>
        <w:t>修改下面的配置</w:t>
      </w:r>
      <w:r w:rsidR="001569B6">
        <w:rPr>
          <w:rFonts w:hint="eastAsia"/>
        </w:rPr>
        <w:t>：</w:t>
      </w:r>
    </w:p>
    <w:p w:rsidR="001569B6" w:rsidRPr="007C644B" w:rsidRDefault="001569B6" w:rsidP="00D250E3">
      <w:pPr>
        <w:rPr>
          <w:shd w:val="clear" w:color="auto" w:fill="D9D9D9" w:themeFill="background1" w:themeFillShade="D9"/>
        </w:rPr>
      </w:pPr>
      <w:r w:rsidRPr="007C644B">
        <w:rPr>
          <w:rFonts w:hint="eastAsia"/>
          <w:shd w:val="clear" w:color="auto" w:fill="D9D9D9" w:themeFill="background1" w:themeFillShade="D9"/>
        </w:rPr>
        <w:tab/>
      </w:r>
      <w:r w:rsidRPr="007C644B">
        <w:rPr>
          <w:rFonts w:hint="eastAsia"/>
          <w:shd w:val="clear" w:color="auto" w:fill="D9D9D9" w:themeFill="background1" w:themeFillShade="D9"/>
        </w:rPr>
        <w:tab/>
      </w:r>
      <w:r w:rsidR="00D250E3" w:rsidRPr="007C644B">
        <w:rPr>
          <w:rFonts w:hint="eastAsia"/>
          <w:shd w:val="clear" w:color="auto" w:fill="D9D9D9" w:themeFill="background1" w:themeFillShade="D9"/>
        </w:rPr>
        <w:t xml:space="preserve">  </w:t>
      </w:r>
      <w:r w:rsidR="001E0F7F" w:rsidRPr="007C644B">
        <w:rPr>
          <w:shd w:val="clear" w:color="auto" w:fill="D9D9D9" w:themeFill="background1" w:themeFillShade="D9"/>
        </w:rPr>
        <w:t>node=</w:t>
      </w:r>
      <w:r w:rsidR="007C06E3" w:rsidRPr="007C06E3">
        <w:t xml:space="preserve"> </w:t>
      </w:r>
      <w:r w:rsidR="003F343B">
        <w:rPr>
          <w:rFonts w:hint="eastAsia"/>
          <w:shd w:val="clear" w:color="auto" w:fill="D9D9D9" w:themeFill="background1" w:themeFillShade="D9"/>
        </w:rPr>
        <w:t>172.18.10.103</w:t>
      </w:r>
    </w:p>
    <w:p w:rsidR="001E0F7F" w:rsidRPr="007C644B" w:rsidRDefault="00D250E3" w:rsidP="00D250E3">
      <w:pPr>
        <w:rPr>
          <w:shd w:val="clear" w:color="auto" w:fill="D9D9D9" w:themeFill="background1" w:themeFillShade="D9"/>
        </w:rPr>
      </w:pPr>
      <w:r w:rsidRPr="007C644B">
        <w:rPr>
          <w:rFonts w:hint="eastAsia"/>
          <w:shd w:val="clear" w:color="auto" w:fill="D9D9D9" w:themeFill="background1" w:themeFillShade="D9"/>
        </w:rPr>
        <w:tab/>
      </w:r>
      <w:r w:rsidRPr="007C644B">
        <w:rPr>
          <w:rFonts w:hint="eastAsia"/>
          <w:shd w:val="clear" w:color="auto" w:fill="D9D9D9" w:themeFill="background1" w:themeFillShade="D9"/>
        </w:rPr>
        <w:tab/>
        <w:t xml:space="preserve">  </w:t>
      </w:r>
      <w:r w:rsidR="007C644B" w:rsidRPr="007C644B">
        <w:rPr>
          <w:shd w:val="clear" w:color="auto" w:fill="D9D9D9" w:themeFill="background1" w:themeFillShade="D9"/>
        </w:rPr>
        <w:t>BRANCH=</w:t>
      </w:r>
      <w:r w:rsidR="007C06E3" w:rsidRPr="007C06E3">
        <w:t xml:space="preserve"> </w:t>
      </w:r>
      <w:r w:rsidR="007C06E3" w:rsidRPr="007C06E3">
        <w:rPr>
          <w:shd w:val="clear" w:color="auto" w:fill="D9D9D9" w:themeFill="background1" w:themeFillShade="D9"/>
        </w:rPr>
        <w:t>1000</w:t>
      </w:r>
    </w:p>
    <w:p w:rsidR="005576AA" w:rsidRPr="005576AA" w:rsidRDefault="005576AA" w:rsidP="005576AA">
      <w:pPr>
        <w:pStyle w:val="ac"/>
        <w:ind w:left="1080" w:firstLineChars="0" w:firstLine="0"/>
      </w:pPr>
    </w:p>
    <w:p w:rsidR="008233BE" w:rsidRPr="0086042E" w:rsidRDefault="008233BE" w:rsidP="00D66A18">
      <w:pPr>
        <w:rPr>
          <w:color w:val="FF0000"/>
        </w:rPr>
      </w:pPr>
    </w:p>
    <w:p w:rsidR="000A568E" w:rsidRDefault="000A568E" w:rsidP="000A568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DRTP节点</w:t>
      </w:r>
    </w:p>
    <w:p w:rsidR="000A568E" w:rsidRDefault="00357FEB" w:rsidP="00FE3566">
      <w:pPr>
        <w:ind w:left="420"/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Pr="00157E80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F536DB" w:rsidRDefault="00363398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ykt</w:t>
            </w:r>
            <w:r>
              <w:rPr>
                <w:rFonts w:ascii="宋体" w:hAnsi="宋体" w:hint="eastAsia"/>
              </w:rPr>
              <w:t>-core</w:t>
            </w:r>
          </w:p>
        </w:tc>
      </w:tr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F536DB" w:rsidRPr="0056212E" w:rsidRDefault="00363398" w:rsidP="00621423">
            <w:r w:rsidRPr="00363398">
              <w:t>172.18.10.103</w:t>
            </w:r>
          </w:p>
        </w:tc>
      </w:tr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F536DB" w:rsidRDefault="00A807E4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ykt</w:t>
            </w:r>
          </w:p>
        </w:tc>
      </w:tr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F536DB" w:rsidRDefault="00363398" w:rsidP="00621423">
            <w:pPr>
              <w:rPr>
                <w:rFonts w:ascii="宋体" w:hAnsi="宋体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ingstar13579</w:t>
            </w:r>
          </w:p>
        </w:tc>
      </w:tr>
    </w:tbl>
    <w:p w:rsidR="006D681B" w:rsidRDefault="006D681B" w:rsidP="00621423">
      <w:pPr>
        <w:rPr>
          <w:b/>
        </w:rPr>
      </w:pPr>
    </w:p>
    <w:p w:rsidR="00621423" w:rsidRPr="00574E63" w:rsidRDefault="00621423" w:rsidP="00621423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="006D681B" w:rsidRPr="006D681B">
        <w:rPr>
          <w:rFonts w:hint="eastAsia"/>
          <w:b/>
        </w:rPr>
        <w:t>DRTP</w:t>
      </w:r>
      <w:r w:rsidR="006D681B" w:rsidRPr="006D681B">
        <w:rPr>
          <w:rFonts w:hint="eastAsia"/>
          <w:b/>
        </w:rPr>
        <w:t>节点</w:t>
      </w:r>
      <w:r w:rsidRPr="00680DCE">
        <w:rPr>
          <w:rFonts w:hint="eastAsia"/>
          <w:b/>
        </w:rPr>
        <w:t>相关说明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621423" w:rsidTr="00621423">
        <w:tc>
          <w:tcPr>
            <w:tcW w:w="2235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应用程序名称</w:t>
            </w:r>
          </w:p>
        </w:tc>
        <w:tc>
          <w:tcPr>
            <w:tcW w:w="6293" w:type="dxa"/>
          </w:tcPr>
          <w:p w:rsidR="00621423" w:rsidRDefault="00FD4A7F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 w:rsidR="0093601C">
              <w:rPr>
                <w:rFonts w:ascii="宋体" w:hAnsi="宋体" w:hint="eastAsia"/>
              </w:rPr>
              <w:t>rtp</w:t>
            </w:r>
          </w:p>
        </w:tc>
      </w:tr>
      <w:tr w:rsidR="00621423" w:rsidTr="00621423">
        <w:tc>
          <w:tcPr>
            <w:tcW w:w="2235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621423" w:rsidRDefault="00A807E4" w:rsidP="00FD4A7F">
            <w:pPr>
              <w:rPr>
                <w:rFonts w:ascii="宋体" w:hAnsi="宋体"/>
              </w:rPr>
            </w:pPr>
            <w:r w:rsidRPr="00A807E4">
              <w:rPr>
                <w:rFonts w:ascii="宋体" w:hAnsi="宋体"/>
              </w:rPr>
              <w:t>/home/ykt/ykt/bin</w:t>
            </w:r>
          </w:p>
        </w:tc>
      </w:tr>
      <w:tr w:rsidR="00621423" w:rsidTr="00621423">
        <w:tc>
          <w:tcPr>
            <w:tcW w:w="2235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293" w:type="dxa"/>
          </w:tcPr>
          <w:p w:rsidR="00621423" w:rsidRDefault="00621423" w:rsidP="00FD4A7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rtp配置文件：</w:t>
            </w:r>
            <w:r w:rsidR="00A807E4" w:rsidRPr="00A807E4">
              <w:rPr>
                <w:rFonts w:ascii="宋体" w:hAnsi="宋体"/>
              </w:rPr>
              <w:t>/home/ykt/ykt/bin</w:t>
            </w:r>
            <w:r>
              <w:rPr>
                <w:rFonts w:ascii="宋体" w:hAnsi="宋体" w:hint="eastAsia"/>
              </w:rPr>
              <w:t>/drtp.ini</w:t>
            </w:r>
          </w:p>
        </w:tc>
      </w:tr>
    </w:tbl>
    <w:p w:rsidR="00F536DB" w:rsidRPr="0093601C" w:rsidRDefault="00F536DB" w:rsidP="00FE3566">
      <w:pPr>
        <w:ind w:left="420"/>
      </w:pPr>
    </w:p>
    <w:p w:rsidR="002C60BE" w:rsidRPr="002C60BE" w:rsidRDefault="00E62040" w:rsidP="002C60BE">
      <w:pPr>
        <w:pStyle w:val="ac"/>
        <w:numPr>
          <w:ilvl w:val="0"/>
          <w:numId w:val="12"/>
        </w:numPr>
        <w:ind w:firstLineChars="0"/>
        <w:rPr>
          <w:b/>
        </w:rPr>
      </w:pPr>
      <w:r w:rsidRPr="006D681B">
        <w:rPr>
          <w:rFonts w:hint="eastAsia"/>
          <w:b/>
        </w:rPr>
        <w:t>DRTP</w:t>
      </w:r>
      <w:r w:rsidRPr="006D681B">
        <w:rPr>
          <w:rFonts w:hint="eastAsia"/>
          <w:b/>
        </w:rPr>
        <w:t>节点</w:t>
      </w:r>
      <w:r w:rsidR="002C60BE" w:rsidRPr="002C60BE">
        <w:rPr>
          <w:rFonts w:hint="eastAsia"/>
          <w:b/>
        </w:rPr>
        <w:t>启动、检查、停止步骤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r w:rsidR="00AE2374">
        <w:rPr>
          <w:rFonts w:ascii="宋体" w:hAnsi="宋体" w:hint="eastAsia"/>
        </w:rPr>
        <w:t>root</w:t>
      </w:r>
      <w:r>
        <w:rPr>
          <w:rFonts w:ascii="宋体" w:hAnsi="宋体" w:hint="eastAsia"/>
        </w:rPr>
        <w:t>用户登陆到</w:t>
      </w:r>
      <w:r w:rsidR="00FD4A7F">
        <w:rPr>
          <w:rFonts w:ascii="宋体" w:hAnsi="宋体" w:hint="eastAsia"/>
        </w:rPr>
        <w:t>服务器</w:t>
      </w:r>
      <w:r>
        <w:rPr>
          <w:rFonts w:ascii="宋体" w:hAnsi="宋体" w:hint="eastAsia"/>
        </w:rPr>
        <w:t>执行下面的命令：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$</w:t>
      </w:r>
      <w:r w:rsidR="004C2F9A">
        <w:rPr>
          <w:rFonts w:ascii="宋体" w:hAnsi="宋体" w:hint="eastAsia"/>
        </w:rPr>
        <w:t xml:space="preserve">cd </w:t>
      </w:r>
      <w:r w:rsidR="00A807E4" w:rsidRPr="00A807E4">
        <w:rPr>
          <w:rFonts w:ascii="宋体" w:hAnsi="宋体"/>
        </w:rPr>
        <w:t>/home/ykt/ykt</w:t>
      </w:r>
      <w:r w:rsidR="00A807E4">
        <w:rPr>
          <w:rFonts w:ascii="宋体" w:hAnsi="宋体" w:hint="eastAsia"/>
        </w:rPr>
        <w:t>/bin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2C60BE" w:rsidRDefault="004C2F9A" w:rsidP="002C60BE">
      <w:pPr>
        <w:rPr>
          <w:rFonts w:ascii="宋体" w:hAnsi="宋体"/>
        </w:rPr>
      </w:pPr>
      <w:r>
        <w:rPr>
          <w:rFonts w:ascii="宋体" w:hAnsi="宋体" w:hint="eastAsia"/>
        </w:rPr>
        <w:tab/>
        <w:t>$drtp -b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2C60BE" w:rsidRDefault="004C2F9A" w:rsidP="002C60BE">
      <w:pPr>
        <w:rPr>
          <w:rFonts w:ascii="宋体" w:hAnsi="宋体"/>
        </w:rPr>
      </w:pPr>
      <w:r>
        <w:rPr>
          <w:rFonts w:ascii="宋体" w:hAnsi="宋体" w:hint="eastAsia"/>
        </w:rPr>
        <w:tab/>
        <w:t>$pkill -9 drtp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2C60BE" w:rsidRPr="00AA3B65" w:rsidRDefault="004C2F9A" w:rsidP="002C60BE">
      <w:pPr>
        <w:rPr>
          <w:rFonts w:ascii="宋体" w:hAnsi="宋体"/>
        </w:rPr>
      </w:pPr>
      <w:r>
        <w:rPr>
          <w:rFonts w:ascii="宋体" w:hAnsi="宋体" w:hint="eastAsia"/>
        </w:rPr>
        <w:tab/>
        <w:t xml:space="preserve">$ps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>ef|grep drtp</w:t>
      </w:r>
    </w:p>
    <w:p w:rsidR="002C60BE" w:rsidRDefault="002C60BE" w:rsidP="002C60BE"/>
    <w:p w:rsidR="002C60BE" w:rsidRPr="007E513A" w:rsidRDefault="002C60BE" w:rsidP="002C60BE">
      <w:pPr>
        <w:pStyle w:val="ac"/>
        <w:numPr>
          <w:ilvl w:val="0"/>
          <w:numId w:val="12"/>
        </w:numPr>
        <w:ind w:firstLineChars="0"/>
        <w:rPr>
          <w:b/>
        </w:rPr>
      </w:pPr>
      <w:r w:rsidRPr="007E513A">
        <w:rPr>
          <w:rFonts w:hint="eastAsia"/>
          <w:b/>
        </w:rPr>
        <w:t>安装过程</w:t>
      </w:r>
    </w:p>
    <w:p w:rsidR="00621423" w:rsidRDefault="00EB003C" w:rsidP="00EB003C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用</w:t>
      </w:r>
      <w:r w:rsidR="00A807E4">
        <w:rPr>
          <w:rFonts w:hint="eastAsia"/>
        </w:rPr>
        <w:t>ykt</w:t>
      </w:r>
      <w:r>
        <w:rPr>
          <w:rFonts w:hint="eastAsia"/>
        </w:rPr>
        <w:t>用户上传</w:t>
      </w:r>
      <w:r>
        <w:rPr>
          <w:rFonts w:hint="eastAsia"/>
        </w:rPr>
        <w:t>drtp</w:t>
      </w:r>
      <w:r>
        <w:rPr>
          <w:rFonts w:hint="eastAsia"/>
        </w:rPr>
        <w:t>应用软件包到</w:t>
      </w:r>
      <w:r w:rsidR="00A807E4" w:rsidRPr="00A807E4">
        <w:rPr>
          <w:rFonts w:ascii="宋体" w:hAnsi="宋体"/>
        </w:rPr>
        <w:t>/home/ykt/yk</w:t>
      </w:r>
      <w:r w:rsidR="00A807E4">
        <w:rPr>
          <w:rFonts w:ascii="宋体" w:hAnsi="宋体" w:hint="eastAsia"/>
        </w:rPr>
        <w:t>t</w:t>
      </w:r>
      <w:r>
        <w:rPr>
          <w:rFonts w:hint="eastAsia"/>
        </w:rPr>
        <w:t>下</w:t>
      </w:r>
    </w:p>
    <w:p w:rsidR="00EB003C" w:rsidRDefault="00EB003C" w:rsidP="00EB003C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bookmarkStart w:id="6" w:name="OLE_LINK3"/>
      <w:bookmarkStart w:id="7" w:name="OLE_LINK4"/>
      <w:r>
        <w:rPr>
          <w:rFonts w:hint="eastAsia"/>
        </w:rPr>
        <w:t>drtp.ini</w:t>
      </w:r>
      <w:bookmarkEnd w:id="6"/>
      <w:bookmarkEnd w:id="7"/>
      <w:r>
        <w:rPr>
          <w:rFonts w:hint="eastAsia"/>
        </w:rPr>
        <w:t xml:space="preserve"> </w:t>
      </w:r>
      <w:r>
        <w:rPr>
          <w:rFonts w:hint="eastAsia"/>
        </w:rPr>
        <w:t>为下面的参数</w:t>
      </w:r>
    </w:p>
    <w:p w:rsidR="003452D3" w:rsidRPr="00FD4A7F" w:rsidRDefault="00FD4A7F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r w:rsidRPr="00FD4A7F">
        <w:rPr>
          <w:shd w:val="clear" w:color="auto" w:fill="D9D9D9" w:themeFill="background1" w:themeFillShade="D9"/>
        </w:rPr>
        <w:t>node=</w:t>
      </w:r>
      <w:r w:rsidR="00021D02">
        <w:rPr>
          <w:shd w:val="clear" w:color="auto" w:fill="D9D9D9" w:themeFill="background1" w:themeFillShade="D9"/>
        </w:rPr>
        <w:t>172.18.10.10</w:t>
      </w:r>
      <w:r w:rsidR="00021D02">
        <w:rPr>
          <w:rFonts w:hint="eastAsia"/>
          <w:shd w:val="clear" w:color="auto" w:fill="D9D9D9" w:themeFill="background1" w:themeFillShade="D9"/>
        </w:rPr>
        <w:t>3</w:t>
      </w:r>
    </w:p>
    <w:p w:rsidR="003452D3" w:rsidRPr="00FD4A7F" w:rsidRDefault="00434D5A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r w:rsidRPr="00FD4A7F">
        <w:rPr>
          <w:shd w:val="clear" w:color="auto" w:fill="D9D9D9" w:themeFill="background1" w:themeFillShade="D9"/>
        </w:rPr>
        <w:t>BRANCH=</w:t>
      </w:r>
      <w:r w:rsidR="00A807E4">
        <w:rPr>
          <w:rFonts w:hint="eastAsia"/>
          <w:shd w:val="clear" w:color="auto" w:fill="D9D9D9" w:themeFill="background1" w:themeFillShade="D9"/>
        </w:rPr>
        <w:t>1000</w:t>
      </w:r>
    </w:p>
    <w:p w:rsidR="00CB7220" w:rsidRPr="00FD4A7F" w:rsidRDefault="00A807E4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r>
        <w:rPr>
          <w:shd w:val="clear" w:color="auto" w:fill="D9D9D9" w:themeFill="background1" w:themeFillShade="D9"/>
        </w:rPr>
        <w:t>counts=</w:t>
      </w:r>
      <w:r>
        <w:rPr>
          <w:rFonts w:hint="eastAsia"/>
          <w:shd w:val="clear" w:color="auto" w:fill="D9D9D9" w:themeFill="background1" w:themeFillShade="D9"/>
        </w:rPr>
        <w:t>0</w:t>
      </w:r>
    </w:p>
    <w:p w:rsidR="00FD4A7F" w:rsidRPr="00D66A18" w:rsidRDefault="00FD4A7F" w:rsidP="003452D3">
      <w:pPr>
        <w:pStyle w:val="ac"/>
        <w:ind w:left="1500" w:firstLineChars="0" w:firstLine="0"/>
      </w:pPr>
    </w:p>
    <w:p w:rsidR="00F60190" w:rsidRDefault="00F60190" w:rsidP="00B64FC3">
      <w:pPr>
        <w:pStyle w:val="ac"/>
        <w:ind w:leftChars="400" w:left="960" w:firstLineChars="0" w:firstLine="0"/>
      </w:pPr>
    </w:p>
    <w:p w:rsidR="004D5B04" w:rsidRDefault="004D758E" w:rsidP="004D5B04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食堂消费前置</w:t>
      </w:r>
    </w:p>
    <w:p w:rsidR="004D5B04" w:rsidRPr="00641149" w:rsidRDefault="004D5B04" w:rsidP="004D5B04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Pr="00641149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4D5B04" w:rsidTr="00B42FEF">
        <w:tc>
          <w:tcPr>
            <w:tcW w:w="2235" w:type="dxa"/>
          </w:tcPr>
          <w:p w:rsidR="004D5B04" w:rsidRDefault="004D5B04" w:rsidP="00B42FEF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4D5B04" w:rsidRDefault="008776DD" w:rsidP="00B42FEF">
            <w:pPr>
              <w:rPr>
                <w:rFonts w:ascii="宋体" w:hAnsi="宋体"/>
              </w:rPr>
            </w:pPr>
            <w:r w:rsidRPr="008776DD">
              <w:rPr>
                <w:rFonts w:ascii="宋体" w:hAnsi="宋体"/>
              </w:rPr>
              <w:t>hrxy-f4720299ca</w:t>
            </w:r>
          </w:p>
        </w:tc>
      </w:tr>
      <w:tr w:rsidR="004D5B04" w:rsidTr="00B42FEF">
        <w:tc>
          <w:tcPr>
            <w:tcW w:w="2235" w:type="dxa"/>
          </w:tcPr>
          <w:p w:rsidR="004D5B04" w:rsidRDefault="004D5B04" w:rsidP="00B42FEF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4D5B04" w:rsidRPr="0056212E" w:rsidRDefault="00A4676F" w:rsidP="00B42FEF">
            <w:r w:rsidRPr="00A4676F">
              <w:t>172.18.10.101</w:t>
            </w:r>
          </w:p>
        </w:tc>
      </w:tr>
      <w:tr w:rsidR="004D5B04" w:rsidTr="00B42FEF">
        <w:tc>
          <w:tcPr>
            <w:tcW w:w="2235" w:type="dxa"/>
          </w:tcPr>
          <w:p w:rsidR="004D5B04" w:rsidRDefault="004D5B04" w:rsidP="00B42FEF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用户名1</w:t>
            </w:r>
          </w:p>
        </w:tc>
        <w:tc>
          <w:tcPr>
            <w:tcW w:w="6293" w:type="dxa"/>
          </w:tcPr>
          <w:p w:rsidR="004D5B04" w:rsidRDefault="00223C14" w:rsidP="00B42F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dministrator</w:t>
            </w:r>
          </w:p>
        </w:tc>
      </w:tr>
      <w:tr w:rsidR="004D5B04" w:rsidTr="00B42FEF">
        <w:tc>
          <w:tcPr>
            <w:tcW w:w="2235" w:type="dxa"/>
          </w:tcPr>
          <w:p w:rsidR="004D5B04" w:rsidRDefault="004D5B04" w:rsidP="00B42FEF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密码1</w:t>
            </w:r>
          </w:p>
        </w:tc>
        <w:tc>
          <w:tcPr>
            <w:tcW w:w="6293" w:type="dxa"/>
          </w:tcPr>
          <w:p w:rsidR="004D5B04" w:rsidRPr="00223C14" w:rsidRDefault="00A4676F" w:rsidP="00A467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ingstar13579</w:t>
            </w:r>
          </w:p>
        </w:tc>
      </w:tr>
    </w:tbl>
    <w:p w:rsidR="004D5B04" w:rsidRDefault="004D5B04" w:rsidP="004D5B04">
      <w:pPr>
        <w:rPr>
          <w:rFonts w:ascii="宋体" w:hAnsi="宋体"/>
        </w:rPr>
      </w:pPr>
    </w:p>
    <w:p w:rsidR="003053A8" w:rsidRDefault="003053A8" w:rsidP="00A4676F"/>
    <w:p w:rsidR="00753B76" w:rsidRDefault="00753B76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W</w:t>
      </w:r>
      <w:r>
        <w:rPr>
          <w:rFonts w:ascii="宋体" w:hAnsi="宋体" w:hint="eastAsia"/>
          <w:sz w:val="28"/>
        </w:rPr>
        <w:t>eb应用</w:t>
      </w:r>
    </w:p>
    <w:p w:rsidR="00793B23" w:rsidRDefault="00893742" w:rsidP="00793B23">
      <w:r>
        <w:rPr>
          <w:rFonts w:ascii="宋体" w:hAnsi="宋体" w:hint="eastAsia"/>
        </w:rPr>
        <w:t>Web服务器</w:t>
      </w:r>
      <w:r w:rsidR="00793B23">
        <w:rPr>
          <w:rFonts w:ascii="宋体" w:hAnsi="宋体" w:hint="eastAsia"/>
        </w:rPr>
        <w:t>：</w:t>
      </w:r>
      <w:r w:rsidR="00EB6161" w:rsidRPr="00EB6161">
        <w:rPr>
          <w:rFonts w:ascii="Palatino Linotype" w:hAnsi="Palatino Linotype" w:cs="宋体"/>
          <w:sz w:val="18"/>
          <w:szCs w:val="18"/>
        </w:rPr>
        <w:t>172.18.10.100</w:t>
      </w:r>
      <w:r w:rsidR="00793B23">
        <w:rPr>
          <w:rFonts w:hint="eastAsia"/>
        </w:rPr>
        <w:t xml:space="preserve"> </w:t>
      </w:r>
      <w:r w:rsidR="00793B23">
        <w:rPr>
          <w:rFonts w:hint="eastAsia"/>
        </w:rPr>
        <w:t>直连</w:t>
      </w:r>
      <w:r w:rsidR="00793B23">
        <w:rPr>
          <w:rFonts w:hint="eastAsia"/>
        </w:rPr>
        <w:t>drtp</w:t>
      </w:r>
      <w:r w:rsidR="00793B23">
        <w:rPr>
          <w:rFonts w:hint="eastAsia"/>
        </w:rPr>
        <w:t>节点</w:t>
      </w:r>
    </w:p>
    <w:p w:rsidR="00D8699A" w:rsidRPr="00D8699A" w:rsidRDefault="00D8699A" w:rsidP="00793B23"/>
    <w:p w:rsidR="00CA5455" w:rsidRPr="00AC1C8A" w:rsidRDefault="00AC1C8A" w:rsidP="00AC1C8A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="00CA5455" w:rsidRPr="00AC1C8A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CA5455" w:rsidRDefault="001E28BD" w:rsidP="00621423">
            <w:pPr>
              <w:rPr>
                <w:rFonts w:ascii="宋体" w:hAnsi="宋体"/>
              </w:rPr>
            </w:pPr>
            <w:r w:rsidRPr="001E28BD">
              <w:rPr>
                <w:rFonts w:ascii="宋体" w:hAnsi="宋体"/>
              </w:rPr>
              <w:t>YKT-WEB</w:t>
            </w:r>
          </w:p>
        </w:tc>
      </w:tr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CA5455" w:rsidRPr="0056212E" w:rsidRDefault="00A4676F" w:rsidP="00F60190">
            <w:r w:rsidRPr="00A4676F">
              <w:rPr>
                <w:rFonts w:ascii="Palatino Linotype" w:hAnsi="Palatino Linotype" w:cs="宋体"/>
                <w:sz w:val="18"/>
                <w:szCs w:val="18"/>
              </w:rPr>
              <w:t>172.18.10.100</w:t>
            </w:r>
          </w:p>
        </w:tc>
      </w:tr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CA5455" w:rsidRDefault="001E28BD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root</w:t>
            </w:r>
          </w:p>
        </w:tc>
      </w:tr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CA5455" w:rsidRPr="001E28BD" w:rsidRDefault="001E28BD" w:rsidP="00A467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root</w:t>
            </w:r>
            <w:r w:rsidRPr="003F59EA">
              <w:rPr>
                <w:rFonts w:hint="eastAsia"/>
                <w:sz w:val="18"/>
                <w:szCs w:val="18"/>
              </w:rPr>
              <w:t>/</w:t>
            </w:r>
            <w:r w:rsidR="00A4676F">
              <w:rPr>
                <w:rFonts w:hint="eastAsia"/>
                <w:sz w:val="18"/>
                <w:szCs w:val="18"/>
              </w:rPr>
              <w:t>kingstar135246</w:t>
            </w:r>
          </w:p>
        </w:tc>
      </w:tr>
      <w:tr w:rsidR="00D8699A" w:rsidTr="00621423">
        <w:tc>
          <w:tcPr>
            <w:tcW w:w="2235" w:type="dxa"/>
          </w:tcPr>
          <w:p w:rsidR="00D8699A" w:rsidRDefault="00D8699A" w:rsidP="00D8699A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应用程序清单</w:t>
            </w:r>
          </w:p>
        </w:tc>
        <w:tc>
          <w:tcPr>
            <w:tcW w:w="6293" w:type="dxa"/>
          </w:tcPr>
          <w:p w:rsidR="001E28BD" w:rsidRDefault="001E28BD" w:rsidP="009A1E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一卡通综合信息门户</w:t>
            </w:r>
          </w:p>
          <w:p w:rsidR="001E28BD" w:rsidRPr="009A1EE9" w:rsidRDefault="001E28BD" w:rsidP="00621423">
            <w:pPr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自助多媒体系统</w:t>
            </w:r>
          </w:p>
        </w:tc>
      </w:tr>
      <w:tr w:rsidR="00D8699A" w:rsidTr="00621423">
        <w:tc>
          <w:tcPr>
            <w:tcW w:w="2235" w:type="dxa"/>
          </w:tcPr>
          <w:p w:rsidR="00D8699A" w:rsidRDefault="00D8699A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D8699A" w:rsidRDefault="00D8699A" w:rsidP="00D8699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物理位置：/</w:t>
            </w:r>
            <w:r w:rsidR="002E73E9">
              <w:rPr>
                <w:rFonts w:ascii="宋体" w:hAnsi="宋体" w:hint="eastAsia"/>
              </w:rPr>
              <w:t>opt</w:t>
            </w:r>
            <w:r>
              <w:rPr>
                <w:rFonts w:ascii="宋体" w:hAnsi="宋体" w:hint="eastAsia"/>
              </w:rPr>
              <w:t>/sungard</w:t>
            </w:r>
          </w:p>
          <w:p w:rsidR="00D8699A" w:rsidRDefault="00D8699A" w:rsidP="00D8699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以后所有操作相关目录说明都以/opt/sungard为默认路径</w:t>
            </w:r>
          </w:p>
        </w:tc>
      </w:tr>
    </w:tbl>
    <w:p w:rsidR="00984085" w:rsidRDefault="00984085" w:rsidP="00CA5455">
      <w:pPr>
        <w:rPr>
          <w:rFonts w:ascii="宋体" w:hAnsi="宋体"/>
        </w:rPr>
      </w:pPr>
    </w:p>
    <w:p w:rsidR="00CA5455" w:rsidRPr="00FD722C" w:rsidRDefault="0070296C" w:rsidP="00CA5455">
      <w:pPr>
        <w:rPr>
          <w:b/>
        </w:rPr>
      </w:pPr>
      <w:r>
        <w:rPr>
          <w:rFonts w:hint="eastAsia"/>
          <w:b/>
        </w:rPr>
        <w:t>B</w:t>
      </w:r>
      <w:r w:rsidR="00984085">
        <w:rPr>
          <w:rFonts w:hint="eastAsia"/>
          <w:b/>
        </w:rPr>
        <w:t>、</w:t>
      </w:r>
      <w:r w:rsidR="00CA5455" w:rsidRPr="00984085">
        <w:rPr>
          <w:rFonts w:hint="eastAsia"/>
          <w:b/>
        </w:rPr>
        <w:t>应用系统启动、检查、停止步骤</w:t>
      </w:r>
    </w:p>
    <w:p w:rsidR="00D8699A" w:rsidRPr="00D8699A" w:rsidRDefault="00D8699A" w:rsidP="00CA5455">
      <w:pPr>
        <w:rPr>
          <w:rFonts w:ascii="宋体" w:hAnsi="宋体"/>
          <w:b/>
        </w:rPr>
      </w:pPr>
      <w:r w:rsidRPr="00D8699A">
        <w:rPr>
          <w:rFonts w:ascii="宋体" w:hAnsi="宋体" w:hint="eastAsia"/>
          <w:b/>
        </w:rPr>
        <w:t>1、</w:t>
      </w:r>
      <w:r w:rsidR="00A10A6B" w:rsidRPr="00A10A6B">
        <w:rPr>
          <w:rFonts w:ascii="宋体" w:hAnsi="宋体"/>
          <w:b/>
        </w:rPr>
        <w:t>172.18.10.100</w:t>
      </w:r>
      <w:r w:rsidRPr="00D8699A">
        <w:rPr>
          <w:rFonts w:ascii="宋体" w:hAnsi="宋体" w:hint="eastAsia"/>
          <w:b/>
        </w:rPr>
        <w:t>上的应用程序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r w:rsidR="00233BFC">
        <w:rPr>
          <w:rFonts w:ascii="宋体" w:hAnsi="宋体" w:hint="eastAsia"/>
        </w:rPr>
        <w:t>root</w:t>
      </w:r>
      <w:r>
        <w:rPr>
          <w:rFonts w:ascii="宋体" w:hAnsi="宋体" w:hint="eastAsia"/>
        </w:rPr>
        <w:t>用户登陆到</w:t>
      </w:r>
      <w:r w:rsidR="00B70D32">
        <w:rPr>
          <w:rFonts w:ascii="宋体" w:hAnsi="宋体" w:hint="eastAsia"/>
        </w:rPr>
        <w:t>服务器</w:t>
      </w:r>
      <w:r>
        <w:rPr>
          <w:rFonts w:ascii="宋体" w:hAnsi="宋体" w:hint="eastAsia"/>
        </w:rPr>
        <w:t>执行下面的命令：</w:t>
      </w:r>
    </w:p>
    <w:p w:rsidR="00CA5455" w:rsidRDefault="006677F3" w:rsidP="00CA5455">
      <w:pPr>
        <w:rPr>
          <w:rFonts w:ascii="宋体" w:hAnsi="宋体"/>
        </w:rPr>
      </w:pPr>
      <w:r>
        <w:rPr>
          <w:rFonts w:ascii="宋体" w:hAnsi="宋体" w:hint="eastAsia"/>
        </w:rPr>
        <w:t xml:space="preserve">$cd </w:t>
      </w:r>
      <w:r w:rsidRPr="00487ED6">
        <w:rPr>
          <w:rFonts w:ascii="宋体" w:hAnsi="宋体"/>
        </w:rPr>
        <w:t>/opt/sungard/tomcatForEcard/bin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="00F2795E" w:rsidRPr="00487ED6">
        <w:rPr>
          <w:rFonts w:ascii="宋体" w:hAnsi="宋体"/>
        </w:rPr>
        <w:t>startup.sh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="00F2795E" w:rsidRPr="00D5492A">
        <w:rPr>
          <w:rFonts w:ascii="宋体" w:hAnsi="宋体"/>
        </w:rPr>
        <w:t>shutdown.sh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CA5455" w:rsidRDefault="00F2795E" w:rsidP="00CA5455">
      <w:pPr>
        <w:rPr>
          <w:rFonts w:ascii="宋体" w:hAnsi="宋体"/>
        </w:rPr>
      </w:pPr>
      <w:r>
        <w:rPr>
          <w:rFonts w:ascii="宋体" w:hAnsi="宋体" w:hint="eastAsia"/>
        </w:rPr>
        <w:tab/>
        <w:t xml:space="preserve">$ps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>ef|grep java</w:t>
      </w:r>
    </w:p>
    <w:p w:rsidR="00F25507" w:rsidRDefault="00CA5455" w:rsidP="00793B23">
      <w:r>
        <w:rPr>
          <w:rFonts w:hint="eastAsia"/>
        </w:rPr>
        <w:t xml:space="preserve"> </w:t>
      </w:r>
    </w:p>
    <w:p w:rsidR="00B70D32" w:rsidRDefault="00B70D32" w:rsidP="00793B23"/>
    <w:tbl>
      <w:tblPr>
        <w:tblStyle w:val="ab"/>
        <w:tblW w:w="9180" w:type="dxa"/>
        <w:tblLook w:val="04A0"/>
      </w:tblPr>
      <w:tblGrid>
        <w:gridCol w:w="2148"/>
        <w:gridCol w:w="4536"/>
        <w:gridCol w:w="2496"/>
      </w:tblGrid>
      <w:tr w:rsidR="00B70D32" w:rsidTr="00B70D32">
        <w:tc>
          <w:tcPr>
            <w:tcW w:w="2148" w:type="dxa"/>
            <w:shd w:val="clear" w:color="auto" w:fill="BFBFBF" w:themeFill="background1" w:themeFillShade="BF"/>
          </w:tcPr>
          <w:p w:rsidR="00B70D32" w:rsidRDefault="00B70D32" w:rsidP="00793B23">
            <w:r>
              <w:rPr>
                <w:rFonts w:hint="eastAsia"/>
              </w:rPr>
              <w:t>应用系统名称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B70D32" w:rsidRDefault="00B70D32" w:rsidP="00B70D32">
            <w:r>
              <w:rPr>
                <w:rFonts w:hint="eastAsia"/>
              </w:rPr>
              <w:t>系统访问网址</w:t>
            </w:r>
          </w:p>
        </w:tc>
        <w:tc>
          <w:tcPr>
            <w:tcW w:w="2496" w:type="dxa"/>
            <w:shd w:val="clear" w:color="auto" w:fill="BFBFBF" w:themeFill="background1" w:themeFillShade="BF"/>
          </w:tcPr>
          <w:p w:rsidR="00B70D32" w:rsidRDefault="00B70D32" w:rsidP="00B70D32">
            <w:r>
              <w:rPr>
                <w:rFonts w:hint="eastAsia"/>
              </w:rPr>
              <w:t>默认管理员用户名和密码</w:t>
            </w:r>
          </w:p>
        </w:tc>
      </w:tr>
      <w:tr w:rsidR="00B70D32" w:rsidTr="00B70D32">
        <w:tc>
          <w:tcPr>
            <w:tcW w:w="2148" w:type="dxa"/>
          </w:tcPr>
          <w:p w:rsidR="00B70D32" w:rsidRDefault="0070296C" w:rsidP="00793B23">
            <w:r>
              <w:rPr>
                <w:rFonts w:hint="eastAsia"/>
                <w:sz w:val="18"/>
                <w:szCs w:val="18"/>
              </w:rPr>
              <w:t>一卡通综合信息门户</w:t>
            </w:r>
          </w:p>
        </w:tc>
        <w:tc>
          <w:tcPr>
            <w:tcW w:w="4536" w:type="dxa"/>
          </w:tcPr>
          <w:p w:rsidR="00B70D32" w:rsidRDefault="00E33E4C" w:rsidP="00793B23">
            <w:hyperlink r:id="rId8" w:history="1">
              <w:r w:rsidR="0070296C" w:rsidRPr="00682BE8">
                <w:rPr>
                  <w:rFonts w:hint="eastAsia"/>
                </w:rPr>
                <w:t>http://</w:t>
              </w:r>
              <w:r w:rsidR="009A65D1">
                <w:t xml:space="preserve"> </w:t>
              </w:r>
              <w:r w:rsidR="009A65D1" w:rsidRPr="009A65D1">
                <w:t xml:space="preserve">172.18.10.100 </w:t>
              </w:r>
            </w:hyperlink>
          </w:p>
        </w:tc>
        <w:tc>
          <w:tcPr>
            <w:tcW w:w="2496" w:type="dxa"/>
          </w:tcPr>
          <w:p w:rsidR="00B70D32" w:rsidRPr="0070296C" w:rsidRDefault="0070296C" w:rsidP="00746A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admin/</w:t>
            </w:r>
            <w:r w:rsidR="00746A0F">
              <w:rPr>
                <w:rFonts w:hint="eastAsia"/>
                <w:sz w:val="18"/>
                <w:szCs w:val="18"/>
              </w:rPr>
              <w:t>test</w:t>
            </w:r>
          </w:p>
        </w:tc>
      </w:tr>
      <w:tr w:rsidR="00B70D32" w:rsidTr="00B70D32">
        <w:tc>
          <w:tcPr>
            <w:tcW w:w="2148" w:type="dxa"/>
          </w:tcPr>
          <w:p w:rsidR="00B70D32" w:rsidRDefault="0070296C" w:rsidP="00793B23">
            <w:pPr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自助多媒体系统</w:t>
            </w:r>
          </w:p>
        </w:tc>
        <w:tc>
          <w:tcPr>
            <w:tcW w:w="4536" w:type="dxa"/>
          </w:tcPr>
          <w:p w:rsidR="00B70D32" w:rsidRPr="00B70D32" w:rsidRDefault="0070296C" w:rsidP="009F4354">
            <w:r>
              <w:rPr>
                <w:rFonts w:hint="eastAsia"/>
                <w:sz w:val="18"/>
                <w:szCs w:val="18"/>
              </w:rPr>
              <w:t>http://</w:t>
            </w:r>
            <w:r w:rsidR="009A65D1">
              <w:t xml:space="preserve"> </w:t>
            </w:r>
            <w:r w:rsidR="009A65D1" w:rsidRPr="009A65D1">
              <w:rPr>
                <w:sz w:val="18"/>
                <w:szCs w:val="18"/>
              </w:rPr>
              <w:t>172.18.10.100</w:t>
            </w:r>
            <w:r>
              <w:rPr>
                <w:rFonts w:hint="eastAsia"/>
                <w:sz w:val="18"/>
                <w:szCs w:val="18"/>
              </w:rPr>
              <w:t>:8080/smartcardweb</w:t>
            </w:r>
          </w:p>
        </w:tc>
        <w:tc>
          <w:tcPr>
            <w:tcW w:w="2496" w:type="dxa"/>
          </w:tcPr>
          <w:p w:rsidR="00B70D32" w:rsidRDefault="00B41DD1" w:rsidP="003D1E64">
            <w:r>
              <w:rPr>
                <w:rFonts w:ascii="宋体" w:hAnsi="宋体" w:hint="eastAsia"/>
              </w:rPr>
              <w:t>无</w:t>
            </w:r>
          </w:p>
        </w:tc>
      </w:tr>
    </w:tbl>
    <w:p w:rsidR="00B70D32" w:rsidRDefault="00B70D32" w:rsidP="00793B23"/>
    <w:p w:rsidR="00B70D32" w:rsidRDefault="00B70D32" w:rsidP="00793B23"/>
    <w:p w:rsidR="00C02803" w:rsidRDefault="00C02803" w:rsidP="00D0457B">
      <w:pPr>
        <w:ind w:firstLine="420"/>
        <w:rPr>
          <w:rFonts w:ascii="宋体" w:hAnsi="宋体"/>
        </w:rPr>
      </w:pPr>
    </w:p>
    <w:p w:rsidR="00E8393A" w:rsidRPr="003044A6" w:rsidRDefault="003044A6" w:rsidP="003044A6">
      <w:pPr>
        <w:rPr>
          <w:b/>
        </w:rPr>
      </w:pPr>
      <w:r>
        <w:rPr>
          <w:rFonts w:hint="eastAsia"/>
          <w:b/>
        </w:rPr>
        <w:t>D</w:t>
      </w:r>
      <w:r>
        <w:rPr>
          <w:rFonts w:hint="eastAsia"/>
          <w:b/>
        </w:rPr>
        <w:t>、</w:t>
      </w:r>
      <w:r w:rsidR="00E8393A" w:rsidRPr="003044A6">
        <w:rPr>
          <w:rFonts w:hint="eastAsia"/>
          <w:b/>
        </w:rPr>
        <w:t>安装过程</w:t>
      </w:r>
    </w:p>
    <w:p w:rsidR="004736FB" w:rsidRDefault="004736FB" w:rsidP="004736FB">
      <w:pPr>
        <w:pStyle w:val="ac"/>
        <w:numPr>
          <w:ilvl w:val="0"/>
          <w:numId w:val="9"/>
        </w:numPr>
        <w:ind w:firstLineChars="0"/>
      </w:pPr>
      <w:r w:rsidRPr="00846659">
        <w:rPr>
          <w:rFonts w:hint="eastAsia"/>
        </w:rPr>
        <w:t>上传应用软件包</w:t>
      </w:r>
    </w:p>
    <w:p w:rsidR="004736FB" w:rsidRDefault="004736FB" w:rsidP="00B64FC3">
      <w:pPr>
        <w:ind w:leftChars="175" w:left="420"/>
      </w:pPr>
      <w:r>
        <w:rPr>
          <w:rFonts w:hint="eastAsia"/>
        </w:rPr>
        <w:t>目录规划方式</w:t>
      </w:r>
    </w:p>
    <w:p w:rsidR="00D8699A" w:rsidRDefault="00D8699A" w:rsidP="00B64FC3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F5A5E" w:rsidRPr="005F5A5E">
        <w:t>172.18.10.100</w:t>
      </w:r>
      <w:r>
        <w:rPr>
          <w:rFonts w:hint="eastAsia"/>
        </w:rPr>
        <w:t>的目录结构</w:t>
      </w:r>
    </w:p>
    <w:p w:rsidR="00102EA0" w:rsidRDefault="004F7F61" w:rsidP="00360D93">
      <w:pPr>
        <w:ind w:leftChars="175" w:left="420"/>
      </w:pPr>
      <w:r w:rsidRPr="004F7F61">
        <w:t>/opt/sungard</w:t>
      </w:r>
    </w:p>
    <w:p w:rsidR="00BA4834" w:rsidRDefault="004736FB" w:rsidP="00B64FC3">
      <w:pPr>
        <w:ind w:firstLineChars="175" w:firstLine="420"/>
      </w:pPr>
      <w:r>
        <w:rPr>
          <w:rFonts w:hint="eastAsia"/>
        </w:rPr>
        <w:t>|_</w:t>
      </w:r>
      <w:r w:rsidR="00102EA0" w:rsidRPr="00102EA0">
        <w:rPr>
          <w:rFonts w:ascii="宋体" w:hAnsi="宋体"/>
        </w:rPr>
        <w:t xml:space="preserve"> tomcatForEcard</w:t>
      </w:r>
      <w:r w:rsidR="00102EA0">
        <w:rPr>
          <w:rFonts w:hint="eastAsia"/>
        </w:rPr>
        <w:t xml:space="preserve"> </w:t>
      </w:r>
    </w:p>
    <w:p w:rsidR="00AA66E4" w:rsidRDefault="00AA66E4" w:rsidP="00B64FC3">
      <w:pPr>
        <w:ind w:firstLineChars="175" w:firstLine="420"/>
        <w:rPr>
          <w:rFonts w:ascii="宋体" w:hAnsi="宋体"/>
        </w:rPr>
      </w:pPr>
      <w:r>
        <w:rPr>
          <w:rFonts w:hint="eastAsia"/>
        </w:rPr>
        <w:t>|_</w:t>
      </w:r>
      <w:r w:rsidRPr="00BA4834">
        <w:rPr>
          <w:rFonts w:ascii="宋体" w:hAnsi="宋体"/>
        </w:rPr>
        <w:t xml:space="preserve"> </w:t>
      </w:r>
      <w:r w:rsidRPr="00102EA0">
        <w:rPr>
          <w:rFonts w:ascii="宋体" w:hAnsi="宋体"/>
        </w:rPr>
        <w:t>tomcatForWebapps</w:t>
      </w:r>
    </w:p>
    <w:p w:rsidR="00AA66E4" w:rsidRDefault="00AA66E4" w:rsidP="00B64FC3">
      <w:pPr>
        <w:ind w:firstLineChars="175" w:firstLine="420"/>
        <w:rPr>
          <w:rFonts w:ascii="宋体" w:hAnsi="宋体"/>
        </w:rPr>
      </w:pPr>
      <w:r>
        <w:rPr>
          <w:rFonts w:hint="eastAsia"/>
        </w:rPr>
        <w:t>|_</w:t>
      </w:r>
      <w:r w:rsidRPr="00BA4834">
        <w:rPr>
          <w:rFonts w:ascii="宋体" w:hAnsi="宋体"/>
        </w:rPr>
        <w:t xml:space="preserve"> </w:t>
      </w:r>
      <w:r w:rsidRPr="00102EA0">
        <w:rPr>
          <w:rFonts w:ascii="宋体" w:hAnsi="宋体"/>
        </w:rPr>
        <w:t>webapps</w:t>
      </w:r>
    </w:p>
    <w:p w:rsidR="003D1E64" w:rsidRDefault="003D1E64" w:rsidP="00B64FC3">
      <w:pPr>
        <w:ind w:firstLineChars="175" w:firstLine="422"/>
        <w:rPr>
          <w:b/>
        </w:rPr>
      </w:pPr>
    </w:p>
    <w:p w:rsidR="00D8699A" w:rsidRDefault="00D8699A" w:rsidP="00B64FC3">
      <w:pPr>
        <w:ind w:firstLineChars="175" w:firstLine="422"/>
        <w:rPr>
          <w:b/>
        </w:rPr>
      </w:pPr>
    </w:p>
    <w:p w:rsidR="00D8699A" w:rsidRPr="003044A6" w:rsidRDefault="00D8699A" w:rsidP="00B64FC3">
      <w:pPr>
        <w:ind w:firstLineChars="175" w:firstLine="422"/>
        <w:rPr>
          <w:b/>
        </w:rPr>
      </w:pPr>
    </w:p>
    <w:p w:rsidR="00E8393A" w:rsidRDefault="00B37303" w:rsidP="00485B27">
      <w:pPr>
        <w:pStyle w:val="ac"/>
        <w:numPr>
          <w:ilvl w:val="0"/>
          <w:numId w:val="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各个web应用系统</w:t>
      </w:r>
      <w:r w:rsidR="00485B27">
        <w:rPr>
          <w:rFonts w:ascii="宋体" w:hAnsi="宋体" w:hint="eastAsia"/>
        </w:rPr>
        <w:t>配置文件</w:t>
      </w:r>
      <w:r>
        <w:rPr>
          <w:rFonts w:ascii="宋体" w:hAnsi="宋体" w:hint="eastAsia"/>
        </w:rPr>
        <w:t>列表及相关说明</w:t>
      </w:r>
    </w:p>
    <w:p w:rsidR="007D5D8F" w:rsidRDefault="00F508F2" w:rsidP="00F508F2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 w:rsidRPr="00F508F2">
        <w:rPr>
          <w:rFonts w:ascii="宋体" w:hAnsi="宋体" w:hint="eastAsia"/>
        </w:rPr>
        <w:t>一卡通综合信息门户</w:t>
      </w:r>
    </w:p>
    <w:p w:rsidR="00190D3E" w:rsidRPr="003D0409" w:rsidRDefault="00190D3E" w:rsidP="003D0409">
      <w:pPr>
        <w:rPr>
          <w:rFonts w:ascii="宋体" w:hAnsi="宋体"/>
        </w:rPr>
      </w:pPr>
      <w:r w:rsidRPr="003D0409">
        <w:rPr>
          <w:rFonts w:ascii="宋体" w:hAnsi="宋体"/>
        </w:rPr>
        <w:t>1./opt/sungard/tomcatForEcard/webapps/ROOT/WEB-INF/classes/oneks-ext.properties</w:t>
      </w:r>
    </w:p>
    <w:p w:rsidR="00B37303" w:rsidRPr="00B37303" w:rsidRDefault="00B37303" w:rsidP="00B64FC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#bccclt configuration block</w:t>
      </w:r>
    </w:p>
    <w:p w:rsidR="00B37303" w:rsidRPr="00B37303" w:rsidRDefault="00B37303" w:rsidP="00B64FC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#drtp ip address</w:t>
      </w:r>
    </w:p>
    <w:p w:rsidR="00B37303" w:rsidRPr="00B37303" w:rsidRDefault="00B37303" w:rsidP="00B64FC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drtpip=</w:t>
      </w:r>
      <w:r w:rsidR="00195066" w:rsidRPr="00195066">
        <w:t xml:space="preserve"> </w:t>
      </w:r>
      <w:r w:rsidR="002431A6">
        <w:rPr>
          <w:rFonts w:ascii="宋体" w:hAnsi="宋体"/>
          <w:shd w:val="clear" w:color="auto" w:fill="D9D9D9" w:themeFill="background1" w:themeFillShade="D9"/>
        </w:rPr>
        <w:t>172.18.10.10</w:t>
      </w:r>
      <w:r w:rsidR="002431A6">
        <w:rPr>
          <w:rFonts w:ascii="宋体" w:hAnsi="宋体" w:hint="eastAsia"/>
          <w:shd w:val="clear" w:color="auto" w:fill="D9D9D9" w:themeFill="background1" w:themeFillShade="D9"/>
        </w:rPr>
        <w:t>3</w:t>
      </w:r>
    </w:p>
    <w:p w:rsidR="00B37303" w:rsidRPr="00B37303" w:rsidRDefault="00B37303" w:rsidP="00B64FC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#drtp port</w:t>
      </w:r>
    </w:p>
    <w:p w:rsidR="00B37303" w:rsidRPr="00B37303" w:rsidRDefault="00B37303" w:rsidP="00B64FC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drtpport=4000</w:t>
      </w:r>
    </w:p>
    <w:p w:rsidR="00B37303" w:rsidRPr="00B37303" w:rsidRDefault="00B37303" w:rsidP="00B64FC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#main function</w:t>
      </w:r>
    </w:p>
    <w:p w:rsidR="00B37303" w:rsidRPr="00B37303" w:rsidRDefault="00B37303" w:rsidP="00B64FC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mainfunction=6000</w:t>
      </w:r>
    </w:p>
    <w:p w:rsidR="00B37303" w:rsidRDefault="00B37303" w:rsidP="00190D3E">
      <w:pPr>
        <w:pStyle w:val="ac"/>
        <w:ind w:left="1200" w:firstLineChars="0" w:firstLine="60"/>
        <w:rPr>
          <w:rFonts w:ascii="宋体" w:hAnsi="宋体"/>
        </w:rPr>
      </w:pPr>
    </w:p>
    <w:p w:rsidR="00700A52" w:rsidRDefault="00700A52" w:rsidP="00D640CF">
      <w:pPr>
        <w:rPr>
          <w:rFonts w:ascii="宋体" w:hAnsi="宋体"/>
        </w:rPr>
      </w:pPr>
      <w:r w:rsidRPr="00700A52">
        <w:rPr>
          <w:rFonts w:ascii="宋体" w:hAnsi="宋体"/>
        </w:rPr>
        <w:t>2./opt/sungard/</w:t>
      </w:r>
      <w:r w:rsidR="00C77E0D" w:rsidRPr="00C77E0D">
        <w:rPr>
          <w:rFonts w:ascii="宋体" w:hAnsi="宋体"/>
        </w:rPr>
        <w:t>tomcatForEcard/conf/Catalina/localhost/ROOT.xml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B37303">
        <w:rPr>
          <w:rFonts w:ascii="宋体" w:hAnsi="宋体" w:hint="eastAsia"/>
          <w:shd w:val="clear" w:color="auto" w:fill="D9D9D9" w:themeFill="background1" w:themeFillShade="D9"/>
        </w:rPr>
        <w:lastRenderedPageBreak/>
        <w:tab/>
      </w:r>
      <w:r w:rsidRPr="00B37303">
        <w:rPr>
          <w:rFonts w:ascii="宋体" w:hAnsi="宋体" w:hint="eastAsia"/>
          <w:shd w:val="clear" w:color="auto" w:fill="D9D9D9" w:themeFill="background1" w:themeFillShade="D9"/>
        </w:rPr>
        <w:tab/>
      </w: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>url="jdbc:oracle:thin:@(DESCRIPTION =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(ADDRESS = (PROTOCOL = TCP)(HOST = </w:t>
      </w:r>
      <w:r w:rsidR="00010A74">
        <w:rPr>
          <w:rFonts w:ascii="宋体" w:hAnsi="宋体"/>
          <w:sz w:val="21"/>
          <w:szCs w:val="21"/>
          <w:shd w:val="clear" w:color="auto" w:fill="D9D9D9" w:themeFill="background1" w:themeFillShade="D9"/>
        </w:rPr>
        <w:t>172.18.10.10</w:t>
      </w:r>
      <w:r w:rsidR="00010A74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3</w:t>
      </w: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>)(PORT = 1521))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(LOAD_BALANCE = yes)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(CONNECT_DATA =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  (SERVER = DEDICATED)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  (SERVICE_NAME = yktdb)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C66D61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)</w:t>
      </w:r>
    </w:p>
    <w:p w:rsidR="003C2FE9" w:rsidRPr="00C66D61" w:rsidRDefault="003C2FE9" w:rsidP="003C2FE9">
      <w:pPr>
        <w:ind w:left="360" w:firstLine="420"/>
        <w:rPr>
          <w:rFonts w:ascii="宋体" w:hAnsi="宋体"/>
          <w:sz w:val="21"/>
          <w:szCs w:val="21"/>
        </w:rPr>
      </w:pPr>
      <w:r w:rsidRPr="00C66D61">
        <w:rPr>
          <w:rFonts w:ascii="宋体" w:hAnsi="宋体"/>
          <w:sz w:val="21"/>
          <w:szCs w:val="21"/>
        </w:rPr>
        <w:t xml:space="preserve">                          )"</w:t>
      </w:r>
    </w:p>
    <w:p w:rsidR="00D640CF" w:rsidRPr="00700A52" w:rsidRDefault="00D640CF" w:rsidP="003C2FE9">
      <w:pPr>
        <w:ind w:left="360" w:firstLine="420"/>
        <w:rPr>
          <w:rFonts w:ascii="宋体" w:hAnsi="宋体"/>
        </w:rPr>
      </w:pPr>
    </w:p>
    <w:p w:rsidR="00B37303" w:rsidRDefault="00B37303" w:rsidP="00B37303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多媒体自助服务系统</w:t>
      </w:r>
    </w:p>
    <w:p w:rsidR="00B37303" w:rsidRPr="00075DEF" w:rsidRDefault="00B37303" w:rsidP="00B37303">
      <w:pPr>
        <w:rPr>
          <w:rFonts w:ascii="宋体" w:hAnsi="宋体"/>
        </w:rPr>
      </w:pPr>
      <w:r w:rsidRPr="00075DEF">
        <w:rPr>
          <w:rFonts w:ascii="宋体" w:hAnsi="宋体"/>
        </w:rPr>
        <w:t>1./opt/sungard/webapps/smartcardweb/WEB-INF/classes/ksconfig.properties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webserverip=</w:t>
      </w:r>
      <w:r w:rsidR="00FB65B5" w:rsidRPr="00484AD5">
        <w:rPr>
          <w:rFonts w:ascii="宋体" w:hAnsi="宋体"/>
          <w:shd w:val="clear" w:color="auto" w:fill="D9D9D9" w:themeFill="background1" w:themeFillShade="D9"/>
        </w:rPr>
        <w:t xml:space="preserve"> 172.18.10.100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webserverport=8080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drtpip1=</w:t>
      </w:r>
      <w:r w:rsidR="00C12D15" w:rsidRPr="00C12D15">
        <w:t xml:space="preserve"> </w:t>
      </w:r>
      <w:r w:rsidR="00FB65B5">
        <w:rPr>
          <w:rFonts w:ascii="宋体" w:hAnsi="宋体"/>
          <w:shd w:val="clear" w:color="auto" w:fill="D9D9D9" w:themeFill="background1" w:themeFillShade="D9"/>
        </w:rPr>
        <w:t>172.18.10.10</w:t>
      </w:r>
      <w:r w:rsidR="00FB65B5">
        <w:rPr>
          <w:rFonts w:ascii="宋体" w:hAnsi="宋体" w:hint="eastAsia"/>
          <w:shd w:val="clear" w:color="auto" w:fill="D9D9D9" w:themeFill="background1" w:themeFillShade="D9"/>
        </w:rPr>
        <w:t>3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mainfunction1=</w:t>
      </w:r>
      <w:r w:rsidR="00636EDC" w:rsidRPr="00636EDC">
        <w:t xml:space="preserve"> </w:t>
      </w:r>
      <w:r w:rsidR="00636EDC" w:rsidRPr="00636EDC">
        <w:rPr>
          <w:rFonts w:ascii="宋体" w:hAnsi="宋体"/>
          <w:shd w:val="clear" w:color="auto" w:fill="D9D9D9" w:themeFill="background1" w:themeFillShade="D9"/>
        </w:rPr>
        <w:t>4000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cpackfile=/opt/sungard/cpack.dat</w:t>
      </w:r>
    </w:p>
    <w:p w:rsidR="00B37303" w:rsidRDefault="00B37303" w:rsidP="00B37303">
      <w:pPr>
        <w:pStyle w:val="ac"/>
        <w:ind w:left="840" w:firstLineChars="0" w:firstLine="0"/>
        <w:rPr>
          <w:rFonts w:ascii="宋体" w:hAnsi="宋体"/>
        </w:rPr>
      </w:pPr>
    </w:p>
    <w:p w:rsidR="00B37303" w:rsidRPr="00075DEF" w:rsidRDefault="00B37303" w:rsidP="00B37303">
      <w:pPr>
        <w:rPr>
          <w:rFonts w:ascii="宋体" w:hAnsi="宋体"/>
        </w:rPr>
      </w:pPr>
      <w:r w:rsidRPr="00075DEF">
        <w:rPr>
          <w:rFonts w:ascii="宋体" w:hAnsi="宋体"/>
        </w:rPr>
        <w:t>2./opt/sungard/tomcatForWebapps/conf/Catalina/localhost/2smartcardweb.xml</w:t>
      </w:r>
    </w:p>
    <w:p w:rsidR="00B37303" w:rsidRPr="00786A60" w:rsidRDefault="00B37303" w:rsidP="00B64FC3">
      <w:pPr>
        <w:pStyle w:val="ac"/>
        <w:ind w:left="780" w:firstLine="4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>&lt;parameter&gt;</w:t>
      </w:r>
    </w:p>
    <w:p w:rsidR="00B37303" w:rsidRPr="00786A60" w:rsidRDefault="00B37303" w:rsidP="00786A6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&lt;name&gt;username&lt;/name&gt;</w:t>
      </w:r>
    </w:p>
    <w:p w:rsidR="00B37303" w:rsidRPr="00786A60" w:rsidRDefault="00B37303" w:rsidP="00786A6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&lt;value&gt;ykt_cur&lt;/value&gt;</w:t>
      </w:r>
    </w:p>
    <w:p w:rsidR="00B37303" w:rsidRPr="00786A60" w:rsidRDefault="00B37303" w:rsidP="00786A6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&lt;/parameter&gt;</w:t>
      </w:r>
    </w:p>
    <w:p w:rsidR="00B37303" w:rsidRPr="00786A60" w:rsidRDefault="00B37303" w:rsidP="00786A6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&lt;parameter&gt;</w:t>
      </w:r>
    </w:p>
    <w:p w:rsidR="00B37303" w:rsidRPr="00786A60" w:rsidRDefault="00B37303" w:rsidP="00786A6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&lt;name&gt;password&lt;/name&gt;</w:t>
      </w:r>
    </w:p>
    <w:p w:rsidR="00B37303" w:rsidRPr="00786A60" w:rsidRDefault="00B37303" w:rsidP="00786A60">
      <w:pPr>
        <w:pStyle w:val="ac"/>
        <w:ind w:left="78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&lt;value&gt;kingstar&lt;/value&gt;</w:t>
      </w:r>
    </w:p>
    <w:p w:rsidR="00B37303" w:rsidRPr="00786A60" w:rsidRDefault="00B37303" w:rsidP="00B37303">
      <w:pPr>
        <w:pStyle w:val="ac"/>
        <w:ind w:left="780" w:firstLineChars="0" w:firstLine="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&lt;/parameter&gt;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786A6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786A60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ab/>
      </w: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>url="jdbc:oracle:thin:@ (DESCRIPTION =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(ADDRESS = (PROTOCOL = TCP)(HOST = </w:t>
      </w:r>
      <w:r w:rsidR="00916815">
        <w:rPr>
          <w:rFonts w:ascii="宋体" w:hAnsi="宋体"/>
          <w:sz w:val="21"/>
          <w:szCs w:val="21"/>
          <w:shd w:val="clear" w:color="auto" w:fill="D9D9D9" w:themeFill="background1" w:themeFillShade="D9"/>
        </w:rPr>
        <w:t>172.18.10.10</w:t>
      </w:r>
      <w:r w:rsidR="00916815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3</w:t>
      </w: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>)(PORT = 1521))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(LOAD_BALANCE = yes)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(CONNECT_DATA =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  (SERVER = DEDICATED)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  (SERVICE_NAME = yktdb)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  )</w:t>
      </w:r>
    </w:p>
    <w:p w:rsidR="00B37303" w:rsidRPr="00786A60" w:rsidRDefault="00B37303" w:rsidP="00B37303">
      <w:pPr>
        <w:ind w:left="360" w:firstLine="4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786A60">
        <w:rPr>
          <w:rFonts w:ascii="宋体" w:hAnsi="宋体"/>
          <w:sz w:val="21"/>
          <w:szCs w:val="21"/>
          <w:shd w:val="clear" w:color="auto" w:fill="D9D9D9" w:themeFill="background1" w:themeFillShade="D9"/>
        </w:rPr>
        <w:t xml:space="preserve">                          )"</w:t>
      </w:r>
    </w:p>
    <w:p w:rsidR="00B37303" w:rsidRDefault="00B37303" w:rsidP="00241F8A">
      <w:pPr>
        <w:ind w:left="360" w:firstLine="420"/>
        <w:rPr>
          <w:rFonts w:ascii="宋体" w:hAnsi="宋体"/>
        </w:rPr>
      </w:pPr>
    </w:p>
    <w:p w:rsidR="00B37303" w:rsidRPr="0024333A" w:rsidRDefault="00B37303" w:rsidP="00241F8A">
      <w:pPr>
        <w:ind w:left="360" w:firstLine="420"/>
        <w:rPr>
          <w:rFonts w:ascii="宋体" w:hAnsi="宋体"/>
        </w:rPr>
      </w:pPr>
    </w:p>
    <w:p w:rsidR="009F713C" w:rsidRDefault="009F713C" w:rsidP="009F713C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数据备份</w:t>
      </w:r>
    </w:p>
    <w:p w:rsidR="0086493A" w:rsidRDefault="00177A2D" w:rsidP="0086493A">
      <w:r>
        <w:rPr>
          <w:rFonts w:hint="eastAsia"/>
        </w:rPr>
        <w:t>请校方自行准备和实施备份方案；</w:t>
      </w:r>
    </w:p>
    <w:p w:rsidR="00177A2D" w:rsidRPr="00177A2D" w:rsidRDefault="00177A2D" w:rsidP="0086493A">
      <w:r>
        <w:rPr>
          <w:rFonts w:hint="eastAsia"/>
        </w:rPr>
        <w:t>我们建议一卡通数据库做每日备份，备份的空闲时间段为：</w:t>
      </w:r>
      <w:r>
        <w:rPr>
          <w:rFonts w:hint="eastAsia"/>
        </w:rPr>
        <w:t>03:00---05:00</w:t>
      </w:r>
    </w:p>
    <w:p w:rsidR="00177A2D" w:rsidRDefault="00177A2D" w:rsidP="0086493A">
      <w:r>
        <w:rPr>
          <w:rFonts w:hint="eastAsia"/>
        </w:rPr>
        <w:t>备份建议采用</w:t>
      </w:r>
      <w:r>
        <w:rPr>
          <w:rFonts w:hint="eastAsia"/>
        </w:rPr>
        <w:t>exp</w:t>
      </w:r>
      <w:r>
        <w:rPr>
          <w:rFonts w:hint="eastAsia"/>
        </w:rPr>
        <w:t>和</w:t>
      </w:r>
      <w:r>
        <w:rPr>
          <w:rFonts w:hint="eastAsia"/>
        </w:rPr>
        <w:t>rman</w:t>
      </w:r>
      <w:r>
        <w:rPr>
          <w:rFonts w:hint="eastAsia"/>
        </w:rPr>
        <w:t>的方式来进行。</w:t>
      </w:r>
    </w:p>
    <w:p w:rsidR="00177A2D" w:rsidRDefault="00177A2D" w:rsidP="0086493A">
      <w:r>
        <w:rPr>
          <w:rFonts w:hint="eastAsia"/>
        </w:rPr>
        <w:t>历史备份数据保留最新</w:t>
      </w:r>
      <w:r>
        <w:rPr>
          <w:rFonts w:hint="eastAsia"/>
        </w:rPr>
        <w:t>3</w:t>
      </w:r>
      <w:r>
        <w:rPr>
          <w:rFonts w:hint="eastAsia"/>
        </w:rPr>
        <w:t>天即可。</w:t>
      </w:r>
    </w:p>
    <w:p w:rsidR="00177A2D" w:rsidRDefault="00177A2D" w:rsidP="0086493A"/>
    <w:p w:rsidR="00177A2D" w:rsidRDefault="00CE79B0" w:rsidP="0086493A">
      <w:r>
        <w:t>E</w:t>
      </w:r>
      <w:r>
        <w:rPr>
          <w:rFonts w:hint="eastAsia"/>
        </w:rPr>
        <w:t xml:space="preserve">xp </w:t>
      </w:r>
      <w:r>
        <w:rPr>
          <w:rFonts w:hint="eastAsia"/>
        </w:rPr>
        <w:t>备份脚本参考如下：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lastRenderedPageBreak/>
        <w:t>ORACLE_NLS33=$ORACLE_HOME/ocommon/nls/admin/data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export ORACLE_NLS33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NLS_LANG=american_america.ZHS16GBK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export NLS_LANG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LANG=zh_CN.GBK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export LANG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DATE=`date +'%Y%m%d%H%M%S'`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EXPLOG=/opt/yktexps/yktdb$DATE.log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DMPFILE1=yktdb$DATE.dmp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LOGFILE1=log_yktdb_$DATA.log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DMPFILE=/opt/yktexps/yktdb$DATE.dmp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cd /opt/yktexps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#delete expire file leave lastest 3 files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xxx=`ls -1 *.dmp 2&gt;/dev/null | wc -l`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if [ $xxx -gt 5 ]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then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    echo "delete old files "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     yyy=`expr $xxx - 5`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for i in `ls -1t *.dmp| tail -$yyy`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do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    echo "rm -f $i"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    rm -f $i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done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fi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exp ykt_cur/kingstar@yktdb full=y file=$DMPFILE compress=y grants=y indexes=y rows=y constraints=y consistent=y statis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tics=none  buffer=10485760  feedback=1000  log=$EXPLOG</w:t>
      </w:r>
    </w:p>
    <w:p w:rsidR="00177A2D" w:rsidRDefault="00177A2D" w:rsidP="0086493A"/>
    <w:p w:rsidR="00CE79B0" w:rsidRDefault="00CE79B0" w:rsidP="0086493A"/>
    <w:p w:rsidR="00CE79B0" w:rsidRPr="00177A2D" w:rsidRDefault="00CE79B0" w:rsidP="0086493A"/>
    <w:sectPr w:rsidR="00CE79B0" w:rsidRPr="00177A2D" w:rsidSect="001D017A">
      <w:headerReference w:type="default" r:id="rId9"/>
      <w:footerReference w:type="default" r:id="rId10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3AB" w:rsidRDefault="000673AB">
      <w:r>
        <w:separator/>
      </w:r>
    </w:p>
  </w:endnote>
  <w:endnote w:type="continuationSeparator" w:id="0">
    <w:p w:rsidR="000673AB" w:rsidRDefault="00067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317" w:rsidRDefault="00E33E4C">
    <w:pPr>
      <w:pStyle w:val="a5"/>
      <w:jc w:val="center"/>
      <w:rPr>
        <w:sz w:val="15"/>
      </w:rPr>
    </w:pPr>
    <w:r w:rsidRPr="00B42FEF">
      <w:rPr>
        <w:sz w:val="15"/>
      </w:rPr>
      <w:fldChar w:fldCharType="begin"/>
    </w:r>
    <w:r w:rsidR="00FF7317" w:rsidRPr="00B42FEF">
      <w:rPr>
        <w:sz w:val="15"/>
      </w:rPr>
      <w:instrText>PAGE   \* MERGEFORMAT</w:instrText>
    </w:r>
    <w:r w:rsidRPr="00B42FEF">
      <w:rPr>
        <w:sz w:val="15"/>
      </w:rPr>
      <w:fldChar w:fldCharType="separate"/>
    </w:r>
    <w:r w:rsidR="00075FB6" w:rsidRPr="00075FB6">
      <w:rPr>
        <w:noProof/>
        <w:sz w:val="15"/>
        <w:lang w:val="zh-CN"/>
      </w:rPr>
      <w:t>2</w:t>
    </w:r>
    <w:r w:rsidRPr="00B42FEF">
      <w:rPr>
        <w:sz w:val="1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3AB" w:rsidRDefault="000673AB">
      <w:r>
        <w:separator/>
      </w:r>
    </w:p>
  </w:footnote>
  <w:footnote w:type="continuationSeparator" w:id="0">
    <w:p w:rsidR="000673AB" w:rsidRDefault="000673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317" w:rsidRPr="00E93A7B" w:rsidRDefault="00FF7317">
    <w:pPr>
      <w:pStyle w:val="a4"/>
      <w:pBdr>
        <w:bottom w:val="single" w:sz="6" w:space="3" w:color="auto"/>
      </w:pBdr>
      <w:tabs>
        <w:tab w:val="clear" w:pos="4153"/>
        <w:tab w:val="left" w:pos="3100"/>
        <w:tab w:val="center" w:pos="4156"/>
      </w:tabs>
      <w:rPr>
        <w:rFonts w:ascii="宋体" w:hAnsi="宋体"/>
      </w:rPr>
    </w:pPr>
    <w:r>
      <w:rPr>
        <w:rFonts w:hint="eastAsia"/>
      </w:rPr>
      <w:tab/>
    </w:r>
    <w:r>
      <w:rPr>
        <w:rFonts w:hint="eastAsia"/>
      </w:rPr>
      <w:tab/>
    </w:r>
    <w:r w:rsidRPr="00E93A7B">
      <w:rPr>
        <w:rFonts w:ascii="宋体" w:hAnsi="宋体" w:hint="eastAsia"/>
      </w:rPr>
      <w:tab/>
      <w:t>一卡通</w:t>
    </w:r>
    <w:r w:rsidR="00582938">
      <w:rPr>
        <w:rFonts w:ascii="宋体" w:hAnsi="宋体" w:hint="eastAsia"/>
      </w:rPr>
      <w:t>软件系统</w:t>
    </w:r>
    <w:r w:rsidRPr="00E93A7B">
      <w:rPr>
        <w:rFonts w:ascii="宋体" w:hAnsi="宋体" w:hint="eastAsia"/>
      </w:rPr>
      <w:t>安装报告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58AB"/>
    <w:multiLevelType w:val="hybridMultilevel"/>
    <w:tmpl w:val="5608ECC8"/>
    <w:lvl w:ilvl="0" w:tplc="F6E8A52E">
      <w:start w:val="2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07B43"/>
    <w:multiLevelType w:val="hybridMultilevel"/>
    <w:tmpl w:val="67409F14"/>
    <w:lvl w:ilvl="0" w:tplc="E1A063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D35627"/>
    <w:multiLevelType w:val="hybridMultilevel"/>
    <w:tmpl w:val="07A23018"/>
    <w:lvl w:ilvl="0" w:tplc="68922ECE">
      <w:start w:val="3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174F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0994E5A"/>
    <w:multiLevelType w:val="hybridMultilevel"/>
    <w:tmpl w:val="B47A4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5327BA"/>
    <w:multiLevelType w:val="hybridMultilevel"/>
    <w:tmpl w:val="A72CE9E2"/>
    <w:lvl w:ilvl="0" w:tplc="DB644D1C">
      <w:start w:val="4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2E0EBD"/>
    <w:multiLevelType w:val="hybridMultilevel"/>
    <w:tmpl w:val="A21EDD4C"/>
    <w:lvl w:ilvl="0" w:tplc="2FEA7706">
      <w:start w:val="3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6D1C72"/>
    <w:multiLevelType w:val="hybridMultilevel"/>
    <w:tmpl w:val="4D4A99C4"/>
    <w:lvl w:ilvl="0" w:tplc="7C7072D8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BD4ED7"/>
    <w:multiLevelType w:val="hybridMultilevel"/>
    <w:tmpl w:val="33E8CD34"/>
    <w:lvl w:ilvl="0" w:tplc="DE4C9D68">
      <w:start w:val="1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745BB9"/>
    <w:multiLevelType w:val="hybridMultilevel"/>
    <w:tmpl w:val="B9EC137A"/>
    <w:lvl w:ilvl="0" w:tplc="A2F88D64">
      <w:start w:val="2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6C4EE6"/>
    <w:multiLevelType w:val="hybridMultilevel"/>
    <w:tmpl w:val="318AF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9A6F5B"/>
    <w:multiLevelType w:val="hybridMultilevel"/>
    <w:tmpl w:val="DF8EE904"/>
    <w:lvl w:ilvl="0" w:tplc="8EF61C5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741BDD"/>
    <w:multiLevelType w:val="hybridMultilevel"/>
    <w:tmpl w:val="4CCEE028"/>
    <w:lvl w:ilvl="0" w:tplc="7A9C1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D33BF0"/>
    <w:multiLevelType w:val="hybridMultilevel"/>
    <w:tmpl w:val="EA185A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CA9669D"/>
    <w:multiLevelType w:val="multilevel"/>
    <w:tmpl w:val="C3E6D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77677262"/>
    <w:multiLevelType w:val="hybridMultilevel"/>
    <w:tmpl w:val="EDFC5E6A"/>
    <w:lvl w:ilvl="0" w:tplc="1054B8E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13"/>
  </w:num>
  <w:num w:numId="10">
    <w:abstractNumId w:val="5"/>
  </w:num>
  <w:num w:numId="11">
    <w:abstractNumId w:val="11"/>
  </w:num>
  <w:num w:numId="12">
    <w:abstractNumId w:val="2"/>
  </w:num>
  <w:num w:numId="13">
    <w:abstractNumId w:val="15"/>
  </w:num>
  <w:num w:numId="14">
    <w:abstractNumId w:val="4"/>
  </w:num>
  <w:num w:numId="15">
    <w:abstractNumId w:val="12"/>
  </w:num>
  <w:num w:numId="16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417"/>
    <w:rsid w:val="000020F0"/>
    <w:rsid w:val="000033F8"/>
    <w:rsid w:val="0000368E"/>
    <w:rsid w:val="000039C0"/>
    <w:rsid w:val="00004637"/>
    <w:rsid w:val="00010A74"/>
    <w:rsid w:val="0001347D"/>
    <w:rsid w:val="00021D02"/>
    <w:rsid w:val="00021F11"/>
    <w:rsid w:val="000272EF"/>
    <w:rsid w:val="00036854"/>
    <w:rsid w:val="00043FCB"/>
    <w:rsid w:val="00052B22"/>
    <w:rsid w:val="00055C8B"/>
    <w:rsid w:val="00055CE0"/>
    <w:rsid w:val="00057F09"/>
    <w:rsid w:val="000608D8"/>
    <w:rsid w:val="000673AB"/>
    <w:rsid w:val="00075DEF"/>
    <w:rsid w:val="00075FB6"/>
    <w:rsid w:val="000765D1"/>
    <w:rsid w:val="00076D8B"/>
    <w:rsid w:val="0008653E"/>
    <w:rsid w:val="000872A4"/>
    <w:rsid w:val="00090114"/>
    <w:rsid w:val="00097394"/>
    <w:rsid w:val="000A2197"/>
    <w:rsid w:val="000A568E"/>
    <w:rsid w:val="000A5871"/>
    <w:rsid w:val="000D7545"/>
    <w:rsid w:val="000E547D"/>
    <w:rsid w:val="0010066F"/>
    <w:rsid w:val="00102016"/>
    <w:rsid w:val="00102EA0"/>
    <w:rsid w:val="00115AE4"/>
    <w:rsid w:val="00126C69"/>
    <w:rsid w:val="0013064D"/>
    <w:rsid w:val="00134695"/>
    <w:rsid w:val="00137C1D"/>
    <w:rsid w:val="00155258"/>
    <w:rsid w:val="001569B6"/>
    <w:rsid w:val="00157E80"/>
    <w:rsid w:val="00157F63"/>
    <w:rsid w:val="00162090"/>
    <w:rsid w:val="00162416"/>
    <w:rsid w:val="001742A2"/>
    <w:rsid w:val="00174351"/>
    <w:rsid w:val="00177A2D"/>
    <w:rsid w:val="00180E1B"/>
    <w:rsid w:val="00184E51"/>
    <w:rsid w:val="00187417"/>
    <w:rsid w:val="00190D3E"/>
    <w:rsid w:val="00192BA9"/>
    <w:rsid w:val="001932AF"/>
    <w:rsid w:val="00195066"/>
    <w:rsid w:val="001A1F6E"/>
    <w:rsid w:val="001A24BE"/>
    <w:rsid w:val="001B1248"/>
    <w:rsid w:val="001C2482"/>
    <w:rsid w:val="001C7F0A"/>
    <w:rsid w:val="001D017A"/>
    <w:rsid w:val="001E0F7F"/>
    <w:rsid w:val="001E28BD"/>
    <w:rsid w:val="001E469C"/>
    <w:rsid w:val="001F2123"/>
    <w:rsid w:val="001F3C60"/>
    <w:rsid w:val="001F4948"/>
    <w:rsid w:val="00201925"/>
    <w:rsid w:val="002044D1"/>
    <w:rsid w:val="002064D8"/>
    <w:rsid w:val="00221675"/>
    <w:rsid w:val="00223C14"/>
    <w:rsid w:val="0023126A"/>
    <w:rsid w:val="00233BFC"/>
    <w:rsid w:val="00236068"/>
    <w:rsid w:val="00241F8A"/>
    <w:rsid w:val="00242402"/>
    <w:rsid w:val="002431A6"/>
    <w:rsid w:val="0024333A"/>
    <w:rsid w:val="002436A9"/>
    <w:rsid w:val="00244A77"/>
    <w:rsid w:val="00252D58"/>
    <w:rsid w:val="00265333"/>
    <w:rsid w:val="0027131D"/>
    <w:rsid w:val="0028635A"/>
    <w:rsid w:val="00290B7B"/>
    <w:rsid w:val="00292D4A"/>
    <w:rsid w:val="002963F7"/>
    <w:rsid w:val="002A0E86"/>
    <w:rsid w:val="002B10E5"/>
    <w:rsid w:val="002B3AC5"/>
    <w:rsid w:val="002B7F49"/>
    <w:rsid w:val="002C0B84"/>
    <w:rsid w:val="002C60BE"/>
    <w:rsid w:val="002D085D"/>
    <w:rsid w:val="002E201A"/>
    <w:rsid w:val="002E205B"/>
    <w:rsid w:val="002E239C"/>
    <w:rsid w:val="002E73E9"/>
    <w:rsid w:val="003019CC"/>
    <w:rsid w:val="003044A6"/>
    <w:rsid w:val="003053A8"/>
    <w:rsid w:val="003053D9"/>
    <w:rsid w:val="0031147F"/>
    <w:rsid w:val="00317B96"/>
    <w:rsid w:val="00317BBB"/>
    <w:rsid w:val="00326214"/>
    <w:rsid w:val="0033110A"/>
    <w:rsid w:val="0033223B"/>
    <w:rsid w:val="00333D28"/>
    <w:rsid w:val="00335849"/>
    <w:rsid w:val="003420A6"/>
    <w:rsid w:val="003452D3"/>
    <w:rsid w:val="00350511"/>
    <w:rsid w:val="00357FEB"/>
    <w:rsid w:val="00360D93"/>
    <w:rsid w:val="00363398"/>
    <w:rsid w:val="00365035"/>
    <w:rsid w:val="003679BD"/>
    <w:rsid w:val="003711FE"/>
    <w:rsid w:val="0038260C"/>
    <w:rsid w:val="00385582"/>
    <w:rsid w:val="00386736"/>
    <w:rsid w:val="003A226B"/>
    <w:rsid w:val="003A51D5"/>
    <w:rsid w:val="003A5415"/>
    <w:rsid w:val="003B12BA"/>
    <w:rsid w:val="003B7F09"/>
    <w:rsid w:val="003C25EB"/>
    <w:rsid w:val="003C2FE9"/>
    <w:rsid w:val="003C554B"/>
    <w:rsid w:val="003D0409"/>
    <w:rsid w:val="003D1E64"/>
    <w:rsid w:val="003D6026"/>
    <w:rsid w:val="003E0880"/>
    <w:rsid w:val="003E7D97"/>
    <w:rsid w:val="003F343B"/>
    <w:rsid w:val="004037F8"/>
    <w:rsid w:val="00405AB0"/>
    <w:rsid w:val="004155F9"/>
    <w:rsid w:val="00416EA0"/>
    <w:rsid w:val="00427766"/>
    <w:rsid w:val="004335A1"/>
    <w:rsid w:val="00434D5A"/>
    <w:rsid w:val="0043560C"/>
    <w:rsid w:val="00441767"/>
    <w:rsid w:val="004446A6"/>
    <w:rsid w:val="004513F7"/>
    <w:rsid w:val="00465A0C"/>
    <w:rsid w:val="00472C06"/>
    <w:rsid w:val="004736FB"/>
    <w:rsid w:val="00475F17"/>
    <w:rsid w:val="00481ECD"/>
    <w:rsid w:val="00484AD5"/>
    <w:rsid w:val="004850FF"/>
    <w:rsid w:val="00485B27"/>
    <w:rsid w:val="00487ED6"/>
    <w:rsid w:val="00495503"/>
    <w:rsid w:val="004B1550"/>
    <w:rsid w:val="004B4B09"/>
    <w:rsid w:val="004B5889"/>
    <w:rsid w:val="004C1015"/>
    <w:rsid w:val="004C2F9A"/>
    <w:rsid w:val="004D3A67"/>
    <w:rsid w:val="004D5B04"/>
    <w:rsid w:val="004D5E44"/>
    <w:rsid w:val="004D758E"/>
    <w:rsid w:val="004D7ADC"/>
    <w:rsid w:val="004E7253"/>
    <w:rsid w:val="004F0120"/>
    <w:rsid w:val="004F2245"/>
    <w:rsid w:val="004F7F61"/>
    <w:rsid w:val="005004AA"/>
    <w:rsid w:val="005033BC"/>
    <w:rsid w:val="00513BCA"/>
    <w:rsid w:val="00514BB4"/>
    <w:rsid w:val="005172A9"/>
    <w:rsid w:val="00523FA2"/>
    <w:rsid w:val="00527D74"/>
    <w:rsid w:val="00527E75"/>
    <w:rsid w:val="0053744D"/>
    <w:rsid w:val="00537732"/>
    <w:rsid w:val="00544A84"/>
    <w:rsid w:val="00544C62"/>
    <w:rsid w:val="005456C9"/>
    <w:rsid w:val="00545BB4"/>
    <w:rsid w:val="00547108"/>
    <w:rsid w:val="005576AA"/>
    <w:rsid w:val="0056212E"/>
    <w:rsid w:val="00564538"/>
    <w:rsid w:val="00564BE2"/>
    <w:rsid w:val="00570130"/>
    <w:rsid w:val="00574096"/>
    <w:rsid w:val="00574E63"/>
    <w:rsid w:val="00580BE7"/>
    <w:rsid w:val="00582938"/>
    <w:rsid w:val="00587BC9"/>
    <w:rsid w:val="00590730"/>
    <w:rsid w:val="00594439"/>
    <w:rsid w:val="005A22B7"/>
    <w:rsid w:val="005B087D"/>
    <w:rsid w:val="005C0E27"/>
    <w:rsid w:val="005C256A"/>
    <w:rsid w:val="005C3C8A"/>
    <w:rsid w:val="005E15E1"/>
    <w:rsid w:val="005E21A5"/>
    <w:rsid w:val="005F429D"/>
    <w:rsid w:val="005F48B9"/>
    <w:rsid w:val="005F5A5E"/>
    <w:rsid w:val="00602131"/>
    <w:rsid w:val="0060291A"/>
    <w:rsid w:val="006061E9"/>
    <w:rsid w:val="0061022F"/>
    <w:rsid w:val="006126EA"/>
    <w:rsid w:val="006144C3"/>
    <w:rsid w:val="00621423"/>
    <w:rsid w:val="00623CF7"/>
    <w:rsid w:val="00626B67"/>
    <w:rsid w:val="00630430"/>
    <w:rsid w:val="00632FC1"/>
    <w:rsid w:val="006340E9"/>
    <w:rsid w:val="00636EDC"/>
    <w:rsid w:val="00641149"/>
    <w:rsid w:val="00654A9A"/>
    <w:rsid w:val="0065585F"/>
    <w:rsid w:val="00656FB4"/>
    <w:rsid w:val="006677F3"/>
    <w:rsid w:val="00676AEF"/>
    <w:rsid w:val="00680D29"/>
    <w:rsid w:val="00680DCE"/>
    <w:rsid w:val="00681076"/>
    <w:rsid w:val="00681AAF"/>
    <w:rsid w:val="00681FD7"/>
    <w:rsid w:val="006866B0"/>
    <w:rsid w:val="006916CA"/>
    <w:rsid w:val="006925B7"/>
    <w:rsid w:val="006A0DD9"/>
    <w:rsid w:val="006A3161"/>
    <w:rsid w:val="006B0314"/>
    <w:rsid w:val="006B1159"/>
    <w:rsid w:val="006B1521"/>
    <w:rsid w:val="006B3B78"/>
    <w:rsid w:val="006B7558"/>
    <w:rsid w:val="006C17AF"/>
    <w:rsid w:val="006C5EAC"/>
    <w:rsid w:val="006C783E"/>
    <w:rsid w:val="006C7EF7"/>
    <w:rsid w:val="006D2D91"/>
    <w:rsid w:val="006D681B"/>
    <w:rsid w:val="006E140E"/>
    <w:rsid w:val="006E3D5B"/>
    <w:rsid w:val="006E3FAE"/>
    <w:rsid w:val="006F11AE"/>
    <w:rsid w:val="006F2C5C"/>
    <w:rsid w:val="006F5128"/>
    <w:rsid w:val="006F7AE1"/>
    <w:rsid w:val="00700661"/>
    <w:rsid w:val="00700A52"/>
    <w:rsid w:val="00701340"/>
    <w:rsid w:val="0070296C"/>
    <w:rsid w:val="00712C4E"/>
    <w:rsid w:val="007169F5"/>
    <w:rsid w:val="00724997"/>
    <w:rsid w:val="00726569"/>
    <w:rsid w:val="0073154E"/>
    <w:rsid w:val="00732713"/>
    <w:rsid w:val="00740E6F"/>
    <w:rsid w:val="00746A0F"/>
    <w:rsid w:val="00750CC9"/>
    <w:rsid w:val="00752B7E"/>
    <w:rsid w:val="00753B76"/>
    <w:rsid w:val="007602A2"/>
    <w:rsid w:val="0076215F"/>
    <w:rsid w:val="007718E8"/>
    <w:rsid w:val="00772113"/>
    <w:rsid w:val="00775AF9"/>
    <w:rsid w:val="0077655A"/>
    <w:rsid w:val="00781429"/>
    <w:rsid w:val="00782DA7"/>
    <w:rsid w:val="00786A60"/>
    <w:rsid w:val="007901AF"/>
    <w:rsid w:val="00793B23"/>
    <w:rsid w:val="007A3122"/>
    <w:rsid w:val="007B4D1C"/>
    <w:rsid w:val="007C06E3"/>
    <w:rsid w:val="007C0D1B"/>
    <w:rsid w:val="007C644B"/>
    <w:rsid w:val="007D5D8F"/>
    <w:rsid w:val="007E0A74"/>
    <w:rsid w:val="007E47B0"/>
    <w:rsid w:val="007E513A"/>
    <w:rsid w:val="007E601A"/>
    <w:rsid w:val="007E79AA"/>
    <w:rsid w:val="007F246C"/>
    <w:rsid w:val="007F369D"/>
    <w:rsid w:val="007F75E7"/>
    <w:rsid w:val="007F7B69"/>
    <w:rsid w:val="00805521"/>
    <w:rsid w:val="008059D8"/>
    <w:rsid w:val="00806DA7"/>
    <w:rsid w:val="008131C6"/>
    <w:rsid w:val="0081498A"/>
    <w:rsid w:val="00820CF1"/>
    <w:rsid w:val="008233BE"/>
    <w:rsid w:val="00826861"/>
    <w:rsid w:val="0082746C"/>
    <w:rsid w:val="00832832"/>
    <w:rsid w:val="00833DA2"/>
    <w:rsid w:val="00846659"/>
    <w:rsid w:val="00852474"/>
    <w:rsid w:val="0086042E"/>
    <w:rsid w:val="00860488"/>
    <w:rsid w:val="0086493A"/>
    <w:rsid w:val="0087485C"/>
    <w:rsid w:val="00874ADD"/>
    <w:rsid w:val="00875932"/>
    <w:rsid w:val="008776DD"/>
    <w:rsid w:val="008804E4"/>
    <w:rsid w:val="0088386F"/>
    <w:rsid w:val="00893742"/>
    <w:rsid w:val="008A7C53"/>
    <w:rsid w:val="008B305F"/>
    <w:rsid w:val="008B35FA"/>
    <w:rsid w:val="008B6797"/>
    <w:rsid w:val="008C3228"/>
    <w:rsid w:val="008C3B6D"/>
    <w:rsid w:val="008D0335"/>
    <w:rsid w:val="008D238F"/>
    <w:rsid w:val="008D35DB"/>
    <w:rsid w:val="008D606F"/>
    <w:rsid w:val="008D6716"/>
    <w:rsid w:val="008F0370"/>
    <w:rsid w:val="008F62F8"/>
    <w:rsid w:val="008F6D97"/>
    <w:rsid w:val="00906D42"/>
    <w:rsid w:val="00906E98"/>
    <w:rsid w:val="00916815"/>
    <w:rsid w:val="009264D6"/>
    <w:rsid w:val="00934849"/>
    <w:rsid w:val="0093601C"/>
    <w:rsid w:val="00937444"/>
    <w:rsid w:val="00941AA7"/>
    <w:rsid w:val="009461F8"/>
    <w:rsid w:val="0095420D"/>
    <w:rsid w:val="009579D5"/>
    <w:rsid w:val="00962059"/>
    <w:rsid w:val="00966796"/>
    <w:rsid w:val="00971335"/>
    <w:rsid w:val="00981E2A"/>
    <w:rsid w:val="00984085"/>
    <w:rsid w:val="00996A29"/>
    <w:rsid w:val="009A04E6"/>
    <w:rsid w:val="009A1EE9"/>
    <w:rsid w:val="009A65D1"/>
    <w:rsid w:val="009B4164"/>
    <w:rsid w:val="009B55CD"/>
    <w:rsid w:val="009B5615"/>
    <w:rsid w:val="009C29E0"/>
    <w:rsid w:val="009C4F9B"/>
    <w:rsid w:val="009C575C"/>
    <w:rsid w:val="009E50E8"/>
    <w:rsid w:val="009F0701"/>
    <w:rsid w:val="009F08AE"/>
    <w:rsid w:val="009F2183"/>
    <w:rsid w:val="009F4354"/>
    <w:rsid w:val="009F690A"/>
    <w:rsid w:val="009F713C"/>
    <w:rsid w:val="009F7510"/>
    <w:rsid w:val="00A011E7"/>
    <w:rsid w:val="00A01B2A"/>
    <w:rsid w:val="00A07E54"/>
    <w:rsid w:val="00A10A6B"/>
    <w:rsid w:val="00A201C2"/>
    <w:rsid w:val="00A3276F"/>
    <w:rsid w:val="00A379D1"/>
    <w:rsid w:val="00A44553"/>
    <w:rsid w:val="00A4676F"/>
    <w:rsid w:val="00A467BF"/>
    <w:rsid w:val="00A4708E"/>
    <w:rsid w:val="00A50092"/>
    <w:rsid w:val="00A54CAA"/>
    <w:rsid w:val="00A62453"/>
    <w:rsid w:val="00A63B26"/>
    <w:rsid w:val="00A70DF5"/>
    <w:rsid w:val="00A807E4"/>
    <w:rsid w:val="00A841F5"/>
    <w:rsid w:val="00A85887"/>
    <w:rsid w:val="00A86D45"/>
    <w:rsid w:val="00A92D74"/>
    <w:rsid w:val="00A95CB6"/>
    <w:rsid w:val="00AA1286"/>
    <w:rsid w:val="00AA3B65"/>
    <w:rsid w:val="00AA66E4"/>
    <w:rsid w:val="00AC1C8A"/>
    <w:rsid w:val="00AC625D"/>
    <w:rsid w:val="00AD6B68"/>
    <w:rsid w:val="00AE2374"/>
    <w:rsid w:val="00AE2393"/>
    <w:rsid w:val="00AE4880"/>
    <w:rsid w:val="00AE49D2"/>
    <w:rsid w:val="00AF427F"/>
    <w:rsid w:val="00B0495D"/>
    <w:rsid w:val="00B0557B"/>
    <w:rsid w:val="00B0677E"/>
    <w:rsid w:val="00B0758F"/>
    <w:rsid w:val="00B142AD"/>
    <w:rsid w:val="00B1530D"/>
    <w:rsid w:val="00B33247"/>
    <w:rsid w:val="00B33687"/>
    <w:rsid w:val="00B35AE9"/>
    <w:rsid w:val="00B3680D"/>
    <w:rsid w:val="00B37303"/>
    <w:rsid w:val="00B41DD1"/>
    <w:rsid w:val="00B42BFD"/>
    <w:rsid w:val="00B42FEF"/>
    <w:rsid w:val="00B47E66"/>
    <w:rsid w:val="00B55877"/>
    <w:rsid w:val="00B60E55"/>
    <w:rsid w:val="00B62B6F"/>
    <w:rsid w:val="00B64FC3"/>
    <w:rsid w:val="00B65F3C"/>
    <w:rsid w:val="00B70442"/>
    <w:rsid w:val="00B70D32"/>
    <w:rsid w:val="00B71954"/>
    <w:rsid w:val="00B82EF6"/>
    <w:rsid w:val="00B852F4"/>
    <w:rsid w:val="00B90D02"/>
    <w:rsid w:val="00BA4834"/>
    <w:rsid w:val="00BB30EB"/>
    <w:rsid w:val="00BC03DF"/>
    <w:rsid w:val="00BC131C"/>
    <w:rsid w:val="00BC774C"/>
    <w:rsid w:val="00BD298F"/>
    <w:rsid w:val="00BD3135"/>
    <w:rsid w:val="00BD3CF5"/>
    <w:rsid w:val="00BD5D59"/>
    <w:rsid w:val="00BE32ED"/>
    <w:rsid w:val="00BE542B"/>
    <w:rsid w:val="00BF4AD2"/>
    <w:rsid w:val="00BF5F96"/>
    <w:rsid w:val="00C02803"/>
    <w:rsid w:val="00C0408F"/>
    <w:rsid w:val="00C04B2B"/>
    <w:rsid w:val="00C071D2"/>
    <w:rsid w:val="00C12D15"/>
    <w:rsid w:val="00C1479E"/>
    <w:rsid w:val="00C15B05"/>
    <w:rsid w:val="00C224E8"/>
    <w:rsid w:val="00C2454A"/>
    <w:rsid w:val="00C26A07"/>
    <w:rsid w:val="00C279C5"/>
    <w:rsid w:val="00C325EB"/>
    <w:rsid w:val="00C3337B"/>
    <w:rsid w:val="00C33446"/>
    <w:rsid w:val="00C44A28"/>
    <w:rsid w:val="00C6192A"/>
    <w:rsid w:val="00C6249D"/>
    <w:rsid w:val="00C63DA1"/>
    <w:rsid w:val="00C66D61"/>
    <w:rsid w:val="00C77E0D"/>
    <w:rsid w:val="00C77F46"/>
    <w:rsid w:val="00C809A8"/>
    <w:rsid w:val="00C8161E"/>
    <w:rsid w:val="00C86190"/>
    <w:rsid w:val="00C967D7"/>
    <w:rsid w:val="00CA2CB3"/>
    <w:rsid w:val="00CA5455"/>
    <w:rsid w:val="00CB0D08"/>
    <w:rsid w:val="00CB55B8"/>
    <w:rsid w:val="00CB61F8"/>
    <w:rsid w:val="00CB7220"/>
    <w:rsid w:val="00CC1660"/>
    <w:rsid w:val="00CC43B5"/>
    <w:rsid w:val="00CC59EE"/>
    <w:rsid w:val="00CD09E4"/>
    <w:rsid w:val="00CD6B28"/>
    <w:rsid w:val="00CE3B7C"/>
    <w:rsid w:val="00CE5D9D"/>
    <w:rsid w:val="00CE60DE"/>
    <w:rsid w:val="00CE79B0"/>
    <w:rsid w:val="00D024DB"/>
    <w:rsid w:val="00D0457B"/>
    <w:rsid w:val="00D1202B"/>
    <w:rsid w:val="00D21C4E"/>
    <w:rsid w:val="00D250E3"/>
    <w:rsid w:val="00D279DA"/>
    <w:rsid w:val="00D30291"/>
    <w:rsid w:val="00D31A0D"/>
    <w:rsid w:val="00D367B0"/>
    <w:rsid w:val="00D52F44"/>
    <w:rsid w:val="00D53EF4"/>
    <w:rsid w:val="00D5492A"/>
    <w:rsid w:val="00D55170"/>
    <w:rsid w:val="00D5661A"/>
    <w:rsid w:val="00D640CF"/>
    <w:rsid w:val="00D66387"/>
    <w:rsid w:val="00D66A18"/>
    <w:rsid w:val="00D718DE"/>
    <w:rsid w:val="00D75EA7"/>
    <w:rsid w:val="00D83E81"/>
    <w:rsid w:val="00D8699A"/>
    <w:rsid w:val="00DA2464"/>
    <w:rsid w:val="00DB7793"/>
    <w:rsid w:val="00DC38AE"/>
    <w:rsid w:val="00DC58DD"/>
    <w:rsid w:val="00DC59E3"/>
    <w:rsid w:val="00DD7101"/>
    <w:rsid w:val="00DE4FEA"/>
    <w:rsid w:val="00DF4923"/>
    <w:rsid w:val="00E13A7F"/>
    <w:rsid w:val="00E13D0B"/>
    <w:rsid w:val="00E16BA8"/>
    <w:rsid w:val="00E2168E"/>
    <w:rsid w:val="00E2683B"/>
    <w:rsid w:val="00E33E4C"/>
    <w:rsid w:val="00E3543F"/>
    <w:rsid w:val="00E420A4"/>
    <w:rsid w:val="00E4297D"/>
    <w:rsid w:val="00E47262"/>
    <w:rsid w:val="00E479CC"/>
    <w:rsid w:val="00E62040"/>
    <w:rsid w:val="00E677D5"/>
    <w:rsid w:val="00E75882"/>
    <w:rsid w:val="00E75E62"/>
    <w:rsid w:val="00E8393A"/>
    <w:rsid w:val="00E839FC"/>
    <w:rsid w:val="00E86DC5"/>
    <w:rsid w:val="00E93A7B"/>
    <w:rsid w:val="00EA6296"/>
    <w:rsid w:val="00EB003C"/>
    <w:rsid w:val="00EB224B"/>
    <w:rsid w:val="00EB6161"/>
    <w:rsid w:val="00EC19B5"/>
    <w:rsid w:val="00EE0918"/>
    <w:rsid w:val="00EF672F"/>
    <w:rsid w:val="00F004AC"/>
    <w:rsid w:val="00F054DB"/>
    <w:rsid w:val="00F25507"/>
    <w:rsid w:val="00F2795E"/>
    <w:rsid w:val="00F376F0"/>
    <w:rsid w:val="00F46613"/>
    <w:rsid w:val="00F46FDF"/>
    <w:rsid w:val="00F508F2"/>
    <w:rsid w:val="00F536DB"/>
    <w:rsid w:val="00F60190"/>
    <w:rsid w:val="00F655F3"/>
    <w:rsid w:val="00F72983"/>
    <w:rsid w:val="00F81C1B"/>
    <w:rsid w:val="00F836CE"/>
    <w:rsid w:val="00F86BA1"/>
    <w:rsid w:val="00F9070B"/>
    <w:rsid w:val="00FA1C1C"/>
    <w:rsid w:val="00FA2325"/>
    <w:rsid w:val="00FB05F3"/>
    <w:rsid w:val="00FB2238"/>
    <w:rsid w:val="00FB65B5"/>
    <w:rsid w:val="00FC18B0"/>
    <w:rsid w:val="00FC4FF9"/>
    <w:rsid w:val="00FC5286"/>
    <w:rsid w:val="00FD4A7F"/>
    <w:rsid w:val="00FD53F9"/>
    <w:rsid w:val="00FD722C"/>
    <w:rsid w:val="00FE21D9"/>
    <w:rsid w:val="00FE3566"/>
    <w:rsid w:val="00FE3801"/>
    <w:rsid w:val="00FE3C33"/>
    <w:rsid w:val="00FE3CF3"/>
    <w:rsid w:val="00FF063D"/>
    <w:rsid w:val="00FF7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AutoShape 11"/>
        <o:r id="V:Rule2" type="connector" idref="#AutoShape 14"/>
        <o:r id="V:Rule3" type="connector" idref="#AutoShape 41"/>
        <o:r id="V:Rule4" type="connector" idref="#AutoShape 17"/>
        <o:r id="V:Rule5" type="connector" idref="#直接箭头连接符 36"/>
        <o:r id="V:Rule6" type="connector" idref="#AutoShape 23"/>
        <o:r id="V:Rule7" type="connector" idref="#AutoShape 22"/>
        <o:r id="V:Rule8" type="connector" idref="#AutoShape 24"/>
        <o:r id="V:Rule9" type="connector" idref="#AutoShape 30"/>
        <o:r id="V:Rule10" type="connector" idref="#AutoShape 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017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D017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rsid w:val="001D017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1D01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特点,段1,正文不缩进,特点 Char,ALT+Z,水上软件,正文对齐,Alt+X,mr正文缩进,正文缩进William"/>
    <w:basedOn w:val="a"/>
    <w:rsid w:val="001D017A"/>
    <w:pPr>
      <w:ind w:firstLine="420"/>
    </w:pPr>
  </w:style>
  <w:style w:type="paragraph" w:styleId="a4">
    <w:name w:val="header"/>
    <w:basedOn w:val="a"/>
    <w:link w:val="Char"/>
    <w:uiPriority w:val="99"/>
    <w:rsid w:val="001D0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D0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Title"/>
    <w:basedOn w:val="a"/>
    <w:qFormat/>
    <w:rsid w:val="001D017A"/>
    <w:pPr>
      <w:jc w:val="center"/>
    </w:pPr>
    <w:rPr>
      <w:b/>
      <w:sz w:val="30"/>
    </w:rPr>
  </w:style>
  <w:style w:type="paragraph" w:styleId="a7">
    <w:name w:val="footnote text"/>
    <w:basedOn w:val="a"/>
    <w:semiHidden/>
    <w:rsid w:val="001D017A"/>
    <w:pPr>
      <w:snapToGrid w:val="0"/>
      <w:jc w:val="left"/>
    </w:pPr>
    <w:rPr>
      <w:sz w:val="18"/>
    </w:rPr>
  </w:style>
  <w:style w:type="paragraph" w:styleId="a8">
    <w:name w:val="Body Text Indent"/>
    <w:basedOn w:val="a"/>
    <w:rsid w:val="001D017A"/>
    <w:pPr>
      <w:ind w:firstLineChars="100" w:firstLine="180"/>
    </w:pPr>
    <w:rPr>
      <w:sz w:val="18"/>
    </w:rPr>
  </w:style>
  <w:style w:type="paragraph" w:styleId="a9">
    <w:name w:val="Body Text"/>
    <w:basedOn w:val="a"/>
    <w:rsid w:val="001D017A"/>
    <w:pPr>
      <w:snapToGrid w:val="0"/>
      <w:spacing w:before="120" w:after="120"/>
    </w:pPr>
    <w:rPr>
      <w:sz w:val="21"/>
    </w:rPr>
  </w:style>
  <w:style w:type="character" w:styleId="aa">
    <w:name w:val="footnote reference"/>
    <w:basedOn w:val="a1"/>
    <w:semiHidden/>
    <w:rsid w:val="001D017A"/>
    <w:rPr>
      <w:vertAlign w:val="superscript"/>
    </w:rPr>
  </w:style>
  <w:style w:type="table" w:styleId="ab">
    <w:name w:val="Table Grid"/>
    <w:basedOn w:val="a2"/>
    <w:uiPriority w:val="59"/>
    <w:rsid w:val="005E21A5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6340E9"/>
    <w:pPr>
      <w:ind w:firstLineChars="200" w:firstLine="420"/>
    </w:pPr>
  </w:style>
  <w:style w:type="character" w:styleId="ad">
    <w:name w:val="Hyperlink"/>
    <w:basedOn w:val="a1"/>
    <w:rsid w:val="007718E8"/>
    <w:rPr>
      <w:color w:val="0000FF" w:themeColor="hyperlink"/>
      <w:u w:val="single"/>
    </w:rPr>
  </w:style>
  <w:style w:type="paragraph" w:styleId="ae">
    <w:name w:val="Document Map"/>
    <w:basedOn w:val="a"/>
    <w:link w:val="Char0"/>
    <w:rsid w:val="00712C4E"/>
    <w:rPr>
      <w:rFonts w:ascii="宋体"/>
      <w:sz w:val="18"/>
      <w:szCs w:val="18"/>
    </w:rPr>
  </w:style>
  <w:style w:type="character" w:customStyle="1" w:styleId="Char0">
    <w:name w:val="文档结构图 Char"/>
    <w:basedOn w:val="a1"/>
    <w:link w:val="ae"/>
    <w:rsid w:val="00712C4E"/>
    <w:rPr>
      <w:rFonts w:ascii="宋体"/>
      <w:kern w:val="2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42FEF"/>
    <w:rPr>
      <w:kern w:val="2"/>
      <w:sz w:val="18"/>
      <w:szCs w:val="18"/>
    </w:rPr>
  </w:style>
  <w:style w:type="character" w:customStyle="1" w:styleId="3Char">
    <w:name w:val="标题 3 Char"/>
    <w:basedOn w:val="a1"/>
    <w:link w:val="3"/>
    <w:rsid w:val="0076215F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017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D017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rsid w:val="001D017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1D01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特点,段1,正文不缩进,特点 Char,ALT+Z,水上软件,正文对齐,Alt+X,mr正文缩进,正文缩进William"/>
    <w:basedOn w:val="a"/>
    <w:rsid w:val="001D017A"/>
    <w:pPr>
      <w:ind w:firstLine="420"/>
    </w:pPr>
  </w:style>
  <w:style w:type="paragraph" w:styleId="a4">
    <w:name w:val="header"/>
    <w:basedOn w:val="a"/>
    <w:link w:val="Char"/>
    <w:uiPriority w:val="99"/>
    <w:rsid w:val="001D0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D0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Title"/>
    <w:basedOn w:val="a"/>
    <w:qFormat/>
    <w:rsid w:val="001D017A"/>
    <w:pPr>
      <w:jc w:val="center"/>
    </w:pPr>
    <w:rPr>
      <w:b/>
      <w:sz w:val="30"/>
    </w:rPr>
  </w:style>
  <w:style w:type="paragraph" w:styleId="a7">
    <w:name w:val="footnote text"/>
    <w:basedOn w:val="a"/>
    <w:semiHidden/>
    <w:rsid w:val="001D017A"/>
    <w:pPr>
      <w:snapToGrid w:val="0"/>
      <w:jc w:val="left"/>
    </w:pPr>
    <w:rPr>
      <w:sz w:val="18"/>
    </w:rPr>
  </w:style>
  <w:style w:type="paragraph" w:styleId="a8">
    <w:name w:val="Body Text Indent"/>
    <w:basedOn w:val="a"/>
    <w:rsid w:val="001D017A"/>
    <w:pPr>
      <w:ind w:firstLineChars="100" w:firstLine="180"/>
    </w:pPr>
    <w:rPr>
      <w:sz w:val="18"/>
    </w:rPr>
  </w:style>
  <w:style w:type="paragraph" w:styleId="a9">
    <w:name w:val="Body Text"/>
    <w:basedOn w:val="a"/>
    <w:rsid w:val="001D017A"/>
    <w:pPr>
      <w:snapToGrid w:val="0"/>
      <w:spacing w:before="120" w:after="120"/>
    </w:pPr>
    <w:rPr>
      <w:sz w:val="21"/>
    </w:rPr>
  </w:style>
  <w:style w:type="character" w:styleId="aa">
    <w:name w:val="footnote reference"/>
    <w:basedOn w:val="a1"/>
    <w:semiHidden/>
    <w:rsid w:val="001D017A"/>
    <w:rPr>
      <w:vertAlign w:val="superscript"/>
    </w:rPr>
  </w:style>
  <w:style w:type="table" w:styleId="ab">
    <w:name w:val="Table Grid"/>
    <w:basedOn w:val="a2"/>
    <w:uiPriority w:val="59"/>
    <w:rsid w:val="005E21A5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6340E9"/>
    <w:pPr>
      <w:ind w:firstLineChars="200" w:firstLine="420"/>
    </w:pPr>
  </w:style>
  <w:style w:type="character" w:styleId="ad">
    <w:name w:val="Hyperlink"/>
    <w:basedOn w:val="a1"/>
    <w:rsid w:val="007718E8"/>
    <w:rPr>
      <w:color w:val="0000FF" w:themeColor="hyperlink"/>
      <w:u w:val="single"/>
    </w:rPr>
  </w:style>
  <w:style w:type="paragraph" w:styleId="ae">
    <w:name w:val="Document Map"/>
    <w:basedOn w:val="a"/>
    <w:link w:val="Char0"/>
    <w:rsid w:val="00712C4E"/>
    <w:rPr>
      <w:rFonts w:ascii="宋体"/>
      <w:sz w:val="18"/>
      <w:szCs w:val="18"/>
    </w:rPr>
  </w:style>
  <w:style w:type="character" w:customStyle="1" w:styleId="Char0">
    <w:name w:val="文档结构图 Char"/>
    <w:basedOn w:val="a1"/>
    <w:link w:val="ae"/>
    <w:rsid w:val="00712C4E"/>
    <w:rPr>
      <w:rFonts w:ascii="宋体"/>
      <w:kern w:val="2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42FEF"/>
    <w:rPr>
      <w:kern w:val="2"/>
      <w:sz w:val="18"/>
      <w:szCs w:val="18"/>
    </w:rPr>
  </w:style>
  <w:style w:type="character" w:customStyle="1" w:styleId="3Char">
    <w:name w:val="标题 3 Char"/>
    <w:basedOn w:val="a1"/>
    <w:link w:val="3"/>
    <w:rsid w:val="0076215F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3.54.15.151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yu.Peng\AppData\Roaming\Microsoft\Templates\&#20844;&#21496;&#24066;&#22330;&#29615;&#22659;&#20998;&#2651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54C8F-359C-41D5-867D-F3B0F114B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公司市场环境分析.dot</Template>
  <TotalTime>272</TotalTime>
  <Pages>11</Pages>
  <Words>1285</Words>
  <Characters>7330</Characters>
  <Application>Microsoft Office Word</Application>
  <DocSecurity>0</DocSecurity>
  <Lines>61</Lines>
  <Paragraphs>17</Paragraphs>
  <ScaleCrop>false</ScaleCrop>
  <Company>易观咨询</Company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Haiyu.Peng</dc:creator>
  <cp:lastModifiedBy>Haiyu.Peng</cp:lastModifiedBy>
  <cp:revision>140</cp:revision>
  <cp:lastPrinted>1900-12-31T16:00:00Z</cp:lastPrinted>
  <dcterms:created xsi:type="dcterms:W3CDTF">2011-12-12T07:32:00Z</dcterms:created>
  <dcterms:modified xsi:type="dcterms:W3CDTF">2012-02-05T03:25:00Z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TC011344152052</vt:lpwstr>
  </property>
</Properties>
</file>